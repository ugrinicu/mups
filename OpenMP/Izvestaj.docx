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7CB248" w14:textId="77777777" w:rsidR="00586F2A" w:rsidRDefault="004E01D5" w:rsidP="00586F2A">
      <w:pPr>
        <w:pStyle w:val="Zaglavljenaslovnestrane"/>
        <w:rPr>
          <w:noProof/>
        </w:rPr>
      </w:pPr>
      <w:r>
        <w:rPr>
          <w:noProof/>
        </w:rPr>
        <w:t>Univerzitet</w:t>
      </w:r>
      <w:r w:rsidR="00F06BB2" w:rsidRPr="004E01D5">
        <w:rPr>
          <w:noProof/>
        </w:rPr>
        <w:t xml:space="preserve"> </w:t>
      </w:r>
      <w:r>
        <w:rPr>
          <w:noProof/>
        </w:rPr>
        <w:t>u</w:t>
      </w:r>
      <w:r w:rsidR="00F06BB2" w:rsidRPr="004E01D5">
        <w:rPr>
          <w:noProof/>
        </w:rPr>
        <w:t xml:space="preserve"> </w:t>
      </w:r>
      <w:r>
        <w:rPr>
          <w:noProof/>
        </w:rPr>
        <w:t>Beogradu - Elektrotehnički</w:t>
      </w:r>
      <w:r w:rsidR="00586F2A" w:rsidRPr="004E01D5">
        <w:rPr>
          <w:noProof/>
        </w:rPr>
        <w:t xml:space="preserve"> </w:t>
      </w:r>
      <w:r>
        <w:rPr>
          <w:noProof/>
        </w:rPr>
        <w:t>fakultet</w:t>
      </w:r>
    </w:p>
    <w:p w14:paraId="2CD06347" w14:textId="77777777" w:rsidR="004E01D5" w:rsidRPr="004E01D5" w:rsidRDefault="004E01D5" w:rsidP="004E01D5">
      <w:pPr>
        <w:pStyle w:val="Zaglavljenaslovnestrane"/>
        <w:rPr>
          <w:noProof/>
        </w:rPr>
      </w:pPr>
      <w:r>
        <w:rPr>
          <w:noProof/>
        </w:rPr>
        <w:t>Multiprocesorki sistemi (13S114MUPS, 13E114MUPS)</w:t>
      </w:r>
    </w:p>
    <w:p w14:paraId="517D5C94" w14:textId="77777777" w:rsidR="00F06BB2" w:rsidRPr="004E01D5" w:rsidRDefault="00F06BB2" w:rsidP="00F06BB2">
      <w:pPr>
        <w:pStyle w:val="Osnovnitekst"/>
        <w:rPr>
          <w:noProof/>
        </w:rPr>
      </w:pPr>
    </w:p>
    <w:p w14:paraId="51558609" w14:textId="77777777" w:rsidR="00F06BB2" w:rsidRPr="004E01D5" w:rsidRDefault="00F06BB2" w:rsidP="00F06BB2">
      <w:pPr>
        <w:pStyle w:val="Osnovnitekst"/>
        <w:rPr>
          <w:noProof/>
        </w:rPr>
      </w:pPr>
    </w:p>
    <w:p w14:paraId="5903F32A" w14:textId="77777777" w:rsidR="00F06BB2" w:rsidRPr="004E01D5" w:rsidRDefault="008471DF" w:rsidP="00F06BB2">
      <w:pPr>
        <w:pStyle w:val="SlikeTabele"/>
        <w:rPr>
          <w:noProof/>
        </w:rPr>
      </w:pPr>
      <w:r w:rsidRPr="004E01D5">
        <w:rPr>
          <w:noProof/>
        </w:rPr>
        <w:drawing>
          <wp:inline distT="0" distB="0" distL="0" distR="0" wp14:anchorId="2300D943" wp14:editId="729BA7F1">
            <wp:extent cx="1327785" cy="1749425"/>
            <wp:effectExtent l="19050" t="0" r="5715" b="0"/>
            <wp:docPr id="1" name="Picture 1" descr="Znak%20ET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nak%20ET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785" cy="174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9481AE" w14:textId="77777777" w:rsidR="00F06BB2" w:rsidRPr="004E01D5" w:rsidRDefault="00F06BB2" w:rsidP="00F06BB2">
      <w:pPr>
        <w:pStyle w:val="Osnovnitekst"/>
        <w:rPr>
          <w:noProof/>
        </w:rPr>
      </w:pPr>
    </w:p>
    <w:p w14:paraId="673FA782" w14:textId="77777777" w:rsidR="00F06BB2" w:rsidRPr="004E01D5" w:rsidRDefault="00F06BB2" w:rsidP="00F06BB2">
      <w:pPr>
        <w:pStyle w:val="Osnovnitekst"/>
        <w:rPr>
          <w:noProof/>
        </w:rPr>
      </w:pPr>
    </w:p>
    <w:p w14:paraId="100A0204" w14:textId="77777777" w:rsidR="00F06BB2" w:rsidRPr="004E01D5" w:rsidRDefault="004E01D5" w:rsidP="00F06BB2">
      <w:pPr>
        <w:pStyle w:val="Naslovteze"/>
        <w:rPr>
          <w:noProof/>
        </w:rPr>
      </w:pPr>
      <w:r>
        <w:rPr>
          <w:noProof/>
        </w:rPr>
        <w:t>Domaći zadatak 1 – OPENMP</w:t>
      </w:r>
    </w:p>
    <w:p w14:paraId="6AFC1A7C" w14:textId="77777777" w:rsidR="00F06BB2" w:rsidRPr="004E01D5" w:rsidRDefault="004E01D5" w:rsidP="00AE0461">
      <w:pPr>
        <w:pStyle w:val="Podnaslovteze"/>
        <w:rPr>
          <w:noProof/>
        </w:rPr>
      </w:pPr>
      <w:r>
        <w:rPr>
          <w:noProof/>
        </w:rPr>
        <w:t>Izveštaj o urađenom domaćem zadatku</w:t>
      </w:r>
    </w:p>
    <w:p w14:paraId="6490E860" w14:textId="77777777" w:rsidR="00F06BB2" w:rsidRPr="004E01D5" w:rsidRDefault="00F06BB2" w:rsidP="00F06BB2">
      <w:pPr>
        <w:pStyle w:val="Osnovnitekst"/>
        <w:rPr>
          <w:noProof/>
        </w:rPr>
      </w:pPr>
    </w:p>
    <w:p w14:paraId="262FA948" w14:textId="77777777" w:rsidR="00AE0461" w:rsidRPr="004E01D5" w:rsidRDefault="00AE0461" w:rsidP="00F06BB2">
      <w:pPr>
        <w:pStyle w:val="Osnovnitekst"/>
        <w:rPr>
          <w:noProof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962"/>
        <w:gridCol w:w="4676"/>
      </w:tblGrid>
      <w:tr w:rsidR="00A3069A" w:rsidRPr="004E01D5" w14:paraId="4B21C0D7" w14:textId="77777777" w:rsidTr="008E4C5D">
        <w:tc>
          <w:tcPr>
            <w:tcW w:w="4962" w:type="dxa"/>
            <w:vAlign w:val="center"/>
          </w:tcPr>
          <w:p w14:paraId="7517AE1F" w14:textId="77777777" w:rsidR="00A3069A" w:rsidRPr="004E01D5" w:rsidRDefault="004E01D5" w:rsidP="00AE0461">
            <w:pPr>
              <w:pStyle w:val="Naslovnakandidatimentor"/>
              <w:rPr>
                <w:noProof/>
              </w:rPr>
            </w:pPr>
            <w:r>
              <w:rPr>
                <w:noProof/>
              </w:rPr>
              <w:t>Predmetni asistent</w:t>
            </w:r>
            <w:r w:rsidR="00196C7A" w:rsidRPr="004E01D5">
              <w:rPr>
                <w:noProof/>
              </w:rPr>
              <w:t>:</w:t>
            </w:r>
          </w:p>
        </w:tc>
        <w:tc>
          <w:tcPr>
            <w:tcW w:w="4676" w:type="dxa"/>
            <w:vAlign w:val="center"/>
          </w:tcPr>
          <w:p w14:paraId="287FD52C" w14:textId="59520E87" w:rsidR="00A3069A" w:rsidRPr="004E01D5" w:rsidRDefault="00646ED1" w:rsidP="00AE0461">
            <w:pPr>
              <w:pStyle w:val="Naslovnakandidatimentor"/>
              <w:rPr>
                <w:noProof/>
              </w:rPr>
            </w:pPr>
            <w:r>
              <w:rPr>
                <w:noProof/>
              </w:rPr>
              <w:t>Studenti</w:t>
            </w:r>
            <w:r w:rsidR="00196C7A" w:rsidRPr="004E01D5">
              <w:rPr>
                <w:noProof/>
              </w:rPr>
              <w:t>:</w:t>
            </w:r>
          </w:p>
        </w:tc>
      </w:tr>
      <w:tr w:rsidR="00A3069A" w:rsidRPr="004E01D5" w14:paraId="4AE9010F" w14:textId="77777777" w:rsidTr="008E4C5D">
        <w:trPr>
          <w:trHeight w:val="491"/>
        </w:trPr>
        <w:tc>
          <w:tcPr>
            <w:tcW w:w="4962" w:type="dxa"/>
            <w:vAlign w:val="center"/>
          </w:tcPr>
          <w:p w14:paraId="68EFD95C" w14:textId="77777777" w:rsidR="00A3069A" w:rsidRPr="004E01D5" w:rsidRDefault="004E01D5" w:rsidP="00AE0461">
            <w:pPr>
              <w:pStyle w:val="Naslovnakandidatimentor"/>
              <w:rPr>
                <w:noProof/>
              </w:rPr>
            </w:pPr>
            <w:r>
              <w:rPr>
                <w:noProof/>
              </w:rPr>
              <w:t>doc</w:t>
            </w:r>
            <w:r w:rsidR="00196C7A" w:rsidRPr="004E01D5">
              <w:rPr>
                <w:noProof/>
              </w:rPr>
              <w:t xml:space="preserve">. </w:t>
            </w:r>
            <w:r>
              <w:rPr>
                <w:noProof/>
              </w:rPr>
              <w:t>dr</w:t>
            </w:r>
            <w:r w:rsidR="00196C7A" w:rsidRPr="004E01D5">
              <w:rPr>
                <w:noProof/>
              </w:rPr>
              <w:t xml:space="preserve"> </w:t>
            </w:r>
            <w:r>
              <w:rPr>
                <w:noProof/>
              </w:rPr>
              <w:t>Marko Mišić</w:t>
            </w:r>
          </w:p>
        </w:tc>
        <w:tc>
          <w:tcPr>
            <w:tcW w:w="4676" w:type="dxa"/>
            <w:vAlign w:val="center"/>
          </w:tcPr>
          <w:p w14:paraId="3375B3C5" w14:textId="02476D42" w:rsidR="00A3069A" w:rsidRDefault="00833687" w:rsidP="00AE0461">
            <w:pPr>
              <w:pStyle w:val="Naslovnakandidatimentor"/>
              <w:rPr>
                <w:noProof/>
              </w:rPr>
            </w:pPr>
            <w:r>
              <w:rPr>
                <w:noProof/>
              </w:rPr>
              <w:t>Damjan Pavlović</w:t>
            </w:r>
            <w:r w:rsidR="004E01D5">
              <w:rPr>
                <w:noProof/>
              </w:rPr>
              <w:t xml:space="preserve"> </w:t>
            </w:r>
            <w:r>
              <w:rPr>
                <w:noProof/>
              </w:rPr>
              <w:t>2017</w:t>
            </w:r>
            <w:r w:rsidR="00196C7A" w:rsidRPr="004E01D5">
              <w:rPr>
                <w:noProof/>
              </w:rPr>
              <w:t>/</w:t>
            </w:r>
            <w:r>
              <w:rPr>
                <w:noProof/>
              </w:rPr>
              <w:t>0312</w:t>
            </w:r>
          </w:p>
          <w:p w14:paraId="547295C8" w14:textId="22EE50C7" w:rsidR="008E4C5D" w:rsidRPr="004E01D5" w:rsidRDefault="00833687" w:rsidP="00AE0461">
            <w:pPr>
              <w:pStyle w:val="Naslovnakandidatimentor"/>
              <w:rPr>
                <w:noProof/>
              </w:rPr>
            </w:pPr>
            <w:r>
              <w:rPr>
                <w:noProof/>
              </w:rPr>
              <w:t>Uroš Ugrinić</w:t>
            </w:r>
            <w:r w:rsidR="008E4C5D">
              <w:rPr>
                <w:noProof/>
              </w:rPr>
              <w:t xml:space="preserve"> </w:t>
            </w:r>
            <w:r>
              <w:rPr>
                <w:noProof/>
              </w:rPr>
              <w:t>2017</w:t>
            </w:r>
            <w:r w:rsidR="008E4C5D" w:rsidRPr="004E01D5">
              <w:rPr>
                <w:noProof/>
              </w:rPr>
              <w:t>/</w:t>
            </w:r>
            <w:r>
              <w:rPr>
                <w:noProof/>
              </w:rPr>
              <w:t>0714</w:t>
            </w:r>
          </w:p>
        </w:tc>
      </w:tr>
    </w:tbl>
    <w:p w14:paraId="67DA6966" w14:textId="77777777" w:rsidR="00F06BB2" w:rsidRPr="004E01D5" w:rsidRDefault="00F06BB2" w:rsidP="00F06BB2">
      <w:pPr>
        <w:pStyle w:val="Osnovnitekst"/>
        <w:rPr>
          <w:noProof/>
        </w:rPr>
      </w:pPr>
    </w:p>
    <w:p w14:paraId="410A5CCD" w14:textId="77777777" w:rsidR="00F06BB2" w:rsidRPr="004E01D5" w:rsidRDefault="00F06BB2" w:rsidP="00F06BB2">
      <w:pPr>
        <w:pStyle w:val="Osnovnitekst"/>
        <w:rPr>
          <w:noProof/>
        </w:rPr>
      </w:pPr>
    </w:p>
    <w:p w14:paraId="4596E9C8" w14:textId="77777777" w:rsidR="00A3069A" w:rsidRPr="004E01D5" w:rsidRDefault="00A3069A" w:rsidP="00F06BB2">
      <w:pPr>
        <w:pStyle w:val="Osnovnitekst"/>
        <w:rPr>
          <w:noProof/>
        </w:rPr>
      </w:pPr>
    </w:p>
    <w:p w14:paraId="4993782B" w14:textId="40EBC424" w:rsidR="00F06BB2" w:rsidRPr="004E01D5" w:rsidRDefault="004E01D5" w:rsidP="00AE0461">
      <w:pPr>
        <w:pStyle w:val="Vremepredajeteze"/>
      </w:pPr>
      <w:r>
        <w:rPr>
          <w:noProof/>
        </w:rPr>
        <w:t>Beograd</w:t>
      </w:r>
      <w:r w:rsidR="00A3069A" w:rsidRPr="004E01D5">
        <w:rPr>
          <w:noProof/>
        </w:rPr>
        <w:t xml:space="preserve">, </w:t>
      </w:r>
      <w:r>
        <w:rPr>
          <w:noProof/>
        </w:rPr>
        <w:t>novembar</w:t>
      </w:r>
      <w:r w:rsidR="00A3069A" w:rsidRPr="004E01D5">
        <w:rPr>
          <w:noProof/>
        </w:rPr>
        <w:t xml:space="preserve"> 20</w:t>
      </w:r>
      <w:r w:rsidR="006B5373">
        <w:rPr>
          <w:noProof/>
        </w:rPr>
        <w:t>20</w:t>
      </w:r>
      <w:r w:rsidR="00A3069A" w:rsidRPr="004E01D5">
        <w:rPr>
          <w:noProof/>
        </w:rPr>
        <w:t>.</w:t>
      </w:r>
    </w:p>
    <w:p w14:paraId="3975F3A5" w14:textId="77777777" w:rsidR="00F06BB2" w:rsidRDefault="00F06BB2" w:rsidP="00F06BB2">
      <w:pPr>
        <w:rPr>
          <w:lang w:val="sr-Latn-CS"/>
        </w:rPr>
        <w:sectPr w:rsidR="00F06BB2" w:rsidSect="00207E96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06" w:h="16838"/>
          <w:pgMar w:top="1701" w:right="1134" w:bottom="1701" w:left="1134" w:header="709" w:footer="709" w:gutter="0"/>
          <w:cols w:space="720"/>
          <w:titlePg/>
        </w:sectPr>
      </w:pPr>
    </w:p>
    <w:sdt>
      <w:sdtPr>
        <w:id w:val="1288856187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noProof/>
          <w:color w:val="auto"/>
          <w:sz w:val="24"/>
          <w:szCs w:val="24"/>
          <w:lang w:val="en-GB"/>
        </w:rPr>
      </w:sdtEndPr>
      <w:sdtContent>
        <w:p w14:paraId="44990AD0" w14:textId="56530366" w:rsidR="008F5C20" w:rsidRPr="008F5C20" w:rsidRDefault="008F5C20">
          <w:pPr>
            <w:pStyle w:val="TOCHeading"/>
            <w:rPr>
              <w:lang w:val="sr-Latn-RS"/>
            </w:rPr>
          </w:pPr>
          <w:r>
            <w:t>Sadr</w:t>
          </w:r>
          <w:r>
            <w:rPr>
              <w:lang w:val="sr-Latn-RS"/>
            </w:rPr>
            <w:t>žaj</w:t>
          </w:r>
        </w:p>
        <w:p w14:paraId="7B24C9E8" w14:textId="0EA4DA67" w:rsidR="0009285B" w:rsidRDefault="008F5C20">
          <w:pPr>
            <w:pStyle w:val="TOC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sr-Latn-RS"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133669" w:history="1">
            <w:r w:rsidR="0009285B" w:rsidRPr="00B95355">
              <w:rPr>
                <w:rStyle w:val="Hyperlink"/>
                <w:noProof/>
              </w:rPr>
              <w:t>1.</w:t>
            </w:r>
            <w:r w:rsidR="0009285B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sr-Latn-RS" w:eastAsia="sr-Latn-RS"/>
              </w:rPr>
              <w:tab/>
            </w:r>
            <w:r w:rsidR="0009285B" w:rsidRPr="00B95355">
              <w:rPr>
                <w:rStyle w:val="Hyperlink"/>
                <w:noProof/>
                <w:lang w:val="sr-Latn-RS"/>
              </w:rPr>
              <w:t>Problem 1 - Pi</w:t>
            </w:r>
            <w:r w:rsidR="0009285B">
              <w:rPr>
                <w:noProof/>
                <w:webHidden/>
              </w:rPr>
              <w:tab/>
            </w:r>
            <w:r w:rsidR="0009285B">
              <w:rPr>
                <w:noProof/>
                <w:webHidden/>
              </w:rPr>
              <w:fldChar w:fldCharType="begin"/>
            </w:r>
            <w:r w:rsidR="0009285B">
              <w:rPr>
                <w:noProof/>
                <w:webHidden/>
              </w:rPr>
              <w:instrText xml:space="preserve"> PAGEREF _Toc57133669 \h </w:instrText>
            </w:r>
            <w:r w:rsidR="0009285B">
              <w:rPr>
                <w:noProof/>
                <w:webHidden/>
              </w:rPr>
            </w:r>
            <w:r w:rsidR="0009285B">
              <w:rPr>
                <w:noProof/>
                <w:webHidden/>
              </w:rPr>
              <w:fldChar w:fldCharType="separate"/>
            </w:r>
            <w:r w:rsidR="00D51A77">
              <w:rPr>
                <w:noProof/>
                <w:webHidden/>
              </w:rPr>
              <w:t>3</w:t>
            </w:r>
            <w:r w:rsidR="0009285B">
              <w:rPr>
                <w:noProof/>
                <w:webHidden/>
              </w:rPr>
              <w:fldChar w:fldCharType="end"/>
            </w:r>
          </w:hyperlink>
        </w:p>
        <w:p w14:paraId="4D62C549" w14:textId="7F865C50" w:rsidR="0009285B" w:rsidRDefault="0009285B">
          <w:pPr>
            <w:pStyle w:val="TOC2"/>
            <w:tabs>
              <w:tab w:val="left" w:pos="960"/>
              <w:tab w:val="right" w:leader="dot" w:pos="9628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sr-Latn-RS" w:eastAsia="sr-Latn-RS"/>
            </w:rPr>
          </w:pPr>
          <w:hyperlink w:anchor="_Toc57133670" w:history="1">
            <w:r w:rsidRPr="00B95355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sr-Latn-RS" w:eastAsia="sr-Latn-RS"/>
              </w:rPr>
              <w:tab/>
            </w:r>
            <w:r w:rsidRPr="00B95355">
              <w:rPr>
                <w:rStyle w:val="Hyperlink"/>
                <w:noProof/>
              </w:rPr>
              <w:t>Tekst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_Toc57133670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1A7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77309" w14:textId="1D1ADEEF" w:rsidR="0009285B" w:rsidRDefault="0009285B">
          <w:pPr>
            <w:pStyle w:val="TOC3"/>
            <w:tabs>
              <w:tab w:val="left" w:pos="1200"/>
              <w:tab w:val="right" w:leader="dot" w:pos="9628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sr-Latn-RS" w:eastAsia="sr-Latn-RS"/>
            </w:rPr>
          </w:pPr>
          <w:hyperlink w:anchor="_Toc57133671" w:history="1">
            <w:r w:rsidRPr="00B95355">
              <w:rPr>
                <w:rStyle w:val="Hyperlink"/>
                <w:noProof/>
              </w:rPr>
              <w:t>1.1.1.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sr-Latn-RS" w:eastAsia="sr-Latn-RS"/>
              </w:rPr>
              <w:tab/>
            </w:r>
            <w:r w:rsidRPr="00B95355">
              <w:rPr>
                <w:rStyle w:val="Hyperlink"/>
                <w:noProof/>
              </w:rPr>
              <w:t>Diskusija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_Toc57133671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1A7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5013B" w14:textId="05E08903" w:rsidR="0009285B" w:rsidRDefault="0009285B">
          <w:pPr>
            <w:pStyle w:val="TOC3"/>
            <w:tabs>
              <w:tab w:val="left" w:pos="1200"/>
              <w:tab w:val="right" w:leader="dot" w:pos="9628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sr-Latn-RS" w:eastAsia="sr-Latn-RS"/>
            </w:rPr>
          </w:pPr>
          <w:hyperlink w:anchor="_Toc57133672" w:history="1">
            <w:r w:rsidRPr="00B95355">
              <w:rPr>
                <w:rStyle w:val="Hyperlink"/>
                <w:noProof/>
              </w:rPr>
              <w:t>1.1.2.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sr-Latn-RS" w:eastAsia="sr-Latn-RS"/>
              </w:rPr>
              <w:tab/>
            </w:r>
            <w:r w:rsidRPr="00B95355">
              <w:rPr>
                <w:rStyle w:val="Hyperlink"/>
                <w:noProof/>
              </w:rPr>
              <w:t>Način paralelizacije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_Toc57133672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1A7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CE98F" w14:textId="7D87B9A0" w:rsidR="0009285B" w:rsidRDefault="0009285B">
          <w:pPr>
            <w:pStyle w:val="TOC2"/>
            <w:tabs>
              <w:tab w:val="left" w:pos="960"/>
              <w:tab w:val="right" w:leader="dot" w:pos="9628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sr-Latn-RS" w:eastAsia="sr-Latn-RS"/>
            </w:rPr>
          </w:pPr>
          <w:hyperlink w:anchor="_Toc57133673" w:history="1">
            <w:r w:rsidRPr="00B95355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sr-Latn-RS" w:eastAsia="sr-Latn-RS"/>
              </w:rPr>
              <w:tab/>
            </w:r>
            <w:r w:rsidRPr="00B95355">
              <w:rPr>
                <w:rStyle w:val="Hyperlink"/>
                <w:noProof/>
              </w:rPr>
              <w:t>Rezultati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_Toc57133673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1A7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8E479" w14:textId="4059095D" w:rsidR="0009285B" w:rsidRDefault="0009285B">
          <w:pPr>
            <w:pStyle w:val="TOC3"/>
            <w:tabs>
              <w:tab w:val="left" w:pos="1200"/>
              <w:tab w:val="right" w:leader="dot" w:pos="9628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sr-Latn-RS" w:eastAsia="sr-Latn-RS"/>
            </w:rPr>
          </w:pPr>
          <w:hyperlink w:anchor="_Toc57133674" w:history="1">
            <w:r w:rsidRPr="00B95355">
              <w:rPr>
                <w:rStyle w:val="Hyperlink"/>
                <w:noProof/>
              </w:rPr>
              <w:t>1.2.1.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sr-Latn-RS" w:eastAsia="sr-Latn-RS"/>
              </w:rPr>
              <w:tab/>
            </w:r>
            <w:r w:rsidRPr="00B95355">
              <w:rPr>
                <w:rStyle w:val="Hyperlink"/>
                <w:noProof/>
              </w:rPr>
              <w:t>Logovi izvršavanja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_Toc57133674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1A7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1C169" w14:textId="62ED2834" w:rsidR="0009285B" w:rsidRDefault="0009285B">
          <w:pPr>
            <w:pStyle w:val="TOC3"/>
            <w:tabs>
              <w:tab w:val="left" w:pos="1200"/>
              <w:tab w:val="right" w:leader="dot" w:pos="9628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sr-Latn-RS" w:eastAsia="sr-Latn-RS"/>
            </w:rPr>
          </w:pPr>
          <w:hyperlink w:anchor="_Toc57133675" w:history="1">
            <w:r w:rsidRPr="00B95355">
              <w:rPr>
                <w:rStyle w:val="Hyperlink"/>
                <w:noProof/>
              </w:rPr>
              <w:t>1.2.2.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sr-Latn-RS" w:eastAsia="sr-Latn-RS"/>
              </w:rPr>
              <w:tab/>
            </w:r>
            <w:r w:rsidRPr="00B95355">
              <w:rPr>
                <w:rStyle w:val="Hyperlink"/>
                <w:noProof/>
              </w:rPr>
              <w:t>Grafici ubrzanja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_Toc57133675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1A7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5AF9C" w14:textId="21DE7881" w:rsidR="0009285B" w:rsidRDefault="0009285B">
          <w:pPr>
            <w:pStyle w:val="TOC3"/>
            <w:tabs>
              <w:tab w:val="left" w:pos="1200"/>
              <w:tab w:val="right" w:leader="dot" w:pos="9628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sr-Latn-RS" w:eastAsia="sr-Latn-RS"/>
            </w:rPr>
          </w:pPr>
          <w:hyperlink w:anchor="_Toc57133676" w:history="1">
            <w:r w:rsidRPr="00B95355">
              <w:rPr>
                <w:rStyle w:val="Hyperlink"/>
                <w:noProof/>
                <w:lang w:val="sr-Latn-RS"/>
              </w:rPr>
              <w:t>1.2.3.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sr-Latn-RS" w:eastAsia="sr-Latn-RS"/>
              </w:rPr>
              <w:tab/>
            </w:r>
            <w:r w:rsidRPr="00B95355">
              <w:rPr>
                <w:rStyle w:val="Hyperlink"/>
                <w:noProof/>
              </w:rPr>
              <w:t>Diskusija dobijenih re</w:t>
            </w:r>
            <w:r w:rsidRPr="00B95355">
              <w:rPr>
                <w:rStyle w:val="Hyperlink"/>
                <w:noProof/>
                <w:lang w:val="sr-Latn-RS"/>
              </w:rPr>
              <w:t>zultata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_Toc57133676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1A7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EE50A" w14:textId="1A585FEB" w:rsidR="0009285B" w:rsidRDefault="0009285B">
          <w:pPr>
            <w:pStyle w:val="TOC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sr-Latn-RS" w:eastAsia="sr-Latn-RS"/>
            </w:rPr>
          </w:pPr>
          <w:hyperlink w:anchor="_Toc57133677" w:history="1">
            <w:r w:rsidRPr="00B95355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sr-Latn-RS" w:eastAsia="sr-Latn-RS"/>
              </w:rPr>
              <w:tab/>
            </w:r>
            <w:r w:rsidRPr="00B95355">
              <w:rPr>
                <w:rStyle w:val="Hyperlink"/>
                <w:noProof/>
                <w:lang w:val="sr-Latn-RS"/>
              </w:rPr>
              <w:t>Problem 2 - 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_Toc57133677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1A7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583A6" w14:textId="6AC5023D" w:rsidR="0009285B" w:rsidRDefault="0009285B">
          <w:pPr>
            <w:pStyle w:val="TOC2"/>
            <w:tabs>
              <w:tab w:val="left" w:pos="960"/>
              <w:tab w:val="right" w:leader="dot" w:pos="9628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sr-Latn-RS" w:eastAsia="sr-Latn-RS"/>
            </w:rPr>
          </w:pPr>
          <w:hyperlink w:anchor="_Toc57133678" w:history="1">
            <w:r w:rsidRPr="00B95355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sr-Latn-RS" w:eastAsia="sr-Latn-RS"/>
              </w:rPr>
              <w:tab/>
            </w:r>
            <w:r w:rsidRPr="00B95355">
              <w:rPr>
                <w:rStyle w:val="Hyperlink"/>
                <w:noProof/>
              </w:rPr>
              <w:t>Tekst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_Toc57133678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1A7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88166" w14:textId="7D258FE1" w:rsidR="0009285B" w:rsidRDefault="0009285B">
          <w:pPr>
            <w:pStyle w:val="TOC3"/>
            <w:tabs>
              <w:tab w:val="left" w:pos="1200"/>
              <w:tab w:val="right" w:leader="dot" w:pos="9628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sr-Latn-RS" w:eastAsia="sr-Latn-RS"/>
            </w:rPr>
          </w:pPr>
          <w:hyperlink w:anchor="_Toc57133679" w:history="1">
            <w:r w:rsidRPr="00B95355">
              <w:rPr>
                <w:rStyle w:val="Hyperlink"/>
                <w:noProof/>
              </w:rPr>
              <w:t>2.1.1.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sr-Latn-RS" w:eastAsia="sr-Latn-RS"/>
              </w:rPr>
              <w:tab/>
            </w:r>
            <w:r w:rsidRPr="00B95355">
              <w:rPr>
                <w:rStyle w:val="Hyperlink"/>
                <w:noProof/>
              </w:rPr>
              <w:t>Način paralelizacije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_Toc57133679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1A7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8F6E7" w14:textId="1694E632" w:rsidR="0009285B" w:rsidRDefault="0009285B">
          <w:pPr>
            <w:pStyle w:val="TOC2"/>
            <w:tabs>
              <w:tab w:val="left" w:pos="960"/>
              <w:tab w:val="right" w:leader="dot" w:pos="9628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sr-Latn-RS" w:eastAsia="sr-Latn-RS"/>
            </w:rPr>
          </w:pPr>
          <w:hyperlink w:anchor="_Toc57133680" w:history="1">
            <w:r w:rsidRPr="00B95355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sr-Latn-RS" w:eastAsia="sr-Latn-RS"/>
              </w:rPr>
              <w:tab/>
            </w:r>
            <w:r w:rsidRPr="00B95355">
              <w:rPr>
                <w:rStyle w:val="Hyperlink"/>
                <w:noProof/>
              </w:rPr>
              <w:t>Rezultati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_Toc57133680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1A7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4D562" w14:textId="372F3D72" w:rsidR="0009285B" w:rsidRDefault="0009285B">
          <w:pPr>
            <w:pStyle w:val="TOC3"/>
            <w:tabs>
              <w:tab w:val="left" w:pos="1200"/>
              <w:tab w:val="right" w:leader="dot" w:pos="9628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sr-Latn-RS" w:eastAsia="sr-Latn-RS"/>
            </w:rPr>
          </w:pPr>
          <w:hyperlink w:anchor="_Toc57133681" w:history="1">
            <w:r w:rsidRPr="00B95355">
              <w:rPr>
                <w:rStyle w:val="Hyperlink"/>
                <w:noProof/>
              </w:rPr>
              <w:t>2.2.1.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sr-Latn-RS" w:eastAsia="sr-Latn-RS"/>
              </w:rPr>
              <w:tab/>
            </w:r>
            <w:r w:rsidRPr="00B95355">
              <w:rPr>
                <w:rStyle w:val="Hyperlink"/>
                <w:noProof/>
              </w:rPr>
              <w:t>Logovi izvršavanja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_Toc57133681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1A7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AE5CB" w14:textId="1A4BCCEC" w:rsidR="0009285B" w:rsidRDefault="0009285B">
          <w:pPr>
            <w:pStyle w:val="TOC3"/>
            <w:tabs>
              <w:tab w:val="left" w:pos="1200"/>
              <w:tab w:val="right" w:leader="dot" w:pos="9628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sr-Latn-RS" w:eastAsia="sr-Latn-RS"/>
            </w:rPr>
          </w:pPr>
          <w:hyperlink w:anchor="_Toc57133682" w:history="1">
            <w:r w:rsidRPr="00B95355">
              <w:rPr>
                <w:rStyle w:val="Hyperlink"/>
                <w:noProof/>
              </w:rPr>
              <w:t>2.2.2.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sr-Latn-RS" w:eastAsia="sr-Latn-RS"/>
              </w:rPr>
              <w:tab/>
            </w:r>
            <w:r w:rsidRPr="00B95355">
              <w:rPr>
                <w:rStyle w:val="Hyperlink"/>
                <w:noProof/>
              </w:rPr>
              <w:t>Grafici ubrzanja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_Toc57133682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1A7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E8ABF" w14:textId="6E9D51DD" w:rsidR="0009285B" w:rsidRDefault="0009285B">
          <w:pPr>
            <w:pStyle w:val="TOC3"/>
            <w:tabs>
              <w:tab w:val="left" w:pos="1200"/>
              <w:tab w:val="right" w:leader="dot" w:pos="9628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sr-Latn-RS" w:eastAsia="sr-Latn-RS"/>
            </w:rPr>
          </w:pPr>
          <w:hyperlink w:anchor="_Toc57133683" w:history="1">
            <w:r w:rsidRPr="00B95355">
              <w:rPr>
                <w:rStyle w:val="Hyperlink"/>
                <w:noProof/>
                <w:lang w:val="sr-Latn-RS"/>
              </w:rPr>
              <w:t>2.2.3.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sr-Latn-RS" w:eastAsia="sr-Latn-RS"/>
              </w:rPr>
              <w:tab/>
            </w:r>
            <w:r w:rsidRPr="00B95355">
              <w:rPr>
                <w:rStyle w:val="Hyperlink"/>
                <w:noProof/>
              </w:rPr>
              <w:t>Diskusija dobijenih re</w:t>
            </w:r>
            <w:r w:rsidRPr="00B95355">
              <w:rPr>
                <w:rStyle w:val="Hyperlink"/>
                <w:noProof/>
                <w:lang w:val="sr-Latn-RS"/>
              </w:rPr>
              <w:t>zultata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_Toc57133683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1A77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D6760" w14:textId="3CE31768" w:rsidR="0009285B" w:rsidRDefault="0009285B">
          <w:pPr>
            <w:pStyle w:val="TOC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sr-Latn-RS" w:eastAsia="sr-Latn-RS"/>
            </w:rPr>
          </w:pPr>
          <w:hyperlink w:anchor="_Toc57133684" w:history="1">
            <w:r w:rsidRPr="00B95355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sr-Latn-RS" w:eastAsia="sr-Latn-RS"/>
              </w:rPr>
              <w:tab/>
            </w:r>
            <w:r w:rsidRPr="00B95355">
              <w:rPr>
                <w:rStyle w:val="Hyperlink"/>
                <w:noProof/>
                <w:lang w:val="sr-Latn-RS"/>
              </w:rPr>
              <w:t>Problem 3 - 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_Toc57133684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1A77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3AB3C" w14:textId="4C15A91D" w:rsidR="0009285B" w:rsidRDefault="0009285B">
          <w:pPr>
            <w:pStyle w:val="TOC2"/>
            <w:tabs>
              <w:tab w:val="left" w:pos="960"/>
              <w:tab w:val="right" w:leader="dot" w:pos="9628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sr-Latn-RS" w:eastAsia="sr-Latn-RS"/>
            </w:rPr>
          </w:pPr>
          <w:hyperlink w:anchor="_Toc57133685" w:history="1">
            <w:r w:rsidRPr="00B95355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sr-Latn-RS" w:eastAsia="sr-Latn-RS"/>
              </w:rPr>
              <w:tab/>
            </w:r>
            <w:r w:rsidRPr="00B95355">
              <w:rPr>
                <w:rStyle w:val="Hyperlink"/>
                <w:noProof/>
              </w:rPr>
              <w:t>Tekst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_Toc57133685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1A77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D0312" w14:textId="51C635F1" w:rsidR="0009285B" w:rsidRDefault="0009285B">
          <w:pPr>
            <w:pStyle w:val="TOC3"/>
            <w:tabs>
              <w:tab w:val="left" w:pos="1200"/>
              <w:tab w:val="right" w:leader="dot" w:pos="9628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sr-Latn-RS" w:eastAsia="sr-Latn-RS"/>
            </w:rPr>
          </w:pPr>
          <w:hyperlink w:anchor="_Toc57133686" w:history="1">
            <w:r w:rsidRPr="00B95355">
              <w:rPr>
                <w:rStyle w:val="Hyperlink"/>
                <w:noProof/>
              </w:rPr>
              <w:t>3.1.1.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sr-Latn-RS" w:eastAsia="sr-Latn-RS"/>
              </w:rPr>
              <w:tab/>
            </w:r>
            <w:r w:rsidRPr="00B95355">
              <w:rPr>
                <w:rStyle w:val="Hyperlink"/>
                <w:noProof/>
              </w:rPr>
              <w:t>Način paralelizacije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_Toc57133686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1A77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BC76B" w14:textId="53B2389F" w:rsidR="0009285B" w:rsidRDefault="0009285B">
          <w:pPr>
            <w:pStyle w:val="TOC2"/>
            <w:tabs>
              <w:tab w:val="left" w:pos="960"/>
              <w:tab w:val="right" w:leader="dot" w:pos="9628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sr-Latn-RS" w:eastAsia="sr-Latn-RS"/>
            </w:rPr>
          </w:pPr>
          <w:hyperlink w:anchor="_Toc57133687" w:history="1">
            <w:r w:rsidRPr="00B95355">
              <w:rPr>
                <w:rStyle w:val="Hyperlink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sr-Latn-RS" w:eastAsia="sr-Latn-RS"/>
              </w:rPr>
              <w:tab/>
            </w:r>
            <w:r w:rsidRPr="00B95355">
              <w:rPr>
                <w:rStyle w:val="Hyperlink"/>
                <w:noProof/>
              </w:rPr>
              <w:t>Rezultati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_Toc57133687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1A77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E33B5" w14:textId="7E0B585A" w:rsidR="0009285B" w:rsidRDefault="0009285B">
          <w:pPr>
            <w:pStyle w:val="TOC3"/>
            <w:tabs>
              <w:tab w:val="left" w:pos="1200"/>
              <w:tab w:val="right" w:leader="dot" w:pos="9628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sr-Latn-RS" w:eastAsia="sr-Latn-RS"/>
            </w:rPr>
          </w:pPr>
          <w:hyperlink w:anchor="_Toc57133688" w:history="1">
            <w:r w:rsidRPr="00B95355">
              <w:rPr>
                <w:rStyle w:val="Hyperlink"/>
                <w:noProof/>
              </w:rPr>
              <w:t>3.2.1.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sr-Latn-RS" w:eastAsia="sr-Latn-RS"/>
              </w:rPr>
              <w:tab/>
            </w:r>
            <w:r w:rsidRPr="00B95355">
              <w:rPr>
                <w:rStyle w:val="Hyperlink"/>
                <w:noProof/>
              </w:rPr>
              <w:t>Logovi izvršavanja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_Toc57133688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1A77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26671" w14:textId="603BF721" w:rsidR="0009285B" w:rsidRDefault="0009285B">
          <w:pPr>
            <w:pStyle w:val="TOC3"/>
            <w:tabs>
              <w:tab w:val="left" w:pos="1200"/>
              <w:tab w:val="right" w:leader="dot" w:pos="9628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sr-Latn-RS" w:eastAsia="sr-Latn-RS"/>
            </w:rPr>
          </w:pPr>
          <w:hyperlink w:anchor="_Toc57133689" w:history="1">
            <w:r w:rsidRPr="00B95355">
              <w:rPr>
                <w:rStyle w:val="Hyperlink"/>
                <w:noProof/>
              </w:rPr>
              <w:t>3.2.2.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sr-Latn-RS" w:eastAsia="sr-Latn-RS"/>
              </w:rPr>
              <w:tab/>
            </w:r>
            <w:r w:rsidRPr="00B95355">
              <w:rPr>
                <w:rStyle w:val="Hyperlink"/>
                <w:noProof/>
              </w:rPr>
              <w:t>Grafici ubrzanja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_Toc57133689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1A77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0E607" w14:textId="3420CE93" w:rsidR="0009285B" w:rsidRDefault="0009285B">
          <w:pPr>
            <w:pStyle w:val="TOC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sr-Latn-RS" w:eastAsia="sr-Latn-RS"/>
            </w:rPr>
          </w:pPr>
          <w:hyperlink w:anchor="_Toc57133690" w:history="1">
            <w:r w:rsidRPr="00B95355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sr-Latn-RS" w:eastAsia="sr-Latn-RS"/>
              </w:rPr>
              <w:tab/>
            </w:r>
            <w:r w:rsidRPr="00B95355">
              <w:rPr>
                <w:rStyle w:val="Hyperlink"/>
                <w:noProof/>
                <w:lang w:val="sr-Latn-RS"/>
              </w:rPr>
              <w:t>Problem 4 – Needle - Wunsch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_Toc57133690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1A77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56060" w14:textId="79D1F048" w:rsidR="0009285B" w:rsidRDefault="0009285B">
          <w:pPr>
            <w:pStyle w:val="TOC2"/>
            <w:tabs>
              <w:tab w:val="left" w:pos="960"/>
              <w:tab w:val="right" w:leader="dot" w:pos="9628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sr-Latn-RS" w:eastAsia="sr-Latn-RS"/>
            </w:rPr>
          </w:pPr>
          <w:hyperlink w:anchor="_Toc57133691" w:history="1">
            <w:r w:rsidRPr="00B95355">
              <w:rPr>
                <w:rStyle w:val="Hyperlink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sr-Latn-RS" w:eastAsia="sr-Latn-RS"/>
              </w:rPr>
              <w:tab/>
            </w:r>
            <w:r w:rsidRPr="00B95355">
              <w:rPr>
                <w:rStyle w:val="Hyperlink"/>
                <w:noProof/>
              </w:rPr>
              <w:t>Tekst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_Toc57133691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1A77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F27CF" w14:textId="2DC3788D" w:rsidR="0009285B" w:rsidRDefault="0009285B">
          <w:pPr>
            <w:pStyle w:val="TOC2"/>
            <w:tabs>
              <w:tab w:val="left" w:pos="960"/>
              <w:tab w:val="right" w:leader="dot" w:pos="9628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sr-Latn-RS" w:eastAsia="sr-Latn-RS"/>
            </w:rPr>
          </w:pPr>
          <w:hyperlink w:anchor="_Toc57133692" w:history="1">
            <w:r w:rsidRPr="00B95355">
              <w:rPr>
                <w:rStyle w:val="Hyperlink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sr-Latn-RS" w:eastAsia="sr-Latn-RS"/>
              </w:rPr>
              <w:tab/>
            </w:r>
            <w:r w:rsidRPr="00B95355">
              <w:rPr>
                <w:rStyle w:val="Hyperlink"/>
                <w:noProof/>
              </w:rPr>
              <w:t>Delovi koje treba paralelizovati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_Toc57133692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1A77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6D704" w14:textId="458FD772" w:rsidR="0009285B" w:rsidRDefault="0009285B">
          <w:pPr>
            <w:pStyle w:val="TOC3"/>
            <w:tabs>
              <w:tab w:val="left" w:pos="1200"/>
              <w:tab w:val="right" w:leader="dot" w:pos="9628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sr-Latn-RS" w:eastAsia="sr-Latn-RS"/>
            </w:rPr>
          </w:pPr>
          <w:hyperlink w:anchor="_Toc57133693" w:history="1">
            <w:r w:rsidRPr="00B95355">
              <w:rPr>
                <w:rStyle w:val="Hyperlink"/>
                <w:noProof/>
              </w:rPr>
              <w:t>4.2.1.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sr-Latn-RS" w:eastAsia="sr-Latn-RS"/>
              </w:rPr>
              <w:tab/>
            </w:r>
            <w:r w:rsidRPr="00B95355">
              <w:rPr>
                <w:rStyle w:val="Hyperlink"/>
                <w:noProof/>
              </w:rPr>
              <w:t>Diskusija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_Toc57133693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1A77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36B61" w14:textId="1D8023C8" w:rsidR="0009285B" w:rsidRDefault="0009285B">
          <w:pPr>
            <w:pStyle w:val="TOC3"/>
            <w:tabs>
              <w:tab w:val="left" w:pos="1200"/>
              <w:tab w:val="right" w:leader="dot" w:pos="9628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sr-Latn-RS" w:eastAsia="sr-Latn-RS"/>
            </w:rPr>
          </w:pPr>
          <w:hyperlink w:anchor="_Toc57133694" w:history="1">
            <w:r w:rsidRPr="00B95355">
              <w:rPr>
                <w:rStyle w:val="Hyperlink"/>
                <w:noProof/>
              </w:rPr>
              <w:t>4.2.2.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sr-Latn-RS" w:eastAsia="sr-Latn-RS"/>
              </w:rPr>
              <w:tab/>
            </w:r>
            <w:r w:rsidRPr="00B95355">
              <w:rPr>
                <w:rStyle w:val="Hyperlink"/>
                <w:noProof/>
              </w:rPr>
              <w:t>Način paralelizacije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_Toc57133694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1A77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B212F" w14:textId="318F69E0" w:rsidR="0009285B" w:rsidRDefault="0009285B">
          <w:pPr>
            <w:pStyle w:val="TOC2"/>
            <w:tabs>
              <w:tab w:val="left" w:pos="960"/>
              <w:tab w:val="right" w:leader="dot" w:pos="9628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sr-Latn-RS" w:eastAsia="sr-Latn-RS"/>
            </w:rPr>
          </w:pPr>
          <w:hyperlink w:anchor="_Toc57133695" w:history="1">
            <w:r w:rsidRPr="00B95355">
              <w:rPr>
                <w:rStyle w:val="Hyperlink"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sr-Latn-RS" w:eastAsia="sr-Latn-RS"/>
              </w:rPr>
              <w:tab/>
            </w:r>
            <w:r w:rsidRPr="00B95355">
              <w:rPr>
                <w:rStyle w:val="Hyperlink"/>
                <w:noProof/>
              </w:rPr>
              <w:t>Rezultati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_Toc57133695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1A77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4E3B7" w14:textId="7E90CF8E" w:rsidR="0009285B" w:rsidRDefault="0009285B">
          <w:pPr>
            <w:pStyle w:val="TOC3"/>
            <w:tabs>
              <w:tab w:val="left" w:pos="1200"/>
              <w:tab w:val="right" w:leader="dot" w:pos="9628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sr-Latn-RS" w:eastAsia="sr-Latn-RS"/>
            </w:rPr>
          </w:pPr>
          <w:hyperlink w:anchor="_Toc57133696" w:history="1">
            <w:r w:rsidRPr="00B95355">
              <w:rPr>
                <w:rStyle w:val="Hyperlink"/>
                <w:noProof/>
              </w:rPr>
              <w:t>4.3.1.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sr-Latn-RS" w:eastAsia="sr-Latn-RS"/>
              </w:rPr>
              <w:tab/>
            </w:r>
            <w:r w:rsidRPr="00B95355">
              <w:rPr>
                <w:rStyle w:val="Hyperlink"/>
                <w:noProof/>
              </w:rPr>
              <w:t>Logovi izvršavanja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_Toc57133696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1A77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09C94" w14:textId="47D67BE2" w:rsidR="0009285B" w:rsidRDefault="0009285B">
          <w:pPr>
            <w:pStyle w:val="TOC3"/>
            <w:tabs>
              <w:tab w:val="left" w:pos="1200"/>
              <w:tab w:val="right" w:leader="dot" w:pos="9628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sr-Latn-RS" w:eastAsia="sr-Latn-RS"/>
            </w:rPr>
          </w:pPr>
          <w:hyperlink w:anchor="_Toc57133697" w:history="1">
            <w:r w:rsidRPr="00B95355">
              <w:rPr>
                <w:rStyle w:val="Hyperlink"/>
                <w:noProof/>
              </w:rPr>
              <w:t>4.3.2.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sr-Latn-RS" w:eastAsia="sr-Latn-RS"/>
              </w:rPr>
              <w:tab/>
            </w:r>
            <w:r w:rsidRPr="00B95355">
              <w:rPr>
                <w:rStyle w:val="Hyperlink"/>
                <w:noProof/>
              </w:rPr>
              <w:t>Grafici ubrzanja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_Toc57133697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1A77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39CFA" w14:textId="712F8A36" w:rsidR="0009285B" w:rsidRDefault="0009285B">
          <w:pPr>
            <w:pStyle w:val="TOC3"/>
            <w:tabs>
              <w:tab w:val="left" w:pos="1200"/>
              <w:tab w:val="right" w:leader="dot" w:pos="9628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sr-Latn-RS" w:eastAsia="sr-Latn-RS"/>
            </w:rPr>
          </w:pPr>
          <w:hyperlink w:anchor="_Toc57133698" w:history="1">
            <w:r w:rsidRPr="00B95355">
              <w:rPr>
                <w:rStyle w:val="Hyperlink"/>
                <w:noProof/>
                <w:lang w:val="sr-Latn-RS"/>
              </w:rPr>
              <w:t>4.3.3.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sr-Latn-RS" w:eastAsia="sr-Latn-RS"/>
              </w:rPr>
              <w:tab/>
            </w:r>
            <w:r w:rsidRPr="00B95355">
              <w:rPr>
                <w:rStyle w:val="Hyperlink"/>
                <w:noProof/>
              </w:rPr>
              <w:t>Diskusija dobijenih re</w:t>
            </w:r>
            <w:r w:rsidRPr="00B95355">
              <w:rPr>
                <w:rStyle w:val="Hyperlink"/>
                <w:noProof/>
                <w:lang w:val="sr-Latn-RS"/>
              </w:rPr>
              <w:t>zultata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_Toc57133698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1A77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9FA09" w14:textId="7BD7941C" w:rsidR="0009285B" w:rsidRDefault="0009285B">
          <w:pPr>
            <w:pStyle w:val="TOC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sr-Latn-RS" w:eastAsia="sr-Latn-RS"/>
            </w:rPr>
          </w:pPr>
          <w:hyperlink w:anchor="_Toc57133699" w:history="1">
            <w:r w:rsidRPr="00B95355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sr-Latn-RS" w:eastAsia="sr-Latn-RS"/>
              </w:rPr>
              <w:tab/>
            </w:r>
            <w:r w:rsidRPr="00B95355">
              <w:rPr>
                <w:rStyle w:val="Hyperlink"/>
                <w:noProof/>
                <w:lang w:val="sr-Latn-RS"/>
              </w:rPr>
              <w:t>Problem 5 – N body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_Toc57133699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1A77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A1598" w14:textId="4F19A984" w:rsidR="0009285B" w:rsidRDefault="0009285B">
          <w:pPr>
            <w:pStyle w:val="TOC2"/>
            <w:tabs>
              <w:tab w:val="left" w:pos="960"/>
              <w:tab w:val="right" w:leader="dot" w:pos="9628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sr-Latn-RS" w:eastAsia="sr-Latn-RS"/>
            </w:rPr>
          </w:pPr>
          <w:hyperlink w:anchor="_Toc57133700" w:history="1">
            <w:r w:rsidRPr="00B95355">
              <w:rPr>
                <w:rStyle w:val="Hyperlink"/>
                <w:noProof/>
              </w:rPr>
              <w:t>5.1.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sr-Latn-RS" w:eastAsia="sr-Latn-RS"/>
              </w:rPr>
              <w:tab/>
            </w:r>
            <w:r w:rsidRPr="00B95355">
              <w:rPr>
                <w:rStyle w:val="Hyperlink"/>
                <w:noProof/>
              </w:rPr>
              <w:t>Tekst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_Toc57133700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1A77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B3865" w14:textId="70411DA6" w:rsidR="0009285B" w:rsidRDefault="0009285B">
          <w:pPr>
            <w:pStyle w:val="TOC2"/>
            <w:tabs>
              <w:tab w:val="left" w:pos="960"/>
              <w:tab w:val="right" w:leader="dot" w:pos="9628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sr-Latn-RS" w:eastAsia="sr-Latn-RS"/>
            </w:rPr>
          </w:pPr>
          <w:hyperlink w:anchor="_Toc57133701" w:history="1">
            <w:r w:rsidRPr="00B95355">
              <w:rPr>
                <w:rStyle w:val="Hyperlink"/>
                <w:noProof/>
              </w:rPr>
              <w:t>5.2.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sr-Latn-RS" w:eastAsia="sr-Latn-RS"/>
              </w:rPr>
              <w:tab/>
            </w:r>
            <w:r w:rsidRPr="00B95355">
              <w:rPr>
                <w:rStyle w:val="Hyperlink"/>
                <w:noProof/>
              </w:rPr>
              <w:t>Delovi koje treba paralelizovati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_Toc57133701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1A77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F3BCE" w14:textId="7071C8F9" w:rsidR="0009285B" w:rsidRDefault="0009285B">
          <w:pPr>
            <w:pStyle w:val="TOC3"/>
            <w:tabs>
              <w:tab w:val="left" w:pos="1200"/>
              <w:tab w:val="right" w:leader="dot" w:pos="9628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sr-Latn-RS" w:eastAsia="sr-Latn-RS"/>
            </w:rPr>
          </w:pPr>
          <w:hyperlink w:anchor="_Toc57133702" w:history="1">
            <w:r w:rsidRPr="00B95355">
              <w:rPr>
                <w:rStyle w:val="Hyperlink"/>
                <w:noProof/>
              </w:rPr>
              <w:t>5.2.1.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sr-Latn-RS" w:eastAsia="sr-Latn-RS"/>
              </w:rPr>
              <w:tab/>
            </w:r>
            <w:r w:rsidRPr="00B95355">
              <w:rPr>
                <w:rStyle w:val="Hyperlink"/>
                <w:noProof/>
              </w:rPr>
              <w:t>Diskusija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_Toc57133702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1A77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D621C1" w14:textId="73DB7947" w:rsidR="0009285B" w:rsidRDefault="0009285B">
          <w:pPr>
            <w:pStyle w:val="TOC3"/>
            <w:tabs>
              <w:tab w:val="left" w:pos="1200"/>
              <w:tab w:val="right" w:leader="dot" w:pos="9628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sr-Latn-RS" w:eastAsia="sr-Latn-RS"/>
            </w:rPr>
          </w:pPr>
          <w:hyperlink w:anchor="_Toc57133703" w:history="1">
            <w:r w:rsidRPr="00B95355">
              <w:rPr>
                <w:rStyle w:val="Hyperlink"/>
                <w:noProof/>
              </w:rPr>
              <w:t>5.2.2.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sr-Latn-RS" w:eastAsia="sr-Latn-RS"/>
              </w:rPr>
              <w:tab/>
            </w:r>
            <w:r w:rsidRPr="00B95355">
              <w:rPr>
                <w:rStyle w:val="Hyperlink"/>
                <w:noProof/>
              </w:rPr>
              <w:t>Način paralelizacije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_Toc57133703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1A77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9D3BC" w14:textId="39B0F6D5" w:rsidR="0009285B" w:rsidRDefault="0009285B">
          <w:pPr>
            <w:pStyle w:val="TOC2"/>
            <w:tabs>
              <w:tab w:val="left" w:pos="960"/>
              <w:tab w:val="right" w:leader="dot" w:pos="9628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sr-Latn-RS" w:eastAsia="sr-Latn-RS"/>
            </w:rPr>
          </w:pPr>
          <w:hyperlink w:anchor="_Toc57133704" w:history="1">
            <w:r w:rsidRPr="00B95355">
              <w:rPr>
                <w:rStyle w:val="Hyperlink"/>
                <w:noProof/>
              </w:rPr>
              <w:t>5.3.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sr-Latn-RS" w:eastAsia="sr-Latn-RS"/>
              </w:rPr>
              <w:tab/>
            </w:r>
            <w:r w:rsidRPr="00B95355">
              <w:rPr>
                <w:rStyle w:val="Hyperlink"/>
                <w:noProof/>
              </w:rPr>
              <w:t>Rezultati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_Toc57133704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1A77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CBF59" w14:textId="1AC71149" w:rsidR="0009285B" w:rsidRDefault="0009285B">
          <w:pPr>
            <w:pStyle w:val="TOC3"/>
            <w:tabs>
              <w:tab w:val="left" w:pos="1200"/>
              <w:tab w:val="right" w:leader="dot" w:pos="9628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sr-Latn-RS" w:eastAsia="sr-Latn-RS"/>
            </w:rPr>
          </w:pPr>
          <w:hyperlink w:anchor="_Toc57133705" w:history="1">
            <w:r w:rsidRPr="00B95355">
              <w:rPr>
                <w:rStyle w:val="Hyperlink"/>
                <w:noProof/>
              </w:rPr>
              <w:t>5.3.1.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sr-Latn-RS" w:eastAsia="sr-Latn-RS"/>
              </w:rPr>
              <w:tab/>
            </w:r>
            <w:r w:rsidRPr="00B95355">
              <w:rPr>
                <w:rStyle w:val="Hyperlink"/>
                <w:noProof/>
              </w:rPr>
              <w:t>Logovi izvršavanja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_Toc57133705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1A77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569F6" w14:textId="24E55501" w:rsidR="0009285B" w:rsidRDefault="0009285B">
          <w:pPr>
            <w:pStyle w:val="TOC3"/>
            <w:tabs>
              <w:tab w:val="left" w:pos="1200"/>
              <w:tab w:val="right" w:leader="dot" w:pos="9628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sr-Latn-RS" w:eastAsia="sr-Latn-RS"/>
            </w:rPr>
          </w:pPr>
          <w:hyperlink w:anchor="_Toc57133706" w:history="1">
            <w:r w:rsidRPr="00B95355">
              <w:rPr>
                <w:rStyle w:val="Hyperlink"/>
                <w:noProof/>
              </w:rPr>
              <w:t>5.3.2.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sr-Latn-RS" w:eastAsia="sr-Latn-RS"/>
              </w:rPr>
              <w:tab/>
            </w:r>
            <w:r w:rsidRPr="00B95355">
              <w:rPr>
                <w:rStyle w:val="Hyperlink"/>
                <w:noProof/>
              </w:rPr>
              <w:t>Grafici ubrzanja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_Toc57133706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1A77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ED7CA" w14:textId="0DAD0FF0" w:rsidR="0009285B" w:rsidRDefault="0009285B">
          <w:pPr>
            <w:pStyle w:val="TOC3"/>
            <w:tabs>
              <w:tab w:val="left" w:pos="1200"/>
              <w:tab w:val="right" w:leader="dot" w:pos="9628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sr-Latn-RS" w:eastAsia="sr-Latn-RS"/>
            </w:rPr>
          </w:pPr>
          <w:hyperlink w:anchor="_Toc57133707" w:history="1">
            <w:r w:rsidRPr="00B95355">
              <w:rPr>
                <w:rStyle w:val="Hyperlink"/>
                <w:noProof/>
                <w:lang w:val="sr-Latn-RS"/>
              </w:rPr>
              <w:t>5.3.3.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sr-Latn-RS" w:eastAsia="sr-Latn-RS"/>
              </w:rPr>
              <w:tab/>
            </w:r>
            <w:r w:rsidRPr="00B95355">
              <w:rPr>
                <w:rStyle w:val="Hyperlink"/>
                <w:noProof/>
              </w:rPr>
              <w:t>Diskusija dobijenih re</w:t>
            </w:r>
            <w:r w:rsidRPr="00B95355">
              <w:rPr>
                <w:rStyle w:val="Hyperlink"/>
                <w:noProof/>
                <w:lang w:val="sr-Latn-RS"/>
              </w:rPr>
              <w:t>zultata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_Toc57133707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1A77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0AFA5" w14:textId="22C9168F" w:rsidR="008F5C20" w:rsidRDefault="008F5C20">
          <w:r>
            <w:rPr>
              <w:b/>
              <w:bCs/>
              <w:noProof/>
            </w:rPr>
            <w:fldChar w:fldCharType="end"/>
          </w:r>
        </w:p>
      </w:sdtContent>
    </w:sdt>
    <w:p w14:paraId="58802911" w14:textId="7A8EA7D0" w:rsidR="00F06BB2" w:rsidRDefault="00F06BB2" w:rsidP="002079CF">
      <w:pPr>
        <w:pStyle w:val="TOC3"/>
        <w:tabs>
          <w:tab w:val="left" w:pos="1440"/>
          <w:tab w:val="right" w:leader="dot" w:pos="9628"/>
        </w:tabs>
      </w:pPr>
    </w:p>
    <w:p w14:paraId="47B446D2" w14:textId="74AE2082" w:rsidR="00F06BB2" w:rsidRPr="00E7161C" w:rsidRDefault="004E01D5" w:rsidP="00E7161C">
      <w:pPr>
        <w:pStyle w:val="Inivonaslova-Poglavlje"/>
      </w:pPr>
      <w:bookmarkStart w:id="0" w:name="_Toc529188777"/>
      <w:bookmarkStart w:id="1" w:name="_Toc254342941"/>
      <w:bookmarkStart w:id="2" w:name="_Toc57133669"/>
      <w:r>
        <w:rPr>
          <w:lang w:val="sr-Latn-RS"/>
        </w:rPr>
        <w:lastRenderedPageBreak/>
        <w:t>Problem 1</w:t>
      </w:r>
      <w:r w:rsidR="008C6536">
        <w:rPr>
          <w:lang w:val="sr-Latn-RS"/>
        </w:rPr>
        <w:t xml:space="preserve"> - </w:t>
      </w:r>
      <w:bookmarkEnd w:id="0"/>
      <w:r w:rsidR="00833687">
        <w:rPr>
          <w:lang w:val="sr-Latn-RS"/>
        </w:rPr>
        <w:t>Pi</w:t>
      </w:r>
      <w:bookmarkEnd w:id="2"/>
    </w:p>
    <w:p w14:paraId="2A5A3D24" w14:textId="77777777" w:rsidR="008C6536" w:rsidRDefault="008C6536" w:rsidP="008C6536">
      <w:pPr>
        <w:pStyle w:val="IInivonaslova-Potpoglavlje"/>
      </w:pPr>
      <w:bookmarkStart w:id="3" w:name="_Toc529188778"/>
      <w:bookmarkStart w:id="4" w:name="_Toc57133670"/>
      <w:r>
        <w:t>Tekst problema</w:t>
      </w:r>
      <w:bookmarkEnd w:id="3"/>
      <w:bookmarkEnd w:id="4"/>
    </w:p>
    <w:p w14:paraId="0EB524EC" w14:textId="77777777" w:rsidR="0034337D" w:rsidRDefault="0034337D" w:rsidP="0034337D">
      <w:pPr>
        <w:rPr>
          <w:noProof/>
        </w:rPr>
      </w:pPr>
      <w:bookmarkStart w:id="5" w:name="_Toc529188779"/>
      <w:proofErr w:type="spellStart"/>
      <w:r>
        <w:t>Paralelizovati</w:t>
      </w:r>
      <w:proofErr w:type="spellEnd"/>
      <w:r>
        <w:t xml:space="preserve"> program koji </w:t>
      </w:r>
      <w:proofErr w:type="spellStart"/>
      <w:r>
        <w:t>izračunava</w:t>
      </w:r>
      <w:proofErr w:type="spellEnd"/>
      <w:r>
        <w:t xml:space="preserve"> </w:t>
      </w:r>
      <w:proofErr w:type="spellStart"/>
      <w:r>
        <w:t>vrednost</w:t>
      </w:r>
      <w:proofErr w:type="spellEnd"/>
      <w:r>
        <w:t xml:space="preserve"> </w:t>
      </w:r>
      <w:proofErr w:type="spellStart"/>
      <w:r>
        <w:t>broja</w:t>
      </w:r>
      <w:proofErr w:type="spellEnd"/>
      <w:r>
        <w:t xml:space="preserve"> PI </w:t>
      </w:r>
      <w:proofErr w:type="spellStart"/>
      <w:r>
        <w:t>korišćenjem</w:t>
      </w:r>
      <w:proofErr w:type="spellEnd"/>
      <w:r>
        <w:t xml:space="preserve"> </w:t>
      </w:r>
      <w:proofErr w:type="spellStart"/>
      <w:r>
        <w:t>formule</w:t>
      </w:r>
      <w:proofErr w:type="spellEnd"/>
      <w:r>
        <w:t>:</w:t>
      </w:r>
      <w:r w:rsidRPr="0034337D">
        <w:rPr>
          <w:noProof/>
        </w:rPr>
        <w:t xml:space="preserve"> </w:t>
      </w:r>
      <w:r>
        <w:rPr>
          <w:noProof/>
        </w:rPr>
        <w:drawing>
          <wp:inline distT="0" distB="0" distL="0" distR="0" wp14:anchorId="06E61EEC" wp14:editId="41B722F7">
            <wp:extent cx="1894636" cy="431099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53451" cy="44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B92FC" w14:textId="6BDDB310" w:rsidR="008C6536" w:rsidRDefault="0034337D" w:rsidP="0034337D">
      <w:proofErr w:type="spellStart"/>
      <w:r>
        <w:t>Tačnost</w:t>
      </w:r>
      <w:proofErr w:type="spellEnd"/>
      <w:r>
        <w:t xml:space="preserve"> </w:t>
      </w:r>
      <w:proofErr w:type="spellStart"/>
      <w:r>
        <w:t>izračunavanja</w:t>
      </w:r>
      <w:proofErr w:type="spellEnd"/>
      <w:r>
        <w:t xml:space="preserve"> </w:t>
      </w:r>
      <w:proofErr w:type="spellStart"/>
      <w:r>
        <w:t>direktno</w:t>
      </w:r>
      <w:proofErr w:type="spellEnd"/>
      <w:r>
        <w:t xml:space="preserve"> </w:t>
      </w:r>
      <w:proofErr w:type="spellStart"/>
      <w:r>
        <w:t>zavisi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broja</w:t>
      </w:r>
      <w:proofErr w:type="spellEnd"/>
      <w:r>
        <w:t xml:space="preserve"> </w:t>
      </w:r>
      <w:proofErr w:type="spellStart"/>
      <w:r>
        <w:t>iteracija</w:t>
      </w:r>
      <w:proofErr w:type="spellEnd"/>
      <w:r>
        <w:t xml:space="preserve">, a </w:t>
      </w:r>
      <w:proofErr w:type="spellStart"/>
      <w:r>
        <w:t>zbog</w:t>
      </w:r>
      <w:proofErr w:type="spellEnd"/>
      <w:r>
        <w:t xml:space="preserve"> </w:t>
      </w:r>
      <w:proofErr w:type="spellStart"/>
      <w:r>
        <w:t>malog</w:t>
      </w:r>
      <w:proofErr w:type="spellEnd"/>
      <w:r>
        <w:t xml:space="preserve"> </w:t>
      </w:r>
      <w:proofErr w:type="spellStart"/>
      <w:r>
        <w:t>radijusa</w:t>
      </w:r>
      <w:proofErr w:type="spellEnd"/>
      <w:r>
        <w:t xml:space="preserve"> </w:t>
      </w:r>
      <w:proofErr w:type="spellStart"/>
      <w:r>
        <w:t>konvergencije</w:t>
      </w:r>
      <w:proofErr w:type="spellEnd"/>
      <w:r>
        <w:t xml:space="preserve"> </w:t>
      </w:r>
      <w:proofErr w:type="spellStart"/>
      <w:r>
        <w:t>serija</w:t>
      </w:r>
      <w:proofErr w:type="spellEnd"/>
      <w:r>
        <w:t xml:space="preserve"> </w:t>
      </w:r>
      <w:proofErr w:type="spellStart"/>
      <w:r>
        <w:t>konvergira</w:t>
      </w:r>
      <w:proofErr w:type="spellEnd"/>
      <w:r>
        <w:t xml:space="preserve"> </w:t>
      </w:r>
      <w:proofErr w:type="spellStart"/>
      <w:r>
        <w:t>veoma</w:t>
      </w:r>
      <w:proofErr w:type="spellEnd"/>
      <w:r>
        <w:t xml:space="preserve"> </w:t>
      </w:r>
      <w:proofErr w:type="spellStart"/>
      <w:r>
        <w:t>sporo</w:t>
      </w:r>
      <w:proofErr w:type="spellEnd"/>
      <w:r>
        <w:t xml:space="preserve">. Program se </w:t>
      </w:r>
      <w:proofErr w:type="spellStart"/>
      <w:r>
        <w:t>nalazi</w:t>
      </w:r>
      <w:proofErr w:type="spellEnd"/>
      <w:r>
        <w:t xml:space="preserve"> u </w:t>
      </w:r>
      <w:proofErr w:type="spellStart"/>
      <w:r>
        <w:t>datoteci</w:t>
      </w:r>
      <w:proofErr w:type="spellEnd"/>
      <w:r>
        <w:t xml:space="preserve"> </w:t>
      </w:r>
      <w:r>
        <w:rPr>
          <w:rFonts w:ascii="Courier New" w:hAnsi="Courier New" w:cs="Courier New"/>
        </w:rPr>
        <w:t>piCalc.c</w:t>
      </w:r>
      <w:r>
        <w:t xml:space="preserve">u </w:t>
      </w:r>
      <w:proofErr w:type="spellStart"/>
      <w:r>
        <w:t>arhivi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je </w:t>
      </w:r>
      <w:proofErr w:type="spellStart"/>
      <w:r>
        <w:t>priložena</w:t>
      </w:r>
      <w:proofErr w:type="spellEnd"/>
      <w:r>
        <w:t xml:space="preserve"> </w:t>
      </w:r>
      <w:proofErr w:type="spellStart"/>
      <w:r>
        <w:t>uz</w:t>
      </w:r>
      <w:proofErr w:type="spellEnd"/>
      <w:r>
        <w:t xml:space="preserve"> </w:t>
      </w:r>
      <w:proofErr w:type="spellStart"/>
      <w:r>
        <w:t>ovaj</w:t>
      </w:r>
      <w:proofErr w:type="spellEnd"/>
      <w:r>
        <w:t xml:space="preserve"> </w:t>
      </w:r>
      <w:proofErr w:type="spellStart"/>
      <w:r>
        <w:t>dokument</w:t>
      </w:r>
      <w:proofErr w:type="spellEnd"/>
      <w:r>
        <w:t xml:space="preserve">.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paralelizacije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dozvoljeno</w:t>
      </w:r>
      <w:proofErr w:type="spell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direktive</w:t>
      </w:r>
      <w:proofErr w:type="spellEnd"/>
      <w:r>
        <w:t xml:space="preserve"> za </w:t>
      </w:r>
      <w:proofErr w:type="spellStart"/>
      <w:r>
        <w:t>podelu</w:t>
      </w:r>
      <w:proofErr w:type="spellEnd"/>
      <w:r>
        <w:t xml:space="preserve"> </w:t>
      </w:r>
      <w:proofErr w:type="spellStart"/>
      <w:r>
        <w:t>posla</w:t>
      </w:r>
      <w:proofErr w:type="spellEnd"/>
      <w:r>
        <w:t xml:space="preserve"> (</w:t>
      </w:r>
      <w:proofErr w:type="spellStart"/>
      <w:r>
        <w:t>worksharing</w:t>
      </w:r>
      <w:proofErr w:type="spellEnd"/>
      <w:r>
        <w:t xml:space="preserve"> </w:t>
      </w:r>
      <w:proofErr w:type="spellStart"/>
      <w:r>
        <w:t>direktive</w:t>
      </w:r>
      <w:proofErr w:type="spellEnd"/>
      <w:r>
        <w:t xml:space="preserve">), </w:t>
      </w:r>
      <w:proofErr w:type="spellStart"/>
      <w:r>
        <w:t>već</w:t>
      </w:r>
      <w:proofErr w:type="spellEnd"/>
      <w:r>
        <w:t xml:space="preserve"> je </w:t>
      </w:r>
      <w:proofErr w:type="spellStart"/>
      <w:r>
        <w:t>iteracije</w:t>
      </w:r>
      <w:proofErr w:type="spellEnd"/>
      <w:r>
        <w:t xml:space="preserve"> </w:t>
      </w:r>
      <w:proofErr w:type="spellStart"/>
      <w:r>
        <w:t>petlje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se </w:t>
      </w:r>
      <w:proofErr w:type="spellStart"/>
      <w:r>
        <w:t>paralelizuje</w:t>
      </w:r>
      <w:proofErr w:type="spellEnd"/>
      <w:r>
        <w:t xml:space="preserve"> </w:t>
      </w:r>
      <w:proofErr w:type="spellStart"/>
      <w:r>
        <w:t>potrebno</w:t>
      </w:r>
      <w:proofErr w:type="spellEnd"/>
      <w:r>
        <w:t xml:space="preserve"> </w:t>
      </w:r>
      <w:proofErr w:type="spellStart"/>
      <w:r>
        <w:t>raspodeliti</w:t>
      </w:r>
      <w:proofErr w:type="spellEnd"/>
      <w:r>
        <w:t xml:space="preserve"> </w:t>
      </w:r>
      <w:proofErr w:type="spellStart"/>
      <w:r>
        <w:t>ručno</w:t>
      </w:r>
      <w:proofErr w:type="spellEnd"/>
      <w:r>
        <w:t xml:space="preserve">. </w:t>
      </w:r>
      <w:proofErr w:type="spellStart"/>
      <w:r>
        <w:t>Obratiti</w:t>
      </w:r>
      <w:proofErr w:type="spellEnd"/>
      <w:r>
        <w:t xml:space="preserve"> </w:t>
      </w:r>
      <w:proofErr w:type="spellStart"/>
      <w:r>
        <w:t>pažnju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ispravno</w:t>
      </w:r>
      <w:proofErr w:type="spellEnd"/>
      <w:r>
        <w:t xml:space="preserve"> </w:t>
      </w:r>
      <w:proofErr w:type="spellStart"/>
      <w:r>
        <w:t>deklarisanje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promenljivih</w:t>
      </w:r>
      <w:proofErr w:type="spellEnd"/>
      <w:r>
        <w:t xml:space="preserve">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paralelizacije</w:t>
      </w:r>
      <w:proofErr w:type="spellEnd"/>
      <w:r>
        <w:t xml:space="preserve">. Program </w:t>
      </w:r>
      <w:proofErr w:type="spellStart"/>
      <w:r>
        <w:t>testirati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parametrima</w:t>
      </w:r>
      <w:proofErr w:type="spellEnd"/>
      <w:r>
        <w:t xml:space="preserve"> koji </w:t>
      </w:r>
      <w:proofErr w:type="spellStart"/>
      <w:r>
        <w:t>su</w:t>
      </w:r>
      <w:proofErr w:type="spellEnd"/>
      <w:r>
        <w:t xml:space="preserve"> </w:t>
      </w:r>
      <w:proofErr w:type="spellStart"/>
      <w:r>
        <w:t>dati</w:t>
      </w:r>
      <w:proofErr w:type="spellEnd"/>
      <w:r>
        <w:t xml:space="preserve"> u </w:t>
      </w:r>
      <w:proofErr w:type="spellStart"/>
      <w:r>
        <w:t>datoteci</w:t>
      </w:r>
      <w:proofErr w:type="spellEnd"/>
      <w:r>
        <w:t xml:space="preserve"> </w:t>
      </w:r>
      <w:r>
        <w:rPr>
          <w:rFonts w:ascii="Courier New" w:hAnsi="Courier New" w:cs="Courier New"/>
        </w:rPr>
        <w:t>run</w:t>
      </w:r>
      <w:r>
        <w:t>. [1, N]</w:t>
      </w:r>
      <w:bookmarkEnd w:id="5"/>
    </w:p>
    <w:p w14:paraId="1972BD0B" w14:textId="77777777" w:rsidR="00F06BB2" w:rsidRDefault="008C6536" w:rsidP="008C6536">
      <w:pPr>
        <w:pStyle w:val="IIInivonaslova-Odeljak"/>
      </w:pPr>
      <w:bookmarkStart w:id="6" w:name="_Toc529188780"/>
      <w:bookmarkStart w:id="7" w:name="_Toc57133671"/>
      <w:r>
        <w:t>Diskusija</w:t>
      </w:r>
      <w:bookmarkEnd w:id="6"/>
      <w:bookmarkEnd w:id="7"/>
      <w:r>
        <w:t xml:space="preserve"> </w:t>
      </w:r>
    </w:p>
    <w:p w14:paraId="61CB0D43" w14:textId="3769AB4E" w:rsidR="008C6536" w:rsidRPr="008C6536" w:rsidRDefault="0034337D" w:rsidP="008C6536">
      <w:pPr>
        <w:pStyle w:val="Osnovnitekst"/>
      </w:pPr>
      <w:r>
        <w:t>Paralelizovana je cela petlja izračunavanja</w:t>
      </w:r>
      <w:r w:rsidR="008C6536">
        <w:t>.</w:t>
      </w:r>
    </w:p>
    <w:p w14:paraId="45C89B02" w14:textId="77777777" w:rsidR="008C6536" w:rsidRDefault="008C6536" w:rsidP="008C6536">
      <w:pPr>
        <w:pStyle w:val="IIInivonaslova-Odeljak"/>
      </w:pPr>
      <w:bookmarkStart w:id="8" w:name="_Toc529188781"/>
      <w:bookmarkStart w:id="9" w:name="_Toc57133672"/>
      <w:r>
        <w:t>Način paralelizacije</w:t>
      </w:r>
      <w:bookmarkEnd w:id="8"/>
      <w:bookmarkEnd w:id="9"/>
    </w:p>
    <w:p w14:paraId="3BEF6322" w14:textId="25B2A531" w:rsidR="008C6536" w:rsidRPr="008C6536" w:rsidRDefault="0034337D" w:rsidP="008C6536">
      <w:pPr>
        <w:pStyle w:val="Osnovnitekst"/>
      </w:pPr>
      <w:r>
        <w:t>Korišćena je obična parallel direktiva za računanje, svaka nit računa svoju sumu koja se kasnije atomično sabira na ukupnu sumu</w:t>
      </w:r>
      <w:r w:rsidR="008C6536">
        <w:t>.</w:t>
      </w:r>
      <w:r>
        <w:t xml:space="preserve"> Razlog ovog načina je jer zadatak nalaže da ne smeju worksharing direktive da se koriste.</w:t>
      </w:r>
    </w:p>
    <w:p w14:paraId="69BAED29" w14:textId="77777777" w:rsidR="008C6536" w:rsidRDefault="008C6536" w:rsidP="008C6536">
      <w:pPr>
        <w:pStyle w:val="IInivonaslova-Potpoglavlje"/>
      </w:pPr>
      <w:bookmarkStart w:id="10" w:name="_Toc529188782"/>
      <w:bookmarkStart w:id="11" w:name="_Toc57133673"/>
      <w:r>
        <w:t>Rezultati</w:t>
      </w:r>
      <w:bookmarkEnd w:id="10"/>
      <w:bookmarkEnd w:id="11"/>
    </w:p>
    <w:p w14:paraId="1CE1BD8E" w14:textId="77777777" w:rsidR="008C6536" w:rsidRDefault="008C6536" w:rsidP="008C6536">
      <w:pPr>
        <w:pStyle w:val="IIInivonaslova-Odeljak"/>
      </w:pPr>
      <w:bookmarkStart w:id="12" w:name="_Toc529188783"/>
      <w:bookmarkStart w:id="13" w:name="_Toc57133674"/>
      <w:r>
        <w:t>Logovi izvršavanja</w:t>
      </w:r>
      <w:bookmarkEnd w:id="12"/>
      <w:bookmarkEnd w:id="13"/>
    </w:p>
    <w:p w14:paraId="5BABFD42" w14:textId="2CC99856" w:rsidR="00DE1C79" w:rsidRPr="00F13609" w:rsidRDefault="00BB210B" w:rsidP="00F13609">
      <w:pPr>
        <w:pStyle w:val="Osnovnitekst"/>
      </w:pPr>
      <w:r>
        <w:t>Ovde su dati logovi izvršavanja za definisane test primere</w:t>
      </w:r>
      <w:r w:rsidR="00DE1C79">
        <w:t>.</w:t>
      </w:r>
    </w:p>
    <w:p w14:paraId="75315911" w14:textId="77777777" w:rsidR="008F1A97" w:rsidRPr="00E7078D" w:rsidRDefault="008F1A97" w:rsidP="008F1A97">
      <w:pPr>
        <w:pStyle w:val="Programskikod"/>
        <w:rPr>
          <w:color w:val="7030A0"/>
        </w:rPr>
      </w:pPr>
      <w:r w:rsidRPr="00E7078D">
        <w:rPr>
          <w:color w:val="7030A0"/>
        </w:rPr>
        <w:t xml:space="preserve">---------------sa </w:t>
      </w:r>
      <w:r>
        <w:rPr>
          <w:color w:val="7030A0"/>
        </w:rPr>
        <w:t>8</w:t>
      </w:r>
      <w:r w:rsidRPr="00E7078D">
        <w:rPr>
          <w:color w:val="7030A0"/>
        </w:rPr>
        <w:t xml:space="preserve"> niti----------------</w:t>
      </w:r>
    </w:p>
    <w:p w14:paraId="272FF0B0" w14:textId="77777777" w:rsidR="008F1A97" w:rsidRDefault="008F1A97" w:rsidP="009F457B">
      <w:pPr>
        <w:pStyle w:val="Programskikod"/>
        <w:rPr>
          <w:color w:val="FF0000"/>
        </w:rPr>
      </w:pPr>
    </w:p>
    <w:p w14:paraId="40B08FFD" w14:textId="2F59E842" w:rsidR="009F457B" w:rsidRDefault="009F457B" w:rsidP="009F457B">
      <w:pPr>
        <w:pStyle w:val="Programskikod"/>
      </w:pPr>
      <w:r w:rsidRPr="000C10F7">
        <w:rPr>
          <w:color w:val="FF0000"/>
        </w:rPr>
        <w:t>uu170714d@rtidev5</w:t>
      </w:r>
      <w:r>
        <w:t>:~$ ./test.exe 1000000</w:t>
      </w:r>
    </w:p>
    <w:p w14:paraId="5090AE95" w14:textId="77777777" w:rsidR="009F457B" w:rsidRDefault="009F457B" w:rsidP="009F457B">
      <w:pPr>
        <w:pStyle w:val="Programskikod"/>
      </w:pPr>
    </w:p>
    <w:p w14:paraId="59866384" w14:textId="77777777" w:rsidR="009F457B" w:rsidRDefault="009F457B" w:rsidP="009F457B">
      <w:pPr>
        <w:pStyle w:val="Programskikod"/>
      </w:pPr>
      <w:r>
        <w:t>---------------Sequential---------------</w:t>
      </w:r>
    </w:p>
    <w:p w14:paraId="13A4B38B" w14:textId="77777777" w:rsidR="009F457B" w:rsidRDefault="009F457B" w:rsidP="009F457B">
      <w:pPr>
        <w:pStyle w:val="Programskikod"/>
      </w:pPr>
    </w:p>
    <w:p w14:paraId="3088A740" w14:textId="77777777" w:rsidR="009F457B" w:rsidRDefault="009F457B" w:rsidP="009F457B">
      <w:pPr>
        <w:pStyle w:val="Programskikod"/>
      </w:pPr>
      <w:r>
        <w:t>Elapsed time = 3.188848e-03 seconds</w:t>
      </w:r>
    </w:p>
    <w:p w14:paraId="05850E3B" w14:textId="77777777" w:rsidR="009F457B" w:rsidRDefault="009F457B" w:rsidP="009F457B">
      <w:pPr>
        <w:pStyle w:val="Programskikod"/>
      </w:pPr>
      <w:r>
        <w:t xml:space="preserve">   Our estimate of pi = 3.14159165358977</w:t>
      </w:r>
    </w:p>
    <w:p w14:paraId="5C7FA7F4" w14:textId="77777777" w:rsidR="009F457B" w:rsidRDefault="009F457B" w:rsidP="009F457B">
      <w:pPr>
        <w:pStyle w:val="Programskikod"/>
      </w:pPr>
    </w:p>
    <w:p w14:paraId="285B1029" w14:textId="77777777" w:rsidR="009F457B" w:rsidRDefault="009F457B" w:rsidP="009F457B">
      <w:pPr>
        <w:pStyle w:val="Programskikod"/>
      </w:pPr>
      <w:r>
        <w:t>----------------Parallel----------------</w:t>
      </w:r>
    </w:p>
    <w:p w14:paraId="4887CA8A" w14:textId="77777777" w:rsidR="009F457B" w:rsidRDefault="009F457B" w:rsidP="009F457B">
      <w:pPr>
        <w:pStyle w:val="Programskikod"/>
      </w:pPr>
    </w:p>
    <w:p w14:paraId="1C71DB37" w14:textId="77777777" w:rsidR="009F457B" w:rsidRDefault="009F457B" w:rsidP="009F457B">
      <w:pPr>
        <w:pStyle w:val="Programskikod"/>
      </w:pPr>
      <w:r>
        <w:t>Elapsed time = 3.386974e-03 seconds</w:t>
      </w:r>
    </w:p>
    <w:p w14:paraId="56F3809B" w14:textId="77777777" w:rsidR="009F457B" w:rsidRDefault="009F457B" w:rsidP="009F457B">
      <w:pPr>
        <w:pStyle w:val="Programskikod"/>
      </w:pPr>
      <w:r>
        <w:t>With n = 1000000 terms</w:t>
      </w:r>
    </w:p>
    <w:p w14:paraId="569999EB" w14:textId="77777777" w:rsidR="009F457B" w:rsidRDefault="009F457B" w:rsidP="009F457B">
      <w:pPr>
        <w:pStyle w:val="Programskikod"/>
      </w:pPr>
      <w:r>
        <w:lastRenderedPageBreak/>
        <w:t xml:space="preserve">   Our estimate of pi = 3.14159165358956</w:t>
      </w:r>
    </w:p>
    <w:p w14:paraId="5DB29D84" w14:textId="77777777" w:rsidR="009F457B" w:rsidRDefault="009F457B" w:rsidP="009F457B">
      <w:pPr>
        <w:pStyle w:val="Programskikod"/>
      </w:pPr>
      <w:r>
        <w:t>----------------------------------------</w:t>
      </w:r>
    </w:p>
    <w:p w14:paraId="2851C64B" w14:textId="77777777" w:rsidR="009F457B" w:rsidRDefault="009F457B" w:rsidP="009F457B">
      <w:pPr>
        <w:pStyle w:val="Programskikod"/>
      </w:pPr>
      <w:r>
        <w:t xml:space="preserve">              </w:t>
      </w:r>
      <w:r w:rsidRPr="000C10F7">
        <w:rPr>
          <w:color w:val="00B050"/>
        </w:rPr>
        <w:t>TEST PASSED</w:t>
      </w:r>
    </w:p>
    <w:p w14:paraId="6430EFF4" w14:textId="77777777" w:rsidR="009F457B" w:rsidRDefault="009F457B" w:rsidP="009F457B">
      <w:pPr>
        <w:pStyle w:val="Programskikod"/>
      </w:pPr>
      <w:r>
        <w:t>----------------------------------------</w:t>
      </w:r>
    </w:p>
    <w:p w14:paraId="44725322" w14:textId="77777777" w:rsidR="009F457B" w:rsidRDefault="009F457B" w:rsidP="009F457B">
      <w:pPr>
        <w:pStyle w:val="Programskikod"/>
      </w:pPr>
    </w:p>
    <w:p w14:paraId="70EC23FA" w14:textId="77777777" w:rsidR="009F457B" w:rsidRDefault="009F457B" w:rsidP="009F457B">
      <w:pPr>
        <w:pStyle w:val="Programskikod"/>
      </w:pPr>
      <w:r w:rsidRPr="000C10F7">
        <w:rPr>
          <w:color w:val="FF0000"/>
        </w:rPr>
        <w:t>uu170714d@rtidev5</w:t>
      </w:r>
      <w:r>
        <w:t>:~$ ./test.exe 10000000</w:t>
      </w:r>
    </w:p>
    <w:p w14:paraId="2E2D2BDA" w14:textId="77777777" w:rsidR="009F457B" w:rsidRDefault="009F457B" w:rsidP="009F457B">
      <w:pPr>
        <w:pStyle w:val="Programskikod"/>
      </w:pPr>
    </w:p>
    <w:p w14:paraId="15F811C1" w14:textId="77777777" w:rsidR="009F457B" w:rsidRDefault="009F457B" w:rsidP="009F457B">
      <w:pPr>
        <w:pStyle w:val="Programskikod"/>
      </w:pPr>
      <w:r>
        <w:t>---------------Sequential---------------</w:t>
      </w:r>
    </w:p>
    <w:p w14:paraId="68CDDE7F" w14:textId="77777777" w:rsidR="009F457B" w:rsidRDefault="009F457B" w:rsidP="009F457B">
      <w:pPr>
        <w:pStyle w:val="Programskikod"/>
      </w:pPr>
    </w:p>
    <w:p w14:paraId="3CDD8F9E" w14:textId="77777777" w:rsidR="009F457B" w:rsidRDefault="009F457B" w:rsidP="009F457B">
      <w:pPr>
        <w:pStyle w:val="Programskikod"/>
      </w:pPr>
      <w:r>
        <w:t>Elapsed time = 3.184986e-02 seconds</w:t>
      </w:r>
    </w:p>
    <w:p w14:paraId="1ADB864E" w14:textId="77777777" w:rsidR="009F457B" w:rsidRDefault="009F457B" w:rsidP="009F457B">
      <w:pPr>
        <w:pStyle w:val="Programskikod"/>
      </w:pPr>
      <w:r>
        <w:t xml:space="preserve">   Our estimate of pi = 3.14159255358979</w:t>
      </w:r>
    </w:p>
    <w:p w14:paraId="72BC1302" w14:textId="77777777" w:rsidR="009F457B" w:rsidRDefault="009F457B" w:rsidP="009F457B">
      <w:pPr>
        <w:pStyle w:val="Programskikod"/>
      </w:pPr>
    </w:p>
    <w:p w14:paraId="3432282B" w14:textId="77777777" w:rsidR="009F457B" w:rsidRDefault="009F457B" w:rsidP="009F457B">
      <w:pPr>
        <w:pStyle w:val="Programskikod"/>
      </w:pPr>
      <w:r>
        <w:t>----------------Parallel----------------</w:t>
      </w:r>
    </w:p>
    <w:p w14:paraId="033BB797" w14:textId="77777777" w:rsidR="009F457B" w:rsidRDefault="009F457B" w:rsidP="009F457B">
      <w:pPr>
        <w:pStyle w:val="Programskikod"/>
      </w:pPr>
    </w:p>
    <w:p w14:paraId="24FED7A6" w14:textId="77777777" w:rsidR="009F457B" w:rsidRDefault="009F457B" w:rsidP="009F457B">
      <w:pPr>
        <w:pStyle w:val="Programskikod"/>
      </w:pPr>
      <w:r>
        <w:t>Elapsed time = 1.290321e-02 seconds</w:t>
      </w:r>
    </w:p>
    <w:p w14:paraId="5FA3D332" w14:textId="77777777" w:rsidR="009F457B" w:rsidRDefault="009F457B" w:rsidP="009F457B">
      <w:pPr>
        <w:pStyle w:val="Programskikod"/>
      </w:pPr>
      <w:r>
        <w:t>With n = 10000000 terms</w:t>
      </w:r>
    </w:p>
    <w:p w14:paraId="2AEA187B" w14:textId="77777777" w:rsidR="009F457B" w:rsidRDefault="009F457B" w:rsidP="009F457B">
      <w:pPr>
        <w:pStyle w:val="Programskikod"/>
      </w:pPr>
      <w:r>
        <w:t xml:space="preserve">   Our estimate of pi = 3.14159255358947</w:t>
      </w:r>
    </w:p>
    <w:p w14:paraId="71B9EF10" w14:textId="77777777" w:rsidR="009F457B" w:rsidRDefault="009F457B" w:rsidP="009F457B">
      <w:pPr>
        <w:pStyle w:val="Programskikod"/>
      </w:pPr>
      <w:r>
        <w:t>----------------------------------------</w:t>
      </w:r>
    </w:p>
    <w:p w14:paraId="0515247D" w14:textId="77777777" w:rsidR="009F457B" w:rsidRDefault="009F457B" w:rsidP="009F457B">
      <w:pPr>
        <w:pStyle w:val="Programskikod"/>
      </w:pPr>
      <w:r>
        <w:t xml:space="preserve">              </w:t>
      </w:r>
      <w:r w:rsidRPr="000C10F7">
        <w:rPr>
          <w:color w:val="00B050"/>
        </w:rPr>
        <w:t>TEST PASSED</w:t>
      </w:r>
    </w:p>
    <w:p w14:paraId="172583A3" w14:textId="77777777" w:rsidR="009F457B" w:rsidRDefault="009F457B" w:rsidP="009F457B">
      <w:pPr>
        <w:pStyle w:val="Programskikod"/>
      </w:pPr>
      <w:r>
        <w:t>----------------------------------------</w:t>
      </w:r>
    </w:p>
    <w:p w14:paraId="1537CED9" w14:textId="77777777" w:rsidR="009F457B" w:rsidRDefault="009F457B" w:rsidP="009F457B">
      <w:pPr>
        <w:pStyle w:val="Programskikod"/>
      </w:pPr>
    </w:p>
    <w:p w14:paraId="19070B03" w14:textId="77777777" w:rsidR="009F457B" w:rsidRDefault="009F457B" w:rsidP="009F457B">
      <w:pPr>
        <w:pStyle w:val="Programskikod"/>
      </w:pPr>
      <w:r w:rsidRPr="000C10F7">
        <w:rPr>
          <w:color w:val="FF0000"/>
        </w:rPr>
        <w:t>uu170714d@rtidev5</w:t>
      </w:r>
      <w:r>
        <w:t>:~$ ./test.exe 100000000</w:t>
      </w:r>
    </w:p>
    <w:p w14:paraId="3E3E4410" w14:textId="77777777" w:rsidR="009F457B" w:rsidRDefault="009F457B" w:rsidP="009F457B">
      <w:pPr>
        <w:pStyle w:val="Programskikod"/>
      </w:pPr>
    </w:p>
    <w:p w14:paraId="75C5E8B6" w14:textId="77777777" w:rsidR="009F457B" w:rsidRDefault="009F457B" w:rsidP="009F457B">
      <w:pPr>
        <w:pStyle w:val="Programskikod"/>
      </w:pPr>
      <w:r>
        <w:t>---------------Sequential---------------</w:t>
      </w:r>
    </w:p>
    <w:p w14:paraId="447D7239" w14:textId="77777777" w:rsidR="009F457B" w:rsidRDefault="009F457B" w:rsidP="009F457B">
      <w:pPr>
        <w:pStyle w:val="Programskikod"/>
      </w:pPr>
    </w:p>
    <w:p w14:paraId="1B93C1F6" w14:textId="77777777" w:rsidR="009F457B" w:rsidRDefault="009F457B" w:rsidP="009F457B">
      <w:pPr>
        <w:pStyle w:val="Programskikod"/>
      </w:pPr>
      <w:r>
        <w:t>Elapsed time = 3.192689e-01 seconds</w:t>
      </w:r>
    </w:p>
    <w:p w14:paraId="0E84B843" w14:textId="77777777" w:rsidR="009F457B" w:rsidRDefault="009F457B" w:rsidP="009F457B">
      <w:pPr>
        <w:pStyle w:val="Programskikod"/>
      </w:pPr>
      <w:r>
        <w:t xml:space="preserve">   Our estimate of pi = 3.14159264358933</w:t>
      </w:r>
    </w:p>
    <w:p w14:paraId="149D972B" w14:textId="77777777" w:rsidR="009F457B" w:rsidRDefault="009F457B" w:rsidP="009F457B">
      <w:pPr>
        <w:pStyle w:val="Programskikod"/>
      </w:pPr>
    </w:p>
    <w:p w14:paraId="7CBD0244" w14:textId="77777777" w:rsidR="009F457B" w:rsidRDefault="009F457B" w:rsidP="009F457B">
      <w:pPr>
        <w:pStyle w:val="Programskikod"/>
      </w:pPr>
      <w:r>
        <w:t>----------------Parallel----------------</w:t>
      </w:r>
    </w:p>
    <w:p w14:paraId="7A0CED00" w14:textId="77777777" w:rsidR="009F457B" w:rsidRDefault="009F457B" w:rsidP="009F457B">
      <w:pPr>
        <w:pStyle w:val="Programskikod"/>
      </w:pPr>
    </w:p>
    <w:p w14:paraId="5CED1468" w14:textId="77777777" w:rsidR="009F457B" w:rsidRDefault="009F457B" w:rsidP="009F457B">
      <w:pPr>
        <w:pStyle w:val="Programskikod"/>
      </w:pPr>
      <w:r>
        <w:t>Elapsed time = 1.300681e-01 seconds</w:t>
      </w:r>
    </w:p>
    <w:p w14:paraId="0E34B9EB" w14:textId="77777777" w:rsidR="009F457B" w:rsidRDefault="009F457B" w:rsidP="009F457B">
      <w:pPr>
        <w:pStyle w:val="Programskikod"/>
      </w:pPr>
      <w:r>
        <w:t>With n = 100000000 terms</w:t>
      </w:r>
    </w:p>
    <w:p w14:paraId="17CD2193" w14:textId="77777777" w:rsidR="009F457B" w:rsidRDefault="009F457B" w:rsidP="009F457B">
      <w:pPr>
        <w:pStyle w:val="Programskikod"/>
      </w:pPr>
      <w:r>
        <w:t xml:space="preserve">   Our estimate of pi = 3.14159264359058</w:t>
      </w:r>
    </w:p>
    <w:p w14:paraId="338DB688" w14:textId="77777777" w:rsidR="009F457B" w:rsidRDefault="009F457B" w:rsidP="009F457B">
      <w:pPr>
        <w:pStyle w:val="Programskikod"/>
      </w:pPr>
      <w:r>
        <w:t>----------------------------------------</w:t>
      </w:r>
    </w:p>
    <w:p w14:paraId="5EA046BD" w14:textId="77777777" w:rsidR="009F457B" w:rsidRDefault="009F457B" w:rsidP="009F457B">
      <w:pPr>
        <w:pStyle w:val="Programskikod"/>
      </w:pPr>
      <w:r>
        <w:t xml:space="preserve">              </w:t>
      </w:r>
      <w:r w:rsidRPr="000C10F7">
        <w:rPr>
          <w:color w:val="00B050"/>
        </w:rPr>
        <w:t>TEST PASSED</w:t>
      </w:r>
    </w:p>
    <w:p w14:paraId="45C69781" w14:textId="77777777" w:rsidR="009F457B" w:rsidRDefault="009F457B" w:rsidP="009F457B">
      <w:pPr>
        <w:pStyle w:val="Programskikod"/>
      </w:pPr>
      <w:r>
        <w:t>----------------------------------------</w:t>
      </w:r>
    </w:p>
    <w:p w14:paraId="6EAEF758" w14:textId="77777777" w:rsidR="009F457B" w:rsidRDefault="009F457B" w:rsidP="009F457B">
      <w:pPr>
        <w:pStyle w:val="Programskikod"/>
      </w:pPr>
    </w:p>
    <w:p w14:paraId="4953CFBF" w14:textId="77777777" w:rsidR="009F457B" w:rsidRDefault="009F457B" w:rsidP="009F457B">
      <w:pPr>
        <w:pStyle w:val="Programskikod"/>
      </w:pPr>
      <w:r w:rsidRPr="000C10F7">
        <w:rPr>
          <w:color w:val="FF0000"/>
        </w:rPr>
        <w:t>uu170714d@rtidev5</w:t>
      </w:r>
      <w:r>
        <w:t>:~$ ./test.exe 1000000000</w:t>
      </w:r>
    </w:p>
    <w:p w14:paraId="2F55B811" w14:textId="77777777" w:rsidR="009F457B" w:rsidRDefault="009F457B" w:rsidP="009F457B">
      <w:pPr>
        <w:pStyle w:val="Programskikod"/>
      </w:pPr>
    </w:p>
    <w:p w14:paraId="06832A50" w14:textId="77777777" w:rsidR="009F457B" w:rsidRDefault="009F457B" w:rsidP="009F457B">
      <w:pPr>
        <w:pStyle w:val="Programskikod"/>
      </w:pPr>
      <w:r>
        <w:lastRenderedPageBreak/>
        <w:t>---------------Sequential---------------</w:t>
      </w:r>
    </w:p>
    <w:p w14:paraId="70FAF323" w14:textId="77777777" w:rsidR="009F457B" w:rsidRDefault="009F457B" w:rsidP="009F457B">
      <w:pPr>
        <w:pStyle w:val="Programskikod"/>
      </w:pPr>
    </w:p>
    <w:p w14:paraId="664E68C5" w14:textId="77777777" w:rsidR="009F457B" w:rsidRDefault="009F457B" w:rsidP="009F457B">
      <w:pPr>
        <w:pStyle w:val="Programskikod"/>
      </w:pPr>
      <w:r>
        <w:t>Elapsed time = 3.256785e+00 seconds</w:t>
      </w:r>
    </w:p>
    <w:p w14:paraId="69162C80" w14:textId="77777777" w:rsidR="009F457B" w:rsidRDefault="009F457B" w:rsidP="009F457B">
      <w:pPr>
        <w:pStyle w:val="Programskikod"/>
      </w:pPr>
      <w:r>
        <w:t xml:space="preserve">   Our estimate of pi = 3.14159265258805</w:t>
      </w:r>
    </w:p>
    <w:p w14:paraId="12B609A9" w14:textId="77777777" w:rsidR="009F457B" w:rsidRDefault="009F457B" w:rsidP="009F457B">
      <w:pPr>
        <w:pStyle w:val="Programskikod"/>
      </w:pPr>
    </w:p>
    <w:p w14:paraId="6C9D6618" w14:textId="77777777" w:rsidR="009F457B" w:rsidRDefault="009F457B" w:rsidP="009F457B">
      <w:pPr>
        <w:pStyle w:val="Programskikod"/>
      </w:pPr>
      <w:r>
        <w:t>----------------Parallel----------------</w:t>
      </w:r>
    </w:p>
    <w:p w14:paraId="6D628E6B" w14:textId="77777777" w:rsidR="009F457B" w:rsidRDefault="009F457B" w:rsidP="009F457B">
      <w:pPr>
        <w:pStyle w:val="Programskikod"/>
      </w:pPr>
    </w:p>
    <w:p w14:paraId="78FE87B1" w14:textId="77777777" w:rsidR="009F457B" w:rsidRDefault="009F457B" w:rsidP="009F457B">
      <w:pPr>
        <w:pStyle w:val="Programskikod"/>
      </w:pPr>
      <w:r>
        <w:t>Elapsed time = 8.770928e-01 seconds</w:t>
      </w:r>
    </w:p>
    <w:p w14:paraId="57A895FF" w14:textId="77777777" w:rsidR="009F457B" w:rsidRDefault="009F457B" w:rsidP="009F457B">
      <w:pPr>
        <w:pStyle w:val="Programskikod"/>
      </w:pPr>
      <w:r>
        <w:t>With n = 1000000000 terms</w:t>
      </w:r>
    </w:p>
    <w:p w14:paraId="798F4BD9" w14:textId="77777777" w:rsidR="009F457B" w:rsidRDefault="009F457B" w:rsidP="009F457B">
      <w:pPr>
        <w:pStyle w:val="Programskikod"/>
      </w:pPr>
      <w:r>
        <w:t xml:space="preserve">   Our estimate of pi = 3.14159265259308</w:t>
      </w:r>
    </w:p>
    <w:p w14:paraId="095DB979" w14:textId="77777777" w:rsidR="009F457B" w:rsidRDefault="009F457B" w:rsidP="009F457B">
      <w:pPr>
        <w:pStyle w:val="Programskikod"/>
      </w:pPr>
      <w:r>
        <w:t>----------------------------------------</w:t>
      </w:r>
    </w:p>
    <w:p w14:paraId="6BA11153" w14:textId="77777777" w:rsidR="009F457B" w:rsidRDefault="009F457B" w:rsidP="009F457B">
      <w:pPr>
        <w:pStyle w:val="Programskikod"/>
      </w:pPr>
      <w:r>
        <w:t xml:space="preserve">              </w:t>
      </w:r>
      <w:r w:rsidRPr="000C10F7">
        <w:rPr>
          <w:color w:val="00B050"/>
        </w:rPr>
        <w:t>TEST PASSED</w:t>
      </w:r>
    </w:p>
    <w:p w14:paraId="1D228A1A" w14:textId="77777777" w:rsidR="009F457B" w:rsidRDefault="009F457B" w:rsidP="009F457B">
      <w:pPr>
        <w:pStyle w:val="Programskikod"/>
      </w:pPr>
      <w:r>
        <w:t>----------------------------------------</w:t>
      </w:r>
    </w:p>
    <w:p w14:paraId="5118BF1E" w14:textId="77777777" w:rsidR="009F457B" w:rsidRDefault="009F457B" w:rsidP="009F457B">
      <w:pPr>
        <w:pStyle w:val="Programskikod"/>
      </w:pPr>
    </w:p>
    <w:p w14:paraId="3D68BA2A" w14:textId="77777777" w:rsidR="009F457B" w:rsidRDefault="009F457B" w:rsidP="009F457B">
      <w:pPr>
        <w:pStyle w:val="Programskikod"/>
      </w:pPr>
      <w:r w:rsidRPr="000C10F7">
        <w:rPr>
          <w:color w:val="FF0000"/>
        </w:rPr>
        <w:t>uu170714d@rtidev5</w:t>
      </w:r>
      <w:r>
        <w:t>:~$ ./test.exe 10000000000</w:t>
      </w:r>
    </w:p>
    <w:p w14:paraId="75BAB60B" w14:textId="77777777" w:rsidR="009F457B" w:rsidRDefault="009F457B" w:rsidP="009F457B">
      <w:pPr>
        <w:pStyle w:val="Programskikod"/>
      </w:pPr>
    </w:p>
    <w:p w14:paraId="16E6CD91" w14:textId="77777777" w:rsidR="009F457B" w:rsidRDefault="009F457B" w:rsidP="009F457B">
      <w:pPr>
        <w:pStyle w:val="Programskikod"/>
      </w:pPr>
      <w:r>
        <w:t>---------------Sequential---------------</w:t>
      </w:r>
    </w:p>
    <w:p w14:paraId="2F68FA09" w14:textId="77777777" w:rsidR="009F457B" w:rsidRDefault="009F457B" w:rsidP="009F457B">
      <w:pPr>
        <w:pStyle w:val="Programskikod"/>
      </w:pPr>
    </w:p>
    <w:p w14:paraId="694CF43F" w14:textId="77777777" w:rsidR="009F457B" w:rsidRDefault="009F457B" w:rsidP="009F457B">
      <w:pPr>
        <w:pStyle w:val="Programskikod"/>
      </w:pPr>
      <w:r>
        <w:t>Elapsed time = 3.213279e+01 seconds</w:t>
      </w:r>
    </w:p>
    <w:p w14:paraId="484311F1" w14:textId="77777777" w:rsidR="009F457B" w:rsidRDefault="009F457B" w:rsidP="009F457B">
      <w:pPr>
        <w:pStyle w:val="Programskikod"/>
      </w:pPr>
      <w:r>
        <w:t xml:space="preserve">   Our estimate of pi = 3.14159265348835</w:t>
      </w:r>
    </w:p>
    <w:p w14:paraId="50142A75" w14:textId="77777777" w:rsidR="009F457B" w:rsidRDefault="009F457B" w:rsidP="009F457B">
      <w:pPr>
        <w:pStyle w:val="Programskikod"/>
      </w:pPr>
    </w:p>
    <w:p w14:paraId="30ADB787" w14:textId="77777777" w:rsidR="009F457B" w:rsidRDefault="009F457B" w:rsidP="009F457B">
      <w:pPr>
        <w:pStyle w:val="Programskikod"/>
      </w:pPr>
      <w:r>
        <w:t>----------------Parallel----------------</w:t>
      </w:r>
    </w:p>
    <w:p w14:paraId="13667489" w14:textId="77777777" w:rsidR="009F457B" w:rsidRDefault="009F457B" w:rsidP="009F457B">
      <w:pPr>
        <w:pStyle w:val="Programskikod"/>
      </w:pPr>
    </w:p>
    <w:p w14:paraId="5C9171FA" w14:textId="77777777" w:rsidR="009F457B" w:rsidRDefault="009F457B" w:rsidP="009F457B">
      <w:pPr>
        <w:pStyle w:val="Programskikod"/>
      </w:pPr>
      <w:r>
        <w:t>Elapsed time = 9.081985e+00 seconds</w:t>
      </w:r>
    </w:p>
    <w:p w14:paraId="52CE653A" w14:textId="77777777" w:rsidR="009F457B" w:rsidRDefault="009F457B" w:rsidP="009F457B">
      <w:pPr>
        <w:pStyle w:val="Programskikod"/>
      </w:pPr>
      <w:r>
        <w:t>With n = 10000000000 terms</w:t>
      </w:r>
    </w:p>
    <w:p w14:paraId="530E4101" w14:textId="77777777" w:rsidR="009F457B" w:rsidRDefault="009F457B" w:rsidP="009F457B">
      <w:pPr>
        <w:pStyle w:val="Programskikod"/>
      </w:pPr>
      <w:r>
        <w:t xml:space="preserve">   Our estimate of pi = 3.14159265349295</w:t>
      </w:r>
    </w:p>
    <w:p w14:paraId="64E0A285" w14:textId="77777777" w:rsidR="009F457B" w:rsidRDefault="009F457B" w:rsidP="009F457B">
      <w:pPr>
        <w:pStyle w:val="Programskikod"/>
      </w:pPr>
      <w:r>
        <w:t>----------------------------------------</w:t>
      </w:r>
    </w:p>
    <w:p w14:paraId="2E940120" w14:textId="7304DE76" w:rsidR="008F1A97" w:rsidRDefault="009F457B" w:rsidP="008F1A97">
      <w:pPr>
        <w:pStyle w:val="Programskikod"/>
        <w:rPr>
          <w:color w:val="00B050"/>
        </w:rPr>
      </w:pPr>
      <w:r>
        <w:t xml:space="preserve">              </w:t>
      </w:r>
      <w:r w:rsidRPr="000C10F7">
        <w:rPr>
          <w:color w:val="00B050"/>
        </w:rPr>
        <w:t>TEST PASSED</w:t>
      </w:r>
    </w:p>
    <w:p w14:paraId="1CD75BAA" w14:textId="77777777" w:rsidR="008F1A97" w:rsidRDefault="008F1A97" w:rsidP="008F1A97">
      <w:pPr>
        <w:pStyle w:val="Programskikod"/>
      </w:pPr>
    </w:p>
    <w:p w14:paraId="4C40F507" w14:textId="77777777" w:rsidR="008F1A97" w:rsidRDefault="008F1A97" w:rsidP="008F1A97">
      <w:pPr>
        <w:pStyle w:val="Programskikod"/>
        <w:rPr>
          <w:color w:val="7030A0"/>
        </w:rPr>
      </w:pPr>
      <w:r w:rsidRPr="00E7078D">
        <w:rPr>
          <w:color w:val="7030A0"/>
        </w:rPr>
        <w:t xml:space="preserve">---------------sa </w:t>
      </w:r>
      <w:r>
        <w:rPr>
          <w:color w:val="7030A0"/>
        </w:rPr>
        <w:t>4</w:t>
      </w:r>
      <w:r w:rsidRPr="00E7078D">
        <w:rPr>
          <w:color w:val="7030A0"/>
        </w:rPr>
        <w:t xml:space="preserve"> niti----------------</w:t>
      </w:r>
    </w:p>
    <w:p w14:paraId="599ECD4E" w14:textId="77777777" w:rsidR="008F1A97" w:rsidRDefault="008F1A97" w:rsidP="008F1A97">
      <w:pPr>
        <w:pStyle w:val="Programskikod"/>
      </w:pPr>
    </w:p>
    <w:p w14:paraId="2493D6A4" w14:textId="77777777" w:rsidR="008F1A97" w:rsidRDefault="008F1A97" w:rsidP="008F1A97">
      <w:pPr>
        <w:pStyle w:val="Programskikod"/>
      </w:pPr>
      <w:r>
        <w:t>uu170714d@rtidev5:~$ ./test.exe 1000000</w:t>
      </w:r>
    </w:p>
    <w:p w14:paraId="569E0A00" w14:textId="77777777" w:rsidR="008F1A97" w:rsidRDefault="008F1A97" w:rsidP="008F1A97">
      <w:pPr>
        <w:pStyle w:val="Programskikod"/>
      </w:pPr>
    </w:p>
    <w:p w14:paraId="07F2733A" w14:textId="77777777" w:rsidR="008F1A97" w:rsidRDefault="008F1A97" w:rsidP="008F1A97">
      <w:pPr>
        <w:pStyle w:val="Programskikod"/>
      </w:pPr>
      <w:r>
        <w:t>---------------Sequential---------------</w:t>
      </w:r>
    </w:p>
    <w:p w14:paraId="7B3B27A6" w14:textId="77777777" w:rsidR="008F1A97" w:rsidRDefault="008F1A97" w:rsidP="008F1A97">
      <w:pPr>
        <w:pStyle w:val="Programskikod"/>
      </w:pPr>
    </w:p>
    <w:p w14:paraId="276CF242" w14:textId="77777777" w:rsidR="008F1A97" w:rsidRDefault="008F1A97" w:rsidP="008F1A97">
      <w:pPr>
        <w:pStyle w:val="Programskikod"/>
      </w:pPr>
      <w:r>
        <w:t>Elapsed time = 1.361990e-02 seconds</w:t>
      </w:r>
    </w:p>
    <w:p w14:paraId="199697A2" w14:textId="77777777" w:rsidR="008F1A97" w:rsidRDefault="008F1A97" w:rsidP="008F1A97">
      <w:pPr>
        <w:pStyle w:val="Programskikod"/>
      </w:pPr>
      <w:r>
        <w:t xml:space="preserve">   Our estimate of pi = 3.14159165358977</w:t>
      </w:r>
    </w:p>
    <w:p w14:paraId="4143EA88" w14:textId="77777777" w:rsidR="008F1A97" w:rsidRDefault="008F1A97" w:rsidP="008F1A97">
      <w:pPr>
        <w:pStyle w:val="Programskikod"/>
      </w:pPr>
    </w:p>
    <w:p w14:paraId="65894496" w14:textId="77777777" w:rsidR="008F1A97" w:rsidRDefault="008F1A97" w:rsidP="008F1A97">
      <w:pPr>
        <w:pStyle w:val="Programskikod"/>
      </w:pPr>
      <w:r>
        <w:t>----------------Parallel----------------</w:t>
      </w:r>
    </w:p>
    <w:p w14:paraId="5E191EE2" w14:textId="77777777" w:rsidR="008F1A97" w:rsidRDefault="008F1A97" w:rsidP="008F1A97">
      <w:pPr>
        <w:pStyle w:val="Programskikod"/>
      </w:pPr>
    </w:p>
    <w:p w14:paraId="04C2AFA1" w14:textId="77777777" w:rsidR="008F1A97" w:rsidRDefault="008F1A97" w:rsidP="008F1A97">
      <w:pPr>
        <w:pStyle w:val="Programskikod"/>
      </w:pPr>
      <w:r>
        <w:t>Elapsed time = 1.276016e-03 seconds</w:t>
      </w:r>
    </w:p>
    <w:p w14:paraId="3BD859B4" w14:textId="77777777" w:rsidR="008F1A97" w:rsidRDefault="008F1A97" w:rsidP="008F1A97">
      <w:pPr>
        <w:pStyle w:val="Programskikod"/>
      </w:pPr>
      <w:r>
        <w:t>With n = 1000000 terms</w:t>
      </w:r>
    </w:p>
    <w:p w14:paraId="75F61A4A" w14:textId="77777777" w:rsidR="008F1A97" w:rsidRDefault="008F1A97" w:rsidP="008F1A97">
      <w:pPr>
        <w:pStyle w:val="Programskikod"/>
      </w:pPr>
      <w:r>
        <w:t xml:space="preserve">   Our estimate of pi = 3.14159165358978</w:t>
      </w:r>
    </w:p>
    <w:p w14:paraId="7D5B8928" w14:textId="77777777" w:rsidR="008F1A97" w:rsidRDefault="008F1A97" w:rsidP="008F1A97">
      <w:pPr>
        <w:pStyle w:val="Programskikod"/>
      </w:pPr>
      <w:r>
        <w:t>----------------------------------------</w:t>
      </w:r>
    </w:p>
    <w:p w14:paraId="3BA9C289" w14:textId="77777777" w:rsidR="008F1A97" w:rsidRDefault="008F1A97" w:rsidP="008F1A97">
      <w:pPr>
        <w:pStyle w:val="Programskikod"/>
      </w:pPr>
      <w:r>
        <w:t xml:space="preserve">              TEST PASSED</w:t>
      </w:r>
    </w:p>
    <w:p w14:paraId="7A98D71C" w14:textId="77777777" w:rsidR="008F1A97" w:rsidRDefault="008F1A97" w:rsidP="008F1A97">
      <w:pPr>
        <w:pStyle w:val="Programskikod"/>
      </w:pPr>
      <w:r>
        <w:t>----------------------------------------</w:t>
      </w:r>
    </w:p>
    <w:p w14:paraId="5481491A" w14:textId="77777777" w:rsidR="008F1A97" w:rsidRDefault="008F1A97" w:rsidP="008F1A97">
      <w:pPr>
        <w:pStyle w:val="Programskikod"/>
      </w:pPr>
    </w:p>
    <w:p w14:paraId="7EDE5511" w14:textId="77777777" w:rsidR="008F1A97" w:rsidRDefault="008F1A97" w:rsidP="008F1A97">
      <w:pPr>
        <w:pStyle w:val="Programskikod"/>
      </w:pPr>
      <w:r>
        <w:t>uu170714d@rtidev5:~$ ./test.exe 10000000</w:t>
      </w:r>
    </w:p>
    <w:p w14:paraId="32725939" w14:textId="77777777" w:rsidR="008F1A97" w:rsidRDefault="008F1A97" w:rsidP="008F1A97">
      <w:pPr>
        <w:pStyle w:val="Programskikod"/>
      </w:pPr>
    </w:p>
    <w:p w14:paraId="67D5B6D9" w14:textId="77777777" w:rsidR="008F1A97" w:rsidRDefault="008F1A97" w:rsidP="008F1A97">
      <w:pPr>
        <w:pStyle w:val="Programskikod"/>
      </w:pPr>
      <w:r>
        <w:t>---------------Sequential---------------</w:t>
      </w:r>
    </w:p>
    <w:p w14:paraId="0CD48631" w14:textId="77777777" w:rsidR="008F1A97" w:rsidRDefault="008F1A97" w:rsidP="008F1A97">
      <w:pPr>
        <w:pStyle w:val="Programskikod"/>
      </w:pPr>
    </w:p>
    <w:p w14:paraId="502CB3BB" w14:textId="77777777" w:rsidR="008F1A97" w:rsidRDefault="008F1A97" w:rsidP="008F1A97">
      <w:pPr>
        <w:pStyle w:val="Programskikod"/>
      </w:pPr>
      <w:r>
        <w:t>Elapsed time = 3.185678e-02 seconds</w:t>
      </w:r>
    </w:p>
    <w:p w14:paraId="5DF7F409" w14:textId="77777777" w:rsidR="008F1A97" w:rsidRDefault="008F1A97" w:rsidP="008F1A97">
      <w:pPr>
        <w:pStyle w:val="Programskikod"/>
      </w:pPr>
      <w:r>
        <w:t xml:space="preserve">   Our estimate of pi = 3.14159255358979</w:t>
      </w:r>
    </w:p>
    <w:p w14:paraId="0C59D4B7" w14:textId="77777777" w:rsidR="008F1A97" w:rsidRDefault="008F1A97" w:rsidP="008F1A97">
      <w:pPr>
        <w:pStyle w:val="Programskikod"/>
      </w:pPr>
    </w:p>
    <w:p w14:paraId="6D4222FB" w14:textId="77777777" w:rsidR="008F1A97" w:rsidRDefault="008F1A97" w:rsidP="008F1A97">
      <w:pPr>
        <w:pStyle w:val="Programskikod"/>
      </w:pPr>
      <w:r>
        <w:t>----------------Parallel----------------</w:t>
      </w:r>
    </w:p>
    <w:p w14:paraId="1D44E15C" w14:textId="77777777" w:rsidR="008F1A97" w:rsidRDefault="008F1A97" w:rsidP="008F1A97">
      <w:pPr>
        <w:pStyle w:val="Programskikod"/>
      </w:pPr>
    </w:p>
    <w:p w14:paraId="768648BB" w14:textId="77777777" w:rsidR="008F1A97" w:rsidRDefault="008F1A97" w:rsidP="008F1A97">
      <w:pPr>
        <w:pStyle w:val="Programskikod"/>
      </w:pPr>
      <w:r>
        <w:t>Elapsed time = 8.018017e-03 seconds</w:t>
      </w:r>
    </w:p>
    <w:p w14:paraId="18A1249F" w14:textId="77777777" w:rsidR="008F1A97" w:rsidRDefault="008F1A97" w:rsidP="008F1A97">
      <w:pPr>
        <w:pStyle w:val="Programskikod"/>
      </w:pPr>
      <w:r>
        <w:t>With n = 10000000 terms</w:t>
      </w:r>
    </w:p>
    <w:p w14:paraId="7906B6CF" w14:textId="77777777" w:rsidR="008F1A97" w:rsidRDefault="008F1A97" w:rsidP="008F1A97">
      <w:pPr>
        <w:pStyle w:val="Programskikod"/>
      </w:pPr>
      <w:r>
        <w:t xml:space="preserve">   Our estimate of pi = 3.14159255358974</w:t>
      </w:r>
    </w:p>
    <w:p w14:paraId="11A0153E" w14:textId="77777777" w:rsidR="008F1A97" w:rsidRDefault="008F1A97" w:rsidP="008F1A97">
      <w:pPr>
        <w:pStyle w:val="Programskikod"/>
      </w:pPr>
      <w:r>
        <w:t>----------------------------------------</w:t>
      </w:r>
    </w:p>
    <w:p w14:paraId="455BB0AF" w14:textId="77777777" w:rsidR="008F1A97" w:rsidRDefault="008F1A97" w:rsidP="008F1A97">
      <w:pPr>
        <w:pStyle w:val="Programskikod"/>
      </w:pPr>
      <w:r>
        <w:t xml:space="preserve">              TEST PASSED</w:t>
      </w:r>
    </w:p>
    <w:p w14:paraId="6995F626" w14:textId="77777777" w:rsidR="008F1A97" w:rsidRDefault="008F1A97" w:rsidP="008F1A97">
      <w:pPr>
        <w:pStyle w:val="Programskikod"/>
      </w:pPr>
      <w:r>
        <w:t>----------------------------------------</w:t>
      </w:r>
    </w:p>
    <w:p w14:paraId="39110212" w14:textId="77777777" w:rsidR="008F1A97" w:rsidRDefault="008F1A97" w:rsidP="008F1A97">
      <w:pPr>
        <w:pStyle w:val="Programskikod"/>
      </w:pPr>
    </w:p>
    <w:p w14:paraId="5C894674" w14:textId="77777777" w:rsidR="008F1A97" w:rsidRDefault="008F1A97" w:rsidP="008F1A97">
      <w:pPr>
        <w:pStyle w:val="Programskikod"/>
      </w:pPr>
      <w:r>
        <w:t>uu170714d@rtidev5:~$ ./test.exe 100000000</w:t>
      </w:r>
    </w:p>
    <w:p w14:paraId="1960A8C9" w14:textId="77777777" w:rsidR="008F1A97" w:rsidRDefault="008F1A97" w:rsidP="008F1A97">
      <w:pPr>
        <w:pStyle w:val="Programskikod"/>
      </w:pPr>
    </w:p>
    <w:p w14:paraId="2C37D5ED" w14:textId="77777777" w:rsidR="008F1A97" w:rsidRDefault="008F1A97" w:rsidP="008F1A97">
      <w:pPr>
        <w:pStyle w:val="Programskikod"/>
      </w:pPr>
      <w:r>
        <w:t>---------------Sequential---------------</w:t>
      </w:r>
    </w:p>
    <w:p w14:paraId="7516B3B2" w14:textId="77777777" w:rsidR="008F1A97" w:rsidRDefault="008F1A97" w:rsidP="008F1A97">
      <w:pPr>
        <w:pStyle w:val="Programskikod"/>
      </w:pPr>
    </w:p>
    <w:p w14:paraId="02F8A243" w14:textId="77777777" w:rsidR="008F1A97" w:rsidRDefault="008F1A97" w:rsidP="008F1A97">
      <w:pPr>
        <w:pStyle w:val="Programskikod"/>
      </w:pPr>
      <w:r>
        <w:t>Elapsed time = 3.268590e-01 seconds</w:t>
      </w:r>
    </w:p>
    <w:p w14:paraId="17759BB7" w14:textId="77777777" w:rsidR="008F1A97" w:rsidRDefault="008F1A97" w:rsidP="008F1A97">
      <w:pPr>
        <w:pStyle w:val="Programskikod"/>
      </w:pPr>
      <w:r>
        <w:t xml:space="preserve">   Our estimate of pi = 3.14159264358933</w:t>
      </w:r>
    </w:p>
    <w:p w14:paraId="15E377E1" w14:textId="77777777" w:rsidR="008F1A97" w:rsidRDefault="008F1A97" w:rsidP="008F1A97">
      <w:pPr>
        <w:pStyle w:val="Programskikod"/>
      </w:pPr>
    </w:p>
    <w:p w14:paraId="527AA64A" w14:textId="77777777" w:rsidR="008F1A97" w:rsidRDefault="008F1A97" w:rsidP="008F1A97">
      <w:pPr>
        <w:pStyle w:val="Programskikod"/>
      </w:pPr>
      <w:r>
        <w:t>----------------Parallel----------------</w:t>
      </w:r>
    </w:p>
    <w:p w14:paraId="464A3D86" w14:textId="77777777" w:rsidR="008F1A97" w:rsidRDefault="008F1A97" w:rsidP="008F1A97">
      <w:pPr>
        <w:pStyle w:val="Programskikod"/>
      </w:pPr>
    </w:p>
    <w:p w14:paraId="292712F3" w14:textId="77777777" w:rsidR="008F1A97" w:rsidRDefault="008F1A97" w:rsidP="008F1A97">
      <w:pPr>
        <w:pStyle w:val="Programskikod"/>
      </w:pPr>
      <w:r>
        <w:t>Elapsed time = 7.995200e-02 seconds</w:t>
      </w:r>
    </w:p>
    <w:p w14:paraId="5B0EC2E0" w14:textId="77777777" w:rsidR="008F1A97" w:rsidRDefault="008F1A97" w:rsidP="008F1A97">
      <w:pPr>
        <w:pStyle w:val="Programskikod"/>
      </w:pPr>
      <w:r>
        <w:t>With n = 100000000 terms</w:t>
      </w:r>
    </w:p>
    <w:p w14:paraId="6056F9F8" w14:textId="77777777" w:rsidR="008F1A97" w:rsidRDefault="008F1A97" w:rsidP="008F1A97">
      <w:pPr>
        <w:pStyle w:val="Programskikod"/>
      </w:pPr>
      <w:r>
        <w:t xml:space="preserve">   Our estimate of pi = 3.14159264358982</w:t>
      </w:r>
    </w:p>
    <w:p w14:paraId="03C07CD5" w14:textId="77777777" w:rsidR="008F1A97" w:rsidRDefault="008F1A97" w:rsidP="008F1A97">
      <w:pPr>
        <w:pStyle w:val="Programskikod"/>
      </w:pPr>
      <w:r>
        <w:t>----------------------------------------</w:t>
      </w:r>
    </w:p>
    <w:p w14:paraId="0A81B3C6" w14:textId="77777777" w:rsidR="008F1A97" w:rsidRDefault="008F1A97" w:rsidP="008F1A97">
      <w:pPr>
        <w:pStyle w:val="Programskikod"/>
      </w:pPr>
      <w:r>
        <w:t xml:space="preserve">              TEST PASSED</w:t>
      </w:r>
    </w:p>
    <w:p w14:paraId="2CDA75D8" w14:textId="77777777" w:rsidR="008F1A97" w:rsidRDefault="008F1A97" w:rsidP="008F1A97">
      <w:pPr>
        <w:pStyle w:val="Programskikod"/>
      </w:pPr>
      <w:r>
        <w:t>----------------------------------------</w:t>
      </w:r>
    </w:p>
    <w:p w14:paraId="53E79AD0" w14:textId="77777777" w:rsidR="008F1A97" w:rsidRDefault="008F1A97" w:rsidP="008F1A97">
      <w:pPr>
        <w:pStyle w:val="Programskikod"/>
      </w:pPr>
    </w:p>
    <w:p w14:paraId="772AF201" w14:textId="77777777" w:rsidR="008F1A97" w:rsidRDefault="008F1A97" w:rsidP="008F1A97">
      <w:pPr>
        <w:pStyle w:val="Programskikod"/>
      </w:pPr>
      <w:r>
        <w:t>uu170714d@rtidev5:~$ ./test.exe 1000000000</w:t>
      </w:r>
    </w:p>
    <w:p w14:paraId="45930567" w14:textId="77777777" w:rsidR="008F1A97" w:rsidRDefault="008F1A97" w:rsidP="008F1A97">
      <w:pPr>
        <w:pStyle w:val="Programskikod"/>
      </w:pPr>
    </w:p>
    <w:p w14:paraId="34430FC5" w14:textId="77777777" w:rsidR="008F1A97" w:rsidRDefault="008F1A97" w:rsidP="008F1A97">
      <w:pPr>
        <w:pStyle w:val="Programskikod"/>
      </w:pPr>
      <w:r>
        <w:t>---------------Sequential---------------</w:t>
      </w:r>
    </w:p>
    <w:p w14:paraId="0BC0B9C2" w14:textId="77777777" w:rsidR="008F1A97" w:rsidRDefault="008F1A97" w:rsidP="008F1A97">
      <w:pPr>
        <w:pStyle w:val="Programskikod"/>
      </w:pPr>
    </w:p>
    <w:p w14:paraId="7BA2FBFF" w14:textId="77777777" w:rsidR="008F1A97" w:rsidRDefault="008F1A97" w:rsidP="008F1A97">
      <w:pPr>
        <w:pStyle w:val="Programskikod"/>
      </w:pPr>
      <w:r>
        <w:t>Elapsed time = 3.190211e+00 seconds</w:t>
      </w:r>
    </w:p>
    <w:p w14:paraId="36AA7281" w14:textId="77777777" w:rsidR="008F1A97" w:rsidRDefault="008F1A97" w:rsidP="008F1A97">
      <w:pPr>
        <w:pStyle w:val="Programskikod"/>
      </w:pPr>
      <w:r>
        <w:t xml:space="preserve">   Our estimate of pi = 3.14159265258805</w:t>
      </w:r>
    </w:p>
    <w:p w14:paraId="43F784EC" w14:textId="77777777" w:rsidR="008F1A97" w:rsidRDefault="008F1A97" w:rsidP="008F1A97">
      <w:pPr>
        <w:pStyle w:val="Programskikod"/>
      </w:pPr>
    </w:p>
    <w:p w14:paraId="09B32535" w14:textId="77777777" w:rsidR="008F1A97" w:rsidRDefault="008F1A97" w:rsidP="008F1A97">
      <w:pPr>
        <w:pStyle w:val="Programskikod"/>
      </w:pPr>
      <w:r>
        <w:t>----------------Parallel----------------</w:t>
      </w:r>
    </w:p>
    <w:p w14:paraId="38A72311" w14:textId="77777777" w:rsidR="008F1A97" w:rsidRDefault="008F1A97" w:rsidP="008F1A97">
      <w:pPr>
        <w:pStyle w:val="Programskikod"/>
      </w:pPr>
    </w:p>
    <w:p w14:paraId="7EF92195" w14:textId="77777777" w:rsidR="008F1A97" w:rsidRDefault="008F1A97" w:rsidP="008F1A97">
      <w:pPr>
        <w:pStyle w:val="Programskikod"/>
      </w:pPr>
      <w:r>
        <w:t>Elapsed time = 7.967699e-01 seconds</w:t>
      </w:r>
    </w:p>
    <w:p w14:paraId="368A4C3D" w14:textId="77777777" w:rsidR="008F1A97" w:rsidRDefault="008F1A97" w:rsidP="008F1A97">
      <w:pPr>
        <w:pStyle w:val="Programskikod"/>
      </w:pPr>
      <w:r>
        <w:t>With n = 1000000000 terms</w:t>
      </w:r>
    </w:p>
    <w:p w14:paraId="729B846B" w14:textId="77777777" w:rsidR="008F1A97" w:rsidRDefault="008F1A97" w:rsidP="008F1A97">
      <w:pPr>
        <w:pStyle w:val="Programskikod"/>
      </w:pPr>
      <w:r>
        <w:t xml:space="preserve">   Our estimate of pi = 3.14159265258921</w:t>
      </w:r>
    </w:p>
    <w:p w14:paraId="5333E8EB" w14:textId="77777777" w:rsidR="008F1A97" w:rsidRDefault="008F1A97" w:rsidP="008F1A97">
      <w:pPr>
        <w:pStyle w:val="Programskikod"/>
      </w:pPr>
      <w:r>
        <w:t>----------------------------------------</w:t>
      </w:r>
    </w:p>
    <w:p w14:paraId="097B5684" w14:textId="77777777" w:rsidR="008F1A97" w:rsidRDefault="008F1A97" w:rsidP="008F1A97">
      <w:pPr>
        <w:pStyle w:val="Programskikod"/>
      </w:pPr>
      <w:r>
        <w:t xml:space="preserve">              TEST PASSED</w:t>
      </w:r>
    </w:p>
    <w:p w14:paraId="5BB2C2F2" w14:textId="77777777" w:rsidR="008F1A97" w:rsidRDefault="008F1A97" w:rsidP="008F1A97">
      <w:pPr>
        <w:pStyle w:val="Programskikod"/>
      </w:pPr>
      <w:r>
        <w:t>----------------------------------------</w:t>
      </w:r>
    </w:p>
    <w:p w14:paraId="73ED9235" w14:textId="77777777" w:rsidR="008F1A97" w:rsidRDefault="008F1A97" w:rsidP="008F1A97">
      <w:pPr>
        <w:pStyle w:val="Programskikod"/>
      </w:pPr>
    </w:p>
    <w:p w14:paraId="7C0EE25A" w14:textId="77777777" w:rsidR="008F1A97" w:rsidRDefault="008F1A97" w:rsidP="008F1A97">
      <w:pPr>
        <w:pStyle w:val="Programskikod"/>
      </w:pPr>
      <w:r>
        <w:t>uu170714d@rtidev5:~$ ./test.exe 10000000000</w:t>
      </w:r>
    </w:p>
    <w:p w14:paraId="620E9480" w14:textId="77777777" w:rsidR="008F1A97" w:rsidRDefault="008F1A97" w:rsidP="008F1A97">
      <w:pPr>
        <w:pStyle w:val="Programskikod"/>
      </w:pPr>
    </w:p>
    <w:p w14:paraId="6463CB70" w14:textId="77777777" w:rsidR="008F1A97" w:rsidRDefault="008F1A97" w:rsidP="008F1A97">
      <w:pPr>
        <w:pStyle w:val="Programskikod"/>
      </w:pPr>
      <w:r>
        <w:t>---------------Sequential---------------</w:t>
      </w:r>
    </w:p>
    <w:p w14:paraId="638078D4" w14:textId="77777777" w:rsidR="008F1A97" w:rsidRDefault="008F1A97" w:rsidP="008F1A97">
      <w:pPr>
        <w:pStyle w:val="Programskikod"/>
      </w:pPr>
    </w:p>
    <w:p w14:paraId="52A8417E" w14:textId="77777777" w:rsidR="008F1A97" w:rsidRDefault="008F1A97" w:rsidP="008F1A97">
      <w:pPr>
        <w:pStyle w:val="Programskikod"/>
      </w:pPr>
      <w:r>
        <w:t>Elapsed time = 3.186515e+01 seconds</w:t>
      </w:r>
    </w:p>
    <w:p w14:paraId="1BE56EDE" w14:textId="77777777" w:rsidR="008F1A97" w:rsidRDefault="008F1A97" w:rsidP="008F1A97">
      <w:pPr>
        <w:pStyle w:val="Programskikod"/>
      </w:pPr>
      <w:r>
        <w:t xml:space="preserve">   Our estimate of pi = 3.14159265348835</w:t>
      </w:r>
    </w:p>
    <w:p w14:paraId="4BDB0A4C" w14:textId="77777777" w:rsidR="008F1A97" w:rsidRDefault="008F1A97" w:rsidP="008F1A97">
      <w:pPr>
        <w:pStyle w:val="Programskikod"/>
      </w:pPr>
    </w:p>
    <w:p w14:paraId="2D26E2AC" w14:textId="77777777" w:rsidR="008F1A97" w:rsidRDefault="008F1A97" w:rsidP="008F1A97">
      <w:pPr>
        <w:pStyle w:val="Programskikod"/>
      </w:pPr>
      <w:r>
        <w:t>----------------Parallel----------------</w:t>
      </w:r>
    </w:p>
    <w:p w14:paraId="47D2AAE3" w14:textId="77777777" w:rsidR="008F1A97" w:rsidRDefault="008F1A97" w:rsidP="008F1A97">
      <w:pPr>
        <w:pStyle w:val="Programskikod"/>
      </w:pPr>
    </w:p>
    <w:p w14:paraId="77F2AE76" w14:textId="77777777" w:rsidR="008F1A97" w:rsidRDefault="008F1A97" w:rsidP="008F1A97">
      <w:pPr>
        <w:pStyle w:val="Programskikod"/>
      </w:pPr>
      <w:r>
        <w:t>Elapsed time = 7.965408e+00 seconds</w:t>
      </w:r>
    </w:p>
    <w:p w14:paraId="341BE991" w14:textId="77777777" w:rsidR="008F1A97" w:rsidRDefault="008F1A97" w:rsidP="008F1A97">
      <w:pPr>
        <w:pStyle w:val="Programskikod"/>
      </w:pPr>
      <w:r>
        <w:t>With n = 10000000000 terms</w:t>
      </w:r>
    </w:p>
    <w:p w14:paraId="2DDC2D87" w14:textId="77777777" w:rsidR="008F1A97" w:rsidRDefault="008F1A97" w:rsidP="008F1A97">
      <w:pPr>
        <w:pStyle w:val="Programskikod"/>
      </w:pPr>
      <w:r>
        <w:t xml:space="preserve">   Our estimate of pi = 3.14159265348827</w:t>
      </w:r>
    </w:p>
    <w:p w14:paraId="72CB6350" w14:textId="77777777" w:rsidR="008F1A97" w:rsidRDefault="008F1A97" w:rsidP="008F1A97">
      <w:pPr>
        <w:pStyle w:val="Programskikod"/>
      </w:pPr>
      <w:r>
        <w:t>----------------------------------------</w:t>
      </w:r>
    </w:p>
    <w:p w14:paraId="7FADFB01" w14:textId="77777777" w:rsidR="008F1A97" w:rsidRDefault="008F1A97" w:rsidP="008F1A97">
      <w:pPr>
        <w:pStyle w:val="Programskikod"/>
      </w:pPr>
      <w:r>
        <w:t xml:space="preserve">              TEST PASSED</w:t>
      </w:r>
    </w:p>
    <w:p w14:paraId="60C8156F" w14:textId="50835ACF" w:rsidR="008F1A97" w:rsidRPr="005B7DC8" w:rsidRDefault="008F1A97" w:rsidP="008F1A97">
      <w:pPr>
        <w:pStyle w:val="Programskikod"/>
        <w:pBdr>
          <w:top w:val="none" w:sz="0" w:space="0" w:color="auto"/>
        </w:pBdr>
      </w:pPr>
      <w:r>
        <w:t>----------------------------------------</w:t>
      </w:r>
    </w:p>
    <w:p w14:paraId="623EED27" w14:textId="77777777" w:rsidR="008C6536" w:rsidRDefault="00BB210B" w:rsidP="00BB210B">
      <w:pPr>
        <w:pStyle w:val="IIInivonaslova-Odeljak"/>
      </w:pPr>
      <w:bookmarkStart w:id="14" w:name="_Toc529188784"/>
      <w:bookmarkStart w:id="15" w:name="_Toc57133675"/>
      <w:r>
        <w:lastRenderedPageBreak/>
        <w:t>Grafici ubrzanja</w:t>
      </w:r>
      <w:bookmarkEnd w:id="14"/>
      <w:bookmarkEnd w:id="15"/>
    </w:p>
    <w:p w14:paraId="76EA9FD8" w14:textId="2AD146F2" w:rsidR="00FD52EC" w:rsidRDefault="005B7DC8" w:rsidP="00D51A77">
      <w:pPr>
        <w:pStyle w:val="Osnovnitekst"/>
        <w:jc w:val="center"/>
      </w:pPr>
      <w:r>
        <w:t>U okviru ove sekcije su dati grafici ubrzanja u odnosu na sekvencijalnu implementaciju.</w:t>
      </w:r>
      <w:r w:rsidR="00F13609">
        <w:rPr>
          <w:noProof/>
        </w:rPr>
        <w:drawing>
          <wp:inline distT="0" distB="0" distL="0" distR="0" wp14:anchorId="20AC3409" wp14:editId="4112C295">
            <wp:extent cx="5369357" cy="2362809"/>
            <wp:effectExtent l="0" t="0" r="3175" b="0"/>
            <wp:docPr id="17" name="Chart 17">
              <a:extLst xmlns:a="http://schemas.openxmlformats.org/drawingml/2006/main">
                <a:ext uri="{FF2B5EF4-FFF2-40B4-BE49-F238E27FC236}">
                  <a16:creationId xmlns:a16="http://schemas.microsoft.com/office/drawing/2014/main" id="{CD46C052-F152-4B87-8DA1-6E5EBDCCD1C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5C09C3F2" w14:textId="006E687D" w:rsidR="008E4C5D" w:rsidRDefault="008E4C5D" w:rsidP="008E4C5D">
      <w:pPr>
        <w:pStyle w:val="IIInivonaslova-Odeljak"/>
        <w:rPr>
          <w:lang w:val="sr-Latn-RS"/>
        </w:rPr>
      </w:pPr>
      <w:bookmarkStart w:id="16" w:name="_Toc57133676"/>
      <w:bookmarkEnd w:id="1"/>
      <w:r>
        <w:t>Diskusija dobijenih re</w:t>
      </w:r>
      <w:r>
        <w:rPr>
          <w:lang w:val="sr-Latn-RS"/>
        </w:rPr>
        <w:t>zultata</w:t>
      </w:r>
      <w:bookmarkEnd w:id="16"/>
    </w:p>
    <w:p w14:paraId="26AB3850" w14:textId="68A7F5F3" w:rsidR="008E4C5D" w:rsidRDefault="008F1A97" w:rsidP="008E4C5D">
      <w:pPr>
        <w:pStyle w:val="Osnovnitekst"/>
        <w:rPr>
          <w:lang w:val="sr-Latn-RS"/>
        </w:rPr>
      </w:pPr>
      <w:r>
        <w:rPr>
          <w:lang w:val="sr-Latn-RS"/>
        </w:rPr>
        <w:t>Vidimo da vreme izvršavanja paralelnog programa mnogo sporije raste od sekvencijalnog</w:t>
      </w:r>
      <w:r w:rsidR="008E4C5D">
        <w:rPr>
          <w:lang w:val="sr-Latn-RS"/>
        </w:rPr>
        <w:t>.</w:t>
      </w:r>
      <w:r>
        <w:rPr>
          <w:lang w:val="sr-Latn-RS"/>
        </w:rPr>
        <w:t xml:space="preserve"> Drastična je razlika performansa između njih.</w:t>
      </w:r>
      <w:r w:rsidR="0030577A">
        <w:rPr>
          <w:lang w:val="sr-Latn-RS"/>
        </w:rPr>
        <w:t xml:space="preserve"> Posao je lepo distribuiran između niti</w:t>
      </w:r>
      <w:r w:rsidR="00864792">
        <w:rPr>
          <w:lang w:val="sr-Latn-RS"/>
        </w:rPr>
        <w:t xml:space="preserve"> ali kada bi jedna brže radila od drugih onda ne bi bilo tako dobro ubrzanje</w:t>
      </w:r>
      <w:r w:rsidR="0030577A">
        <w:rPr>
          <w:lang w:val="sr-Latn-RS"/>
        </w:rPr>
        <w:t>.</w:t>
      </w:r>
    </w:p>
    <w:p w14:paraId="0B70A562" w14:textId="479D5219" w:rsidR="003D4DE3" w:rsidRPr="00E7161C" w:rsidRDefault="003D4DE3" w:rsidP="003D4DE3">
      <w:pPr>
        <w:pStyle w:val="Inivonaslova-Poglavlje"/>
      </w:pPr>
      <w:bookmarkStart w:id="17" w:name="_Toc57133677"/>
      <w:r>
        <w:rPr>
          <w:lang w:val="sr-Latn-RS"/>
        </w:rPr>
        <w:lastRenderedPageBreak/>
        <w:t xml:space="preserve">Problem </w:t>
      </w:r>
      <w:r w:rsidR="00833687">
        <w:rPr>
          <w:lang w:val="sr-Latn-RS"/>
        </w:rPr>
        <w:t>2</w:t>
      </w:r>
      <w:r>
        <w:rPr>
          <w:lang w:val="sr-Latn-RS"/>
        </w:rPr>
        <w:t xml:space="preserve"> - Pi</w:t>
      </w:r>
      <w:bookmarkEnd w:id="17"/>
    </w:p>
    <w:p w14:paraId="7B85654F" w14:textId="77777777" w:rsidR="003D4DE3" w:rsidRDefault="003D4DE3" w:rsidP="003D4DE3">
      <w:pPr>
        <w:pStyle w:val="IInivonaslova-Potpoglavlje"/>
      </w:pPr>
      <w:bookmarkStart w:id="18" w:name="_Toc57133678"/>
      <w:r>
        <w:t>Tekst problema</w:t>
      </w:r>
      <w:bookmarkEnd w:id="18"/>
    </w:p>
    <w:p w14:paraId="7E037E0B" w14:textId="664B2F42" w:rsidR="003D4DE3" w:rsidRPr="008C6536" w:rsidRDefault="003D4DE3" w:rsidP="003D4DE3">
      <w:proofErr w:type="spellStart"/>
      <w:r>
        <w:t>Prethodni</w:t>
      </w:r>
      <w:proofErr w:type="spellEnd"/>
      <w:r>
        <w:t xml:space="preserve"> program </w:t>
      </w:r>
      <w:proofErr w:type="spellStart"/>
      <w:r>
        <w:t>paralelizovati</w:t>
      </w:r>
      <w:proofErr w:type="spellEnd"/>
      <w:r>
        <w:t xml:space="preserve"> </w:t>
      </w:r>
      <w:proofErr w:type="spellStart"/>
      <w:r>
        <w:t>korišćenjem</w:t>
      </w:r>
      <w:proofErr w:type="spellEnd"/>
      <w:r>
        <w:t xml:space="preserve"> </w:t>
      </w:r>
      <w:proofErr w:type="spellStart"/>
      <w:r>
        <w:t>direktiva</w:t>
      </w:r>
      <w:proofErr w:type="spellEnd"/>
      <w:r>
        <w:t xml:space="preserve"> za </w:t>
      </w:r>
      <w:proofErr w:type="spellStart"/>
      <w:r>
        <w:t>podelu</w:t>
      </w:r>
      <w:proofErr w:type="spellEnd"/>
      <w:r>
        <w:t xml:space="preserve"> </w:t>
      </w:r>
      <w:proofErr w:type="spellStart"/>
      <w:r>
        <w:t>posla</w:t>
      </w:r>
      <w:proofErr w:type="spellEnd"/>
      <w:r>
        <w:t xml:space="preserve"> (</w:t>
      </w:r>
      <w:proofErr w:type="spellStart"/>
      <w:r>
        <w:t>worksharing</w:t>
      </w:r>
      <w:proofErr w:type="spellEnd"/>
      <w:r>
        <w:t xml:space="preserve"> </w:t>
      </w:r>
      <w:proofErr w:type="spellStart"/>
      <w:r>
        <w:t>direktive</w:t>
      </w:r>
      <w:proofErr w:type="spellEnd"/>
      <w:r>
        <w:t xml:space="preserve">). </w:t>
      </w:r>
      <w:proofErr w:type="spellStart"/>
      <w:r>
        <w:t>Obratiti</w:t>
      </w:r>
      <w:proofErr w:type="spellEnd"/>
      <w:r>
        <w:t xml:space="preserve"> </w:t>
      </w:r>
      <w:proofErr w:type="spellStart"/>
      <w:r>
        <w:t>pažnju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raspodelu</w:t>
      </w:r>
      <w:proofErr w:type="spellEnd"/>
      <w:r>
        <w:t xml:space="preserve"> </w:t>
      </w:r>
      <w:proofErr w:type="spellStart"/>
      <w:r>
        <w:t>opterećenja</w:t>
      </w:r>
      <w:proofErr w:type="spellEnd"/>
      <w:r>
        <w:t xml:space="preserve"> po </w:t>
      </w:r>
      <w:proofErr w:type="spellStart"/>
      <w:r>
        <w:t>nitima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testirati</w:t>
      </w:r>
      <w:proofErr w:type="spellEnd"/>
      <w:r>
        <w:t xml:space="preserve"> program za </w:t>
      </w:r>
      <w:proofErr w:type="spellStart"/>
      <w:r>
        <w:t>različite</w:t>
      </w:r>
      <w:proofErr w:type="spellEnd"/>
      <w:r>
        <w:t xml:space="preserve"> </w:t>
      </w:r>
      <w:proofErr w:type="spellStart"/>
      <w:r>
        <w:t>načine</w:t>
      </w:r>
      <w:proofErr w:type="spellEnd"/>
      <w:r>
        <w:t xml:space="preserve"> </w:t>
      </w:r>
      <w:proofErr w:type="spellStart"/>
      <w:r>
        <w:t>raspoređivanja</w:t>
      </w:r>
      <w:proofErr w:type="spellEnd"/>
      <w:r>
        <w:t xml:space="preserve"> </w:t>
      </w:r>
      <w:proofErr w:type="spellStart"/>
      <w:r>
        <w:t>posla</w:t>
      </w:r>
      <w:proofErr w:type="spellEnd"/>
      <w:r>
        <w:t xml:space="preserve">. Program </w:t>
      </w:r>
      <w:proofErr w:type="spellStart"/>
      <w:r>
        <w:t>testirati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parametrima</w:t>
      </w:r>
      <w:proofErr w:type="spellEnd"/>
      <w:r>
        <w:t xml:space="preserve"> koji </w:t>
      </w:r>
      <w:proofErr w:type="spellStart"/>
      <w:r>
        <w:t>su</w:t>
      </w:r>
      <w:proofErr w:type="spellEnd"/>
      <w:r>
        <w:t xml:space="preserve"> </w:t>
      </w:r>
      <w:proofErr w:type="spellStart"/>
      <w:r>
        <w:t>dati</w:t>
      </w:r>
      <w:proofErr w:type="spellEnd"/>
      <w:r>
        <w:t xml:space="preserve"> u </w:t>
      </w:r>
      <w:proofErr w:type="spellStart"/>
      <w:r>
        <w:t>datoteci</w:t>
      </w:r>
      <w:proofErr w:type="spellEnd"/>
      <w:r>
        <w:t xml:space="preserve"> </w:t>
      </w:r>
      <w:r>
        <w:rPr>
          <w:rFonts w:ascii="Courier New" w:hAnsi="Courier New" w:cs="Courier New"/>
        </w:rPr>
        <w:t>run</w:t>
      </w:r>
      <w:r>
        <w:t>. [1, N].</w:t>
      </w:r>
    </w:p>
    <w:p w14:paraId="670757BE" w14:textId="77777777" w:rsidR="003D4DE3" w:rsidRDefault="003D4DE3" w:rsidP="003D4DE3">
      <w:pPr>
        <w:pStyle w:val="IIInivonaslova-Odeljak"/>
      </w:pPr>
      <w:bookmarkStart w:id="19" w:name="_Toc57133679"/>
      <w:r>
        <w:t>Način paralelizacije</w:t>
      </w:r>
      <w:bookmarkEnd w:id="19"/>
    </w:p>
    <w:p w14:paraId="1FBDF5A8" w14:textId="66F153C2" w:rsidR="003D4DE3" w:rsidRPr="008C6536" w:rsidRDefault="003D4DE3" w:rsidP="003D4DE3">
      <w:pPr>
        <w:pStyle w:val="Osnovnitekst"/>
      </w:pPr>
      <w:r>
        <w:t>Korišćena je parallel for direktiva za računanje, svaka nit računa svoju sumu koja se kasnije putem redukcije doda na kolektivan sum. Razlog ovog načina je „prostost“ pisanja i velika efikasnost.</w:t>
      </w:r>
    </w:p>
    <w:p w14:paraId="5585FB82" w14:textId="77777777" w:rsidR="003D4DE3" w:rsidRDefault="003D4DE3" w:rsidP="003D4DE3">
      <w:pPr>
        <w:pStyle w:val="IInivonaslova-Potpoglavlje"/>
      </w:pPr>
      <w:bookmarkStart w:id="20" w:name="_Toc57133680"/>
      <w:r>
        <w:t>Rezultati</w:t>
      </w:r>
      <w:bookmarkEnd w:id="20"/>
    </w:p>
    <w:p w14:paraId="16DF1E02" w14:textId="77777777" w:rsidR="003D4DE3" w:rsidRDefault="003D4DE3" w:rsidP="003D4DE3">
      <w:pPr>
        <w:pStyle w:val="IIInivonaslova-Odeljak"/>
      </w:pPr>
      <w:bookmarkStart w:id="21" w:name="_Toc57133681"/>
      <w:r>
        <w:t>Logovi izvršavanja</w:t>
      </w:r>
      <w:bookmarkEnd w:id="21"/>
    </w:p>
    <w:p w14:paraId="6DA0A4DF" w14:textId="442E164A" w:rsidR="003D4DE3" w:rsidRPr="0049247B" w:rsidRDefault="003D4DE3" w:rsidP="0049247B">
      <w:pPr>
        <w:pStyle w:val="Osnovnitekst"/>
      </w:pPr>
      <w:r>
        <w:t>Ovde su dati logovi izvršavanja za definisane test primere.</w:t>
      </w:r>
    </w:p>
    <w:p w14:paraId="630BEB33" w14:textId="29635244" w:rsidR="00E7078D" w:rsidRPr="00E7078D" w:rsidRDefault="00E7078D" w:rsidP="003D4DE3">
      <w:pPr>
        <w:pStyle w:val="Programskikod"/>
        <w:rPr>
          <w:color w:val="7030A0"/>
        </w:rPr>
      </w:pPr>
      <w:r w:rsidRPr="00E7078D">
        <w:rPr>
          <w:color w:val="7030A0"/>
        </w:rPr>
        <w:t xml:space="preserve">---------------sa </w:t>
      </w:r>
      <w:r>
        <w:rPr>
          <w:color w:val="7030A0"/>
        </w:rPr>
        <w:t>8</w:t>
      </w:r>
      <w:r w:rsidRPr="00E7078D">
        <w:rPr>
          <w:color w:val="7030A0"/>
        </w:rPr>
        <w:t xml:space="preserve"> niti----------------</w:t>
      </w:r>
    </w:p>
    <w:p w14:paraId="66BB7B89" w14:textId="77777777" w:rsidR="00E7078D" w:rsidRDefault="00E7078D" w:rsidP="003D4DE3">
      <w:pPr>
        <w:pStyle w:val="Programskikod"/>
        <w:rPr>
          <w:color w:val="FF0000"/>
        </w:rPr>
      </w:pPr>
    </w:p>
    <w:p w14:paraId="4EFAA866" w14:textId="5B4AFC3C" w:rsidR="003D4DE3" w:rsidRDefault="003D4DE3" w:rsidP="003D4DE3">
      <w:pPr>
        <w:pStyle w:val="Programskikod"/>
      </w:pPr>
      <w:r w:rsidRPr="000C10F7">
        <w:rPr>
          <w:color w:val="FF0000"/>
        </w:rPr>
        <w:t>uu170714d@rtidev5</w:t>
      </w:r>
      <w:r>
        <w:t>:~$ ./test.exe 1000000</w:t>
      </w:r>
    </w:p>
    <w:p w14:paraId="011B3730" w14:textId="77777777" w:rsidR="003D4DE3" w:rsidRDefault="003D4DE3" w:rsidP="003D4DE3">
      <w:pPr>
        <w:pStyle w:val="Programskikod"/>
      </w:pPr>
    </w:p>
    <w:p w14:paraId="0C20CFA8" w14:textId="77777777" w:rsidR="003D4DE3" w:rsidRDefault="003D4DE3" w:rsidP="003D4DE3">
      <w:pPr>
        <w:pStyle w:val="Programskikod"/>
      </w:pPr>
      <w:r>
        <w:t>---------------Sequential---------------</w:t>
      </w:r>
    </w:p>
    <w:p w14:paraId="61CB21BE" w14:textId="77777777" w:rsidR="003D4DE3" w:rsidRDefault="003D4DE3" w:rsidP="003D4DE3">
      <w:pPr>
        <w:pStyle w:val="Programskikod"/>
      </w:pPr>
    </w:p>
    <w:p w14:paraId="48DA66D4" w14:textId="77777777" w:rsidR="003D4DE3" w:rsidRDefault="003D4DE3" w:rsidP="003D4DE3">
      <w:pPr>
        <w:pStyle w:val="Programskikod"/>
      </w:pPr>
      <w:r>
        <w:t>Elapsed time = 3.194094e-03 seconds</w:t>
      </w:r>
    </w:p>
    <w:p w14:paraId="7DA7AB47" w14:textId="77777777" w:rsidR="003D4DE3" w:rsidRDefault="003D4DE3" w:rsidP="003D4DE3">
      <w:pPr>
        <w:pStyle w:val="Programskikod"/>
      </w:pPr>
      <w:r>
        <w:t xml:space="preserve">   Our estimate of pi = 3.14159165358977</w:t>
      </w:r>
    </w:p>
    <w:p w14:paraId="2462C1F3" w14:textId="77777777" w:rsidR="003D4DE3" w:rsidRDefault="003D4DE3" w:rsidP="003D4DE3">
      <w:pPr>
        <w:pStyle w:val="Programskikod"/>
      </w:pPr>
    </w:p>
    <w:p w14:paraId="7BB74431" w14:textId="77777777" w:rsidR="003D4DE3" w:rsidRDefault="003D4DE3" w:rsidP="003D4DE3">
      <w:pPr>
        <w:pStyle w:val="Programskikod"/>
      </w:pPr>
      <w:r>
        <w:t>----------------Parallel----------------</w:t>
      </w:r>
    </w:p>
    <w:p w14:paraId="40BFFF7E" w14:textId="77777777" w:rsidR="003D4DE3" w:rsidRDefault="003D4DE3" w:rsidP="003D4DE3">
      <w:pPr>
        <w:pStyle w:val="Programskikod"/>
      </w:pPr>
    </w:p>
    <w:p w14:paraId="20B949A3" w14:textId="77777777" w:rsidR="003D4DE3" w:rsidRDefault="003D4DE3" w:rsidP="003D4DE3">
      <w:pPr>
        <w:pStyle w:val="Programskikod"/>
      </w:pPr>
      <w:r>
        <w:t>Elapsed time = 2.083063e-03 seconds</w:t>
      </w:r>
    </w:p>
    <w:p w14:paraId="7F4AA2EA" w14:textId="77777777" w:rsidR="003D4DE3" w:rsidRDefault="003D4DE3" w:rsidP="003D4DE3">
      <w:pPr>
        <w:pStyle w:val="Programskikod"/>
      </w:pPr>
      <w:r>
        <w:t>With n = 1000000 terms</w:t>
      </w:r>
    </w:p>
    <w:p w14:paraId="6D58EDC1" w14:textId="77777777" w:rsidR="003D4DE3" w:rsidRDefault="003D4DE3" w:rsidP="003D4DE3">
      <w:pPr>
        <w:pStyle w:val="Programskikod"/>
      </w:pPr>
      <w:r>
        <w:t xml:space="preserve">   Our estimate of pi = 3.14159165358973</w:t>
      </w:r>
    </w:p>
    <w:p w14:paraId="07A603F8" w14:textId="77777777" w:rsidR="003D4DE3" w:rsidRDefault="003D4DE3" w:rsidP="003D4DE3">
      <w:pPr>
        <w:pStyle w:val="Programskikod"/>
      </w:pPr>
      <w:r>
        <w:t>----------------------------------------</w:t>
      </w:r>
    </w:p>
    <w:p w14:paraId="06F30881" w14:textId="77777777" w:rsidR="003D4DE3" w:rsidRDefault="003D4DE3" w:rsidP="003D4DE3">
      <w:pPr>
        <w:pStyle w:val="Programskikod"/>
      </w:pPr>
      <w:r>
        <w:t xml:space="preserve">              </w:t>
      </w:r>
      <w:r w:rsidRPr="000C10F7">
        <w:rPr>
          <w:color w:val="00B050"/>
        </w:rPr>
        <w:t>TEST PASSED</w:t>
      </w:r>
    </w:p>
    <w:p w14:paraId="3499F450" w14:textId="77777777" w:rsidR="003D4DE3" w:rsidRDefault="003D4DE3" w:rsidP="003D4DE3">
      <w:pPr>
        <w:pStyle w:val="Programskikod"/>
      </w:pPr>
      <w:r>
        <w:t>----------------------------------------</w:t>
      </w:r>
    </w:p>
    <w:p w14:paraId="113E646D" w14:textId="77777777" w:rsidR="003D4DE3" w:rsidRDefault="003D4DE3" w:rsidP="003D4DE3">
      <w:pPr>
        <w:pStyle w:val="Programskikod"/>
      </w:pPr>
    </w:p>
    <w:p w14:paraId="219F6864" w14:textId="77777777" w:rsidR="003D4DE3" w:rsidRDefault="003D4DE3" w:rsidP="003D4DE3">
      <w:pPr>
        <w:pStyle w:val="Programskikod"/>
      </w:pPr>
      <w:r w:rsidRPr="000C10F7">
        <w:rPr>
          <w:color w:val="FF0000"/>
        </w:rPr>
        <w:t>uu170714d@rtidev5</w:t>
      </w:r>
      <w:r>
        <w:t>:~$ ./test.exe 10000000</w:t>
      </w:r>
    </w:p>
    <w:p w14:paraId="7B74800B" w14:textId="77777777" w:rsidR="003D4DE3" w:rsidRDefault="003D4DE3" w:rsidP="003D4DE3">
      <w:pPr>
        <w:pStyle w:val="Programskikod"/>
      </w:pPr>
    </w:p>
    <w:p w14:paraId="3F611D48" w14:textId="77777777" w:rsidR="003D4DE3" w:rsidRDefault="003D4DE3" w:rsidP="003D4DE3">
      <w:pPr>
        <w:pStyle w:val="Programskikod"/>
      </w:pPr>
      <w:r>
        <w:t>---------------Sequential---------------</w:t>
      </w:r>
    </w:p>
    <w:p w14:paraId="0BAD3398" w14:textId="77777777" w:rsidR="003D4DE3" w:rsidRDefault="003D4DE3" w:rsidP="003D4DE3">
      <w:pPr>
        <w:pStyle w:val="Programskikod"/>
      </w:pPr>
    </w:p>
    <w:p w14:paraId="0EA0F8EE" w14:textId="77777777" w:rsidR="003D4DE3" w:rsidRDefault="003D4DE3" w:rsidP="003D4DE3">
      <w:pPr>
        <w:pStyle w:val="Programskikod"/>
      </w:pPr>
      <w:r>
        <w:lastRenderedPageBreak/>
        <w:t>Elapsed time = 3.800321e-02 seconds</w:t>
      </w:r>
    </w:p>
    <w:p w14:paraId="507A8A77" w14:textId="77777777" w:rsidR="003D4DE3" w:rsidRDefault="003D4DE3" w:rsidP="003D4DE3">
      <w:pPr>
        <w:pStyle w:val="Programskikod"/>
      </w:pPr>
      <w:r>
        <w:t xml:space="preserve">   Our estimate of pi = 3.14159255358979</w:t>
      </w:r>
    </w:p>
    <w:p w14:paraId="081EE66E" w14:textId="77777777" w:rsidR="003D4DE3" w:rsidRDefault="003D4DE3" w:rsidP="003D4DE3">
      <w:pPr>
        <w:pStyle w:val="Programskikod"/>
      </w:pPr>
    </w:p>
    <w:p w14:paraId="247AAC5B" w14:textId="77777777" w:rsidR="003D4DE3" w:rsidRDefault="003D4DE3" w:rsidP="003D4DE3">
      <w:pPr>
        <w:pStyle w:val="Programskikod"/>
      </w:pPr>
      <w:r>
        <w:t>----------------Parallel----------------</w:t>
      </w:r>
    </w:p>
    <w:p w14:paraId="1132E0D9" w14:textId="77777777" w:rsidR="003D4DE3" w:rsidRDefault="003D4DE3" w:rsidP="003D4DE3">
      <w:pPr>
        <w:pStyle w:val="Programskikod"/>
      </w:pPr>
    </w:p>
    <w:p w14:paraId="67E8AABD" w14:textId="77777777" w:rsidR="003D4DE3" w:rsidRDefault="003D4DE3" w:rsidP="003D4DE3">
      <w:pPr>
        <w:pStyle w:val="Programskikod"/>
      </w:pPr>
      <w:r>
        <w:t>Elapsed time = 9.138823e-03 seconds</w:t>
      </w:r>
    </w:p>
    <w:p w14:paraId="63EB008E" w14:textId="77777777" w:rsidR="003D4DE3" w:rsidRDefault="003D4DE3" w:rsidP="003D4DE3">
      <w:pPr>
        <w:pStyle w:val="Programskikod"/>
      </w:pPr>
      <w:r>
        <w:t>With n = 10000000 terms</w:t>
      </w:r>
    </w:p>
    <w:p w14:paraId="49813701" w14:textId="77777777" w:rsidR="003D4DE3" w:rsidRDefault="003D4DE3" w:rsidP="003D4DE3">
      <w:pPr>
        <w:pStyle w:val="Programskikod"/>
      </w:pPr>
      <w:r>
        <w:t xml:space="preserve">   Our estimate of pi = 3.14159255358983</w:t>
      </w:r>
    </w:p>
    <w:p w14:paraId="7D27FF05" w14:textId="77777777" w:rsidR="003D4DE3" w:rsidRDefault="003D4DE3" w:rsidP="003D4DE3">
      <w:pPr>
        <w:pStyle w:val="Programskikod"/>
      </w:pPr>
      <w:r>
        <w:t>----------------------------------------</w:t>
      </w:r>
    </w:p>
    <w:p w14:paraId="026F64F9" w14:textId="77777777" w:rsidR="003D4DE3" w:rsidRDefault="003D4DE3" w:rsidP="003D4DE3">
      <w:pPr>
        <w:pStyle w:val="Programskikod"/>
      </w:pPr>
      <w:r>
        <w:t xml:space="preserve">              </w:t>
      </w:r>
      <w:r w:rsidRPr="000C10F7">
        <w:rPr>
          <w:color w:val="00B050"/>
        </w:rPr>
        <w:t>TEST PASSED</w:t>
      </w:r>
    </w:p>
    <w:p w14:paraId="06814534" w14:textId="77777777" w:rsidR="003D4DE3" w:rsidRDefault="003D4DE3" w:rsidP="003D4DE3">
      <w:pPr>
        <w:pStyle w:val="Programskikod"/>
      </w:pPr>
      <w:r>
        <w:t>----------------------------------------</w:t>
      </w:r>
    </w:p>
    <w:p w14:paraId="28489DD5" w14:textId="77777777" w:rsidR="003D4DE3" w:rsidRDefault="003D4DE3" w:rsidP="003D4DE3">
      <w:pPr>
        <w:pStyle w:val="Programskikod"/>
      </w:pPr>
    </w:p>
    <w:p w14:paraId="04DBB8DC" w14:textId="77777777" w:rsidR="003D4DE3" w:rsidRDefault="003D4DE3" w:rsidP="003D4DE3">
      <w:pPr>
        <w:pStyle w:val="Programskikod"/>
      </w:pPr>
      <w:r w:rsidRPr="000C10F7">
        <w:rPr>
          <w:color w:val="FF0000"/>
        </w:rPr>
        <w:t>uu170714d@rtidev5</w:t>
      </w:r>
      <w:r>
        <w:t>:~$ ./test.exe 100000000</w:t>
      </w:r>
    </w:p>
    <w:p w14:paraId="7C4F74E5" w14:textId="77777777" w:rsidR="003D4DE3" w:rsidRDefault="003D4DE3" w:rsidP="003D4DE3">
      <w:pPr>
        <w:pStyle w:val="Programskikod"/>
      </w:pPr>
    </w:p>
    <w:p w14:paraId="0F447AC1" w14:textId="77777777" w:rsidR="003D4DE3" w:rsidRDefault="003D4DE3" w:rsidP="003D4DE3">
      <w:pPr>
        <w:pStyle w:val="Programskikod"/>
      </w:pPr>
      <w:r>
        <w:t>---------------Sequential---------------</w:t>
      </w:r>
    </w:p>
    <w:p w14:paraId="5125FC3A" w14:textId="77777777" w:rsidR="003D4DE3" w:rsidRDefault="003D4DE3" w:rsidP="003D4DE3">
      <w:pPr>
        <w:pStyle w:val="Programskikod"/>
      </w:pPr>
    </w:p>
    <w:p w14:paraId="394A2D2A" w14:textId="77777777" w:rsidR="003D4DE3" w:rsidRDefault="003D4DE3" w:rsidP="003D4DE3">
      <w:pPr>
        <w:pStyle w:val="Programskikod"/>
      </w:pPr>
      <w:r>
        <w:t>Elapsed time = 3.272901e-01 seconds</w:t>
      </w:r>
    </w:p>
    <w:p w14:paraId="6DB373E7" w14:textId="77777777" w:rsidR="003D4DE3" w:rsidRDefault="003D4DE3" w:rsidP="003D4DE3">
      <w:pPr>
        <w:pStyle w:val="Programskikod"/>
      </w:pPr>
      <w:r>
        <w:t xml:space="preserve">   Our estimate of pi = 3.14159264358933</w:t>
      </w:r>
    </w:p>
    <w:p w14:paraId="18726858" w14:textId="77777777" w:rsidR="003D4DE3" w:rsidRDefault="003D4DE3" w:rsidP="003D4DE3">
      <w:pPr>
        <w:pStyle w:val="Programskikod"/>
      </w:pPr>
    </w:p>
    <w:p w14:paraId="7819C285" w14:textId="77777777" w:rsidR="003D4DE3" w:rsidRDefault="003D4DE3" w:rsidP="003D4DE3">
      <w:pPr>
        <w:pStyle w:val="Programskikod"/>
      </w:pPr>
      <w:r>
        <w:t>----------------Parallel----------------</w:t>
      </w:r>
    </w:p>
    <w:p w14:paraId="0F485E42" w14:textId="77777777" w:rsidR="003D4DE3" w:rsidRDefault="003D4DE3" w:rsidP="003D4DE3">
      <w:pPr>
        <w:pStyle w:val="Programskikod"/>
      </w:pPr>
    </w:p>
    <w:p w14:paraId="6654B9DB" w14:textId="77777777" w:rsidR="003D4DE3" w:rsidRDefault="003D4DE3" w:rsidP="003D4DE3">
      <w:pPr>
        <w:pStyle w:val="Programskikod"/>
      </w:pPr>
      <w:r>
        <w:t>Elapsed time = 8.116412e-02 seconds</w:t>
      </w:r>
    </w:p>
    <w:p w14:paraId="5B6AE305" w14:textId="77777777" w:rsidR="003D4DE3" w:rsidRDefault="003D4DE3" w:rsidP="003D4DE3">
      <w:pPr>
        <w:pStyle w:val="Programskikod"/>
      </w:pPr>
      <w:r>
        <w:t>With n = 100000000 terms</w:t>
      </w:r>
    </w:p>
    <w:p w14:paraId="2E941634" w14:textId="77777777" w:rsidR="003D4DE3" w:rsidRDefault="003D4DE3" w:rsidP="003D4DE3">
      <w:pPr>
        <w:pStyle w:val="Programskikod"/>
      </w:pPr>
      <w:r>
        <w:t xml:space="preserve">   Our estimate of pi = 3.14159264358988</w:t>
      </w:r>
    </w:p>
    <w:p w14:paraId="02248523" w14:textId="77777777" w:rsidR="003D4DE3" w:rsidRDefault="003D4DE3" w:rsidP="003D4DE3">
      <w:pPr>
        <w:pStyle w:val="Programskikod"/>
      </w:pPr>
      <w:r>
        <w:t>----------------------------------------</w:t>
      </w:r>
    </w:p>
    <w:p w14:paraId="4E1444B0" w14:textId="77777777" w:rsidR="003D4DE3" w:rsidRDefault="003D4DE3" w:rsidP="003D4DE3">
      <w:pPr>
        <w:pStyle w:val="Programskikod"/>
      </w:pPr>
      <w:r>
        <w:t xml:space="preserve">              </w:t>
      </w:r>
      <w:r w:rsidRPr="000C10F7">
        <w:rPr>
          <w:color w:val="00B050"/>
        </w:rPr>
        <w:t>TEST PASSED</w:t>
      </w:r>
    </w:p>
    <w:p w14:paraId="7A9BFDE3" w14:textId="77777777" w:rsidR="003D4DE3" w:rsidRDefault="003D4DE3" w:rsidP="003D4DE3">
      <w:pPr>
        <w:pStyle w:val="Programskikod"/>
      </w:pPr>
      <w:r>
        <w:t>----------------------------------------</w:t>
      </w:r>
    </w:p>
    <w:p w14:paraId="4D67D82A" w14:textId="77777777" w:rsidR="003D4DE3" w:rsidRDefault="003D4DE3" w:rsidP="003D4DE3">
      <w:pPr>
        <w:pStyle w:val="Programskikod"/>
      </w:pPr>
    </w:p>
    <w:p w14:paraId="23DC8FE9" w14:textId="77777777" w:rsidR="003D4DE3" w:rsidRDefault="003D4DE3" w:rsidP="003D4DE3">
      <w:pPr>
        <w:pStyle w:val="Programskikod"/>
      </w:pPr>
      <w:r w:rsidRPr="000C10F7">
        <w:rPr>
          <w:color w:val="FF0000"/>
        </w:rPr>
        <w:t>uu170714d@rtidev5</w:t>
      </w:r>
      <w:r>
        <w:t>:~$ ./test.exe 1000000000</w:t>
      </w:r>
    </w:p>
    <w:p w14:paraId="5F89B083" w14:textId="77777777" w:rsidR="003D4DE3" w:rsidRDefault="003D4DE3" w:rsidP="003D4DE3">
      <w:pPr>
        <w:pStyle w:val="Programskikod"/>
      </w:pPr>
    </w:p>
    <w:p w14:paraId="40458DBF" w14:textId="77777777" w:rsidR="003D4DE3" w:rsidRDefault="003D4DE3" w:rsidP="003D4DE3">
      <w:pPr>
        <w:pStyle w:val="Programskikod"/>
      </w:pPr>
      <w:r>
        <w:t>---------------Sequential---------------</w:t>
      </w:r>
    </w:p>
    <w:p w14:paraId="475BB167" w14:textId="77777777" w:rsidR="003D4DE3" w:rsidRDefault="003D4DE3" w:rsidP="003D4DE3">
      <w:pPr>
        <w:pStyle w:val="Programskikod"/>
      </w:pPr>
    </w:p>
    <w:p w14:paraId="23B18E2B" w14:textId="77777777" w:rsidR="003D4DE3" w:rsidRDefault="003D4DE3" w:rsidP="003D4DE3">
      <w:pPr>
        <w:pStyle w:val="Programskikod"/>
      </w:pPr>
      <w:r>
        <w:t>Elapsed time = 3.196111e+00 seconds</w:t>
      </w:r>
    </w:p>
    <w:p w14:paraId="6DA7C19D" w14:textId="77777777" w:rsidR="003D4DE3" w:rsidRDefault="003D4DE3" w:rsidP="003D4DE3">
      <w:pPr>
        <w:pStyle w:val="Programskikod"/>
      </w:pPr>
      <w:r>
        <w:t xml:space="preserve">   Our estimate of pi = 3.14159265258805</w:t>
      </w:r>
    </w:p>
    <w:p w14:paraId="57BB9480" w14:textId="77777777" w:rsidR="003D4DE3" w:rsidRDefault="003D4DE3" w:rsidP="003D4DE3">
      <w:pPr>
        <w:pStyle w:val="Programskikod"/>
      </w:pPr>
    </w:p>
    <w:p w14:paraId="523CE511" w14:textId="77777777" w:rsidR="003D4DE3" w:rsidRDefault="003D4DE3" w:rsidP="003D4DE3">
      <w:pPr>
        <w:pStyle w:val="Programskikod"/>
      </w:pPr>
      <w:r>
        <w:t>----------------Parallel----------------</w:t>
      </w:r>
    </w:p>
    <w:p w14:paraId="052C8C9B" w14:textId="77777777" w:rsidR="003D4DE3" w:rsidRDefault="003D4DE3" w:rsidP="003D4DE3">
      <w:pPr>
        <w:pStyle w:val="Programskikod"/>
      </w:pPr>
    </w:p>
    <w:p w14:paraId="191AB81B" w14:textId="77777777" w:rsidR="003D4DE3" w:rsidRDefault="003D4DE3" w:rsidP="003D4DE3">
      <w:pPr>
        <w:pStyle w:val="Programskikod"/>
      </w:pPr>
      <w:r>
        <w:t>Elapsed time = 8.019748e-01 seconds</w:t>
      </w:r>
    </w:p>
    <w:p w14:paraId="31159437" w14:textId="77777777" w:rsidR="003D4DE3" w:rsidRDefault="003D4DE3" w:rsidP="003D4DE3">
      <w:pPr>
        <w:pStyle w:val="Programskikod"/>
      </w:pPr>
      <w:r>
        <w:t>With n = 1000000000 terms</w:t>
      </w:r>
    </w:p>
    <w:p w14:paraId="23E3C27F" w14:textId="77777777" w:rsidR="003D4DE3" w:rsidRDefault="003D4DE3" w:rsidP="003D4DE3">
      <w:pPr>
        <w:pStyle w:val="Programskikod"/>
      </w:pPr>
      <w:r>
        <w:lastRenderedPageBreak/>
        <w:t xml:space="preserve">   Our estimate of pi = 3.14159265258932</w:t>
      </w:r>
    </w:p>
    <w:p w14:paraId="73A944AC" w14:textId="77777777" w:rsidR="003D4DE3" w:rsidRDefault="003D4DE3" w:rsidP="003D4DE3">
      <w:pPr>
        <w:pStyle w:val="Programskikod"/>
      </w:pPr>
      <w:r>
        <w:t>----------------------------------------</w:t>
      </w:r>
    </w:p>
    <w:p w14:paraId="3FBC5FB6" w14:textId="77777777" w:rsidR="003D4DE3" w:rsidRDefault="003D4DE3" w:rsidP="003D4DE3">
      <w:pPr>
        <w:pStyle w:val="Programskikod"/>
      </w:pPr>
      <w:r>
        <w:t xml:space="preserve">              </w:t>
      </w:r>
      <w:r w:rsidRPr="000C10F7">
        <w:rPr>
          <w:color w:val="00B050"/>
        </w:rPr>
        <w:t>TEST PASSED</w:t>
      </w:r>
    </w:p>
    <w:p w14:paraId="38B0B23E" w14:textId="77777777" w:rsidR="003D4DE3" w:rsidRDefault="003D4DE3" w:rsidP="003D4DE3">
      <w:pPr>
        <w:pStyle w:val="Programskikod"/>
      </w:pPr>
      <w:r>
        <w:t>----------------------------------------</w:t>
      </w:r>
    </w:p>
    <w:p w14:paraId="6DB2C84A" w14:textId="77777777" w:rsidR="003D4DE3" w:rsidRDefault="003D4DE3" w:rsidP="003D4DE3">
      <w:pPr>
        <w:pStyle w:val="Programskikod"/>
      </w:pPr>
    </w:p>
    <w:p w14:paraId="29DB318A" w14:textId="77777777" w:rsidR="003D4DE3" w:rsidRDefault="003D4DE3" w:rsidP="003D4DE3">
      <w:pPr>
        <w:pStyle w:val="Programskikod"/>
      </w:pPr>
      <w:r w:rsidRPr="000C10F7">
        <w:rPr>
          <w:color w:val="FF0000"/>
        </w:rPr>
        <w:t>uu170714d@rtidev5</w:t>
      </w:r>
      <w:r>
        <w:t>:~$ ./test.exe 10000000000</w:t>
      </w:r>
    </w:p>
    <w:p w14:paraId="59085259" w14:textId="77777777" w:rsidR="003D4DE3" w:rsidRDefault="003D4DE3" w:rsidP="003D4DE3">
      <w:pPr>
        <w:pStyle w:val="Programskikod"/>
      </w:pPr>
    </w:p>
    <w:p w14:paraId="2F4C0AA8" w14:textId="77777777" w:rsidR="003D4DE3" w:rsidRDefault="003D4DE3" w:rsidP="003D4DE3">
      <w:pPr>
        <w:pStyle w:val="Programskikod"/>
      </w:pPr>
      <w:r>
        <w:t>---------------Sequential---------------</w:t>
      </w:r>
    </w:p>
    <w:p w14:paraId="13419F35" w14:textId="77777777" w:rsidR="003D4DE3" w:rsidRDefault="003D4DE3" w:rsidP="003D4DE3">
      <w:pPr>
        <w:pStyle w:val="Programskikod"/>
      </w:pPr>
    </w:p>
    <w:p w14:paraId="5785755E" w14:textId="77777777" w:rsidR="003D4DE3" w:rsidRDefault="003D4DE3" w:rsidP="003D4DE3">
      <w:pPr>
        <w:pStyle w:val="Programskikod"/>
      </w:pPr>
      <w:r>
        <w:t>Elapsed time = 7.753855e+01 seconds</w:t>
      </w:r>
    </w:p>
    <w:p w14:paraId="35F46B12" w14:textId="77777777" w:rsidR="003D4DE3" w:rsidRDefault="003D4DE3" w:rsidP="003D4DE3">
      <w:pPr>
        <w:pStyle w:val="Programskikod"/>
      </w:pPr>
      <w:r>
        <w:t xml:space="preserve">   Our estimate of pi = 3.14159265348835</w:t>
      </w:r>
    </w:p>
    <w:p w14:paraId="7CBC55CC" w14:textId="77777777" w:rsidR="003D4DE3" w:rsidRDefault="003D4DE3" w:rsidP="003D4DE3">
      <w:pPr>
        <w:pStyle w:val="Programskikod"/>
      </w:pPr>
    </w:p>
    <w:p w14:paraId="60345F28" w14:textId="77777777" w:rsidR="003D4DE3" w:rsidRDefault="003D4DE3" w:rsidP="003D4DE3">
      <w:pPr>
        <w:pStyle w:val="Programskikod"/>
      </w:pPr>
      <w:r>
        <w:t>----------------Parallel----------------</w:t>
      </w:r>
    </w:p>
    <w:p w14:paraId="543358AC" w14:textId="77777777" w:rsidR="003D4DE3" w:rsidRDefault="003D4DE3" w:rsidP="003D4DE3">
      <w:pPr>
        <w:pStyle w:val="Programskikod"/>
      </w:pPr>
    </w:p>
    <w:p w14:paraId="50DDA1D7" w14:textId="77777777" w:rsidR="003D4DE3" w:rsidRDefault="003D4DE3" w:rsidP="003D4DE3">
      <w:pPr>
        <w:pStyle w:val="Programskikod"/>
      </w:pPr>
      <w:r>
        <w:t>Elapsed time = 1.830660e+01 seconds</w:t>
      </w:r>
    </w:p>
    <w:p w14:paraId="61968966" w14:textId="77777777" w:rsidR="003D4DE3" w:rsidRDefault="003D4DE3" w:rsidP="003D4DE3">
      <w:pPr>
        <w:pStyle w:val="Programskikod"/>
      </w:pPr>
      <w:r>
        <w:t>With n = 10000000000 terms</w:t>
      </w:r>
    </w:p>
    <w:p w14:paraId="6721F527" w14:textId="77777777" w:rsidR="003D4DE3" w:rsidRDefault="003D4DE3" w:rsidP="003D4DE3">
      <w:pPr>
        <w:pStyle w:val="Programskikod"/>
      </w:pPr>
      <w:r>
        <w:t xml:space="preserve">   Our estimate of pi = 3.14159265348821</w:t>
      </w:r>
    </w:p>
    <w:p w14:paraId="1CC6D6FA" w14:textId="77777777" w:rsidR="003D4DE3" w:rsidRDefault="003D4DE3" w:rsidP="003D4DE3">
      <w:pPr>
        <w:pStyle w:val="Programskikod"/>
      </w:pPr>
      <w:r>
        <w:t>----------------------------------------</w:t>
      </w:r>
    </w:p>
    <w:p w14:paraId="1331E753" w14:textId="77777777" w:rsidR="003D4DE3" w:rsidRDefault="003D4DE3" w:rsidP="003D4DE3">
      <w:pPr>
        <w:pStyle w:val="Programskikod"/>
      </w:pPr>
      <w:r>
        <w:t xml:space="preserve">              </w:t>
      </w:r>
      <w:r w:rsidRPr="000C10F7">
        <w:rPr>
          <w:color w:val="00B050"/>
        </w:rPr>
        <w:t>TEST PASSED</w:t>
      </w:r>
    </w:p>
    <w:p w14:paraId="62CA239C" w14:textId="7C841EF6" w:rsidR="003D4DE3" w:rsidRDefault="003D4DE3" w:rsidP="003D4DE3">
      <w:pPr>
        <w:pStyle w:val="Programskikod"/>
      </w:pPr>
      <w:r>
        <w:t>----------------------------------------</w:t>
      </w:r>
    </w:p>
    <w:p w14:paraId="6257B66B" w14:textId="64AC08CD" w:rsidR="00E7078D" w:rsidRDefault="00E7078D" w:rsidP="00E7078D">
      <w:pPr>
        <w:pStyle w:val="Programskikod"/>
        <w:rPr>
          <w:color w:val="7030A0"/>
        </w:rPr>
      </w:pPr>
      <w:r w:rsidRPr="00E7078D">
        <w:rPr>
          <w:color w:val="7030A0"/>
        </w:rPr>
        <w:t xml:space="preserve">---------------sa </w:t>
      </w:r>
      <w:r>
        <w:rPr>
          <w:color w:val="7030A0"/>
        </w:rPr>
        <w:t>4</w:t>
      </w:r>
      <w:r w:rsidRPr="00E7078D">
        <w:rPr>
          <w:color w:val="7030A0"/>
        </w:rPr>
        <w:t xml:space="preserve"> niti----------------</w:t>
      </w:r>
    </w:p>
    <w:p w14:paraId="1FCB6008" w14:textId="77777777" w:rsidR="00E7078D" w:rsidRDefault="00E7078D" w:rsidP="00E7078D">
      <w:pPr>
        <w:pStyle w:val="Programskikod"/>
      </w:pPr>
      <w:r>
        <w:t>uu170714d@rtidev5:~$ ./test.exe 1000000</w:t>
      </w:r>
    </w:p>
    <w:p w14:paraId="582FE21B" w14:textId="77777777" w:rsidR="00E7078D" w:rsidRDefault="00E7078D" w:rsidP="00E7078D">
      <w:pPr>
        <w:pStyle w:val="Programskikod"/>
      </w:pPr>
    </w:p>
    <w:p w14:paraId="4001FF6C" w14:textId="77777777" w:rsidR="00E7078D" w:rsidRDefault="00E7078D" w:rsidP="00E7078D">
      <w:pPr>
        <w:pStyle w:val="Programskikod"/>
      </w:pPr>
      <w:r>
        <w:t>---------------Sequential---------------</w:t>
      </w:r>
    </w:p>
    <w:p w14:paraId="27B0B55E" w14:textId="77777777" w:rsidR="00E7078D" w:rsidRDefault="00E7078D" w:rsidP="00E7078D">
      <w:pPr>
        <w:pStyle w:val="Programskikod"/>
      </w:pPr>
    </w:p>
    <w:p w14:paraId="412A968A" w14:textId="77777777" w:rsidR="00E7078D" w:rsidRDefault="00E7078D" w:rsidP="00E7078D">
      <w:pPr>
        <w:pStyle w:val="Programskikod"/>
      </w:pPr>
      <w:r>
        <w:t>Elapsed time = 3.196955e-03 seconds</w:t>
      </w:r>
    </w:p>
    <w:p w14:paraId="19DDF93D" w14:textId="77777777" w:rsidR="00E7078D" w:rsidRDefault="00E7078D" w:rsidP="00E7078D">
      <w:pPr>
        <w:pStyle w:val="Programskikod"/>
      </w:pPr>
      <w:r>
        <w:t xml:space="preserve">   Our estimate of pi = 3.14159165358977</w:t>
      </w:r>
    </w:p>
    <w:p w14:paraId="73AF491D" w14:textId="77777777" w:rsidR="00E7078D" w:rsidRDefault="00E7078D" w:rsidP="00E7078D">
      <w:pPr>
        <w:pStyle w:val="Programskikod"/>
      </w:pPr>
    </w:p>
    <w:p w14:paraId="2694C0F8" w14:textId="77777777" w:rsidR="00E7078D" w:rsidRDefault="00E7078D" w:rsidP="00E7078D">
      <w:pPr>
        <w:pStyle w:val="Programskikod"/>
      </w:pPr>
      <w:r>
        <w:t>----------------Parallel----------------</w:t>
      </w:r>
    </w:p>
    <w:p w14:paraId="33BB9F12" w14:textId="77777777" w:rsidR="00E7078D" w:rsidRDefault="00E7078D" w:rsidP="00E7078D">
      <w:pPr>
        <w:pStyle w:val="Programskikod"/>
      </w:pPr>
    </w:p>
    <w:p w14:paraId="3FD23920" w14:textId="77777777" w:rsidR="00E7078D" w:rsidRDefault="00E7078D" w:rsidP="00E7078D">
      <w:pPr>
        <w:pStyle w:val="Programskikod"/>
      </w:pPr>
      <w:r>
        <w:t>Elapsed time = 8.950233e-04 seconds</w:t>
      </w:r>
    </w:p>
    <w:p w14:paraId="7EE65451" w14:textId="77777777" w:rsidR="00E7078D" w:rsidRDefault="00E7078D" w:rsidP="00E7078D">
      <w:pPr>
        <w:pStyle w:val="Programskikod"/>
      </w:pPr>
      <w:r>
        <w:t>With n = 1000000 terms</w:t>
      </w:r>
    </w:p>
    <w:p w14:paraId="653DA381" w14:textId="77777777" w:rsidR="00E7078D" w:rsidRDefault="00E7078D" w:rsidP="00E7078D">
      <w:pPr>
        <w:pStyle w:val="Programskikod"/>
      </w:pPr>
      <w:r>
        <w:t xml:space="preserve">   Our estimate of pi = 3.14159165358978</w:t>
      </w:r>
    </w:p>
    <w:p w14:paraId="08B68447" w14:textId="77777777" w:rsidR="00E7078D" w:rsidRDefault="00E7078D" w:rsidP="00E7078D">
      <w:pPr>
        <w:pStyle w:val="Programskikod"/>
      </w:pPr>
      <w:r>
        <w:t>----------------------------------------</w:t>
      </w:r>
    </w:p>
    <w:p w14:paraId="5CFD474C" w14:textId="77777777" w:rsidR="00E7078D" w:rsidRDefault="00E7078D" w:rsidP="00E7078D">
      <w:pPr>
        <w:pStyle w:val="Programskikod"/>
      </w:pPr>
      <w:r>
        <w:t xml:space="preserve">              TEST PASSED</w:t>
      </w:r>
    </w:p>
    <w:p w14:paraId="7BA50E97" w14:textId="77777777" w:rsidR="00E7078D" w:rsidRDefault="00E7078D" w:rsidP="00E7078D">
      <w:pPr>
        <w:pStyle w:val="Programskikod"/>
      </w:pPr>
      <w:r>
        <w:t>----------------------------------------</w:t>
      </w:r>
    </w:p>
    <w:p w14:paraId="062DAAD9" w14:textId="77777777" w:rsidR="00E7078D" w:rsidRDefault="00E7078D" w:rsidP="00E7078D">
      <w:pPr>
        <w:pStyle w:val="Programskikod"/>
      </w:pPr>
    </w:p>
    <w:p w14:paraId="21000134" w14:textId="77777777" w:rsidR="00E7078D" w:rsidRDefault="00E7078D" w:rsidP="00E7078D">
      <w:pPr>
        <w:pStyle w:val="Programskikod"/>
      </w:pPr>
      <w:r>
        <w:t>uu170714d@rtidev5:~$ ./test.exe 10000000</w:t>
      </w:r>
    </w:p>
    <w:p w14:paraId="183AEE7A" w14:textId="77777777" w:rsidR="00E7078D" w:rsidRDefault="00E7078D" w:rsidP="00E7078D">
      <w:pPr>
        <w:pStyle w:val="Programskikod"/>
      </w:pPr>
    </w:p>
    <w:p w14:paraId="27DB75D8" w14:textId="77777777" w:rsidR="00E7078D" w:rsidRDefault="00E7078D" w:rsidP="00E7078D">
      <w:pPr>
        <w:pStyle w:val="Programskikod"/>
      </w:pPr>
      <w:r>
        <w:lastRenderedPageBreak/>
        <w:t>---------------Sequential---------------</w:t>
      </w:r>
    </w:p>
    <w:p w14:paraId="2944A9CD" w14:textId="77777777" w:rsidR="00E7078D" w:rsidRDefault="00E7078D" w:rsidP="00E7078D">
      <w:pPr>
        <w:pStyle w:val="Programskikod"/>
      </w:pPr>
    </w:p>
    <w:p w14:paraId="4A32D824" w14:textId="77777777" w:rsidR="00E7078D" w:rsidRDefault="00E7078D" w:rsidP="00E7078D">
      <w:pPr>
        <w:pStyle w:val="Programskikod"/>
      </w:pPr>
      <w:r>
        <w:t>Elapsed time = 4.087281e-02 seconds</w:t>
      </w:r>
    </w:p>
    <w:p w14:paraId="1B9ABF89" w14:textId="77777777" w:rsidR="00E7078D" w:rsidRDefault="00E7078D" w:rsidP="00E7078D">
      <w:pPr>
        <w:pStyle w:val="Programskikod"/>
      </w:pPr>
      <w:r>
        <w:t xml:space="preserve">   Our estimate of pi = 3.14159255358979</w:t>
      </w:r>
    </w:p>
    <w:p w14:paraId="1AB2B82C" w14:textId="77777777" w:rsidR="00E7078D" w:rsidRDefault="00E7078D" w:rsidP="00E7078D">
      <w:pPr>
        <w:pStyle w:val="Programskikod"/>
      </w:pPr>
    </w:p>
    <w:p w14:paraId="55503BD0" w14:textId="77777777" w:rsidR="00E7078D" w:rsidRDefault="00E7078D" w:rsidP="00E7078D">
      <w:pPr>
        <w:pStyle w:val="Programskikod"/>
      </w:pPr>
      <w:r>
        <w:t>----------------Parallel----------------</w:t>
      </w:r>
    </w:p>
    <w:p w14:paraId="02136D83" w14:textId="77777777" w:rsidR="00E7078D" w:rsidRDefault="00E7078D" w:rsidP="00E7078D">
      <w:pPr>
        <w:pStyle w:val="Programskikod"/>
      </w:pPr>
    </w:p>
    <w:p w14:paraId="3E5CF0FD" w14:textId="77777777" w:rsidR="00E7078D" w:rsidRDefault="00E7078D" w:rsidP="00E7078D">
      <w:pPr>
        <w:pStyle w:val="Programskikod"/>
      </w:pPr>
      <w:r>
        <w:t>Elapsed time = 8.067846e-03 seconds</w:t>
      </w:r>
    </w:p>
    <w:p w14:paraId="0E95EECF" w14:textId="77777777" w:rsidR="00E7078D" w:rsidRDefault="00E7078D" w:rsidP="00E7078D">
      <w:pPr>
        <w:pStyle w:val="Programskikod"/>
      </w:pPr>
      <w:r>
        <w:t>With n = 10000000 terms</w:t>
      </w:r>
    </w:p>
    <w:p w14:paraId="28F73DF6" w14:textId="77777777" w:rsidR="00E7078D" w:rsidRDefault="00E7078D" w:rsidP="00E7078D">
      <w:pPr>
        <w:pStyle w:val="Programskikod"/>
      </w:pPr>
      <w:r>
        <w:t xml:space="preserve">   Our estimate of pi = 3.14159255358974</w:t>
      </w:r>
    </w:p>
    <w:p w14:paraId="3010DA23" w14:textId="77777777" w:rsidR="00E7078D" w:rsidRDefault="00E7078D" w:rsidP="00E7078D">
      <w:pPr>
        <w:pStyle w:val="Programskikod"/>
      </w:pPr>
      <w:r>
        <w:t>----------------------------------------</w:t>
      </w:r>
    </w:p>
    <w:p w14:paraId="118D4D68" w14:textId="77777777" w:rsidR="00E7078D" w:rsidRDefault="00E7078D" w:rsidP="00E7078D">
      <w:pPr>
        <w:pStyle w:val="Programskikod"/>
      </w:pPr>
      <w:r>
        <w:t xml:space="preserve">              TEST PASSED</w:t>
      </w:r>
    </w:p>
    <w:p w14:paraId="74DF3657" w14:textId="77777777" w:rsidR="00E7078D" w:rsidRDefault="00E7078D" w:rsidP="00E7078D">
      <w:pPr>
        <w:pStyle w:val="Programskikod"/>
      </w:pPr>
      <w:r>
        <w:t>----------------------------------------</w:t>
      </w:r>
    </w:p>
    <w:p w14:paraId="3234A436" w14:textId="77777777" w:rsidR="00E7078D" w:rsidRDefault="00E7078D" w:rsidP="00E7078D">
      <w:pPr>
        <w:pStyle w:val="Programskikod"/>
      </w:pPr>
    </w:p>
    <w:p w14:paraId="288C8828" w14:textId="77777777" w:rsidR="00E7078D" w:rsidRDefault="00E7078D" w:rsidP="00E7078D">
      <w:pPr>
        <w:pStyle w:val="Programskikod"/>
      </w:pPr>
      <w:r>
        <w:t>uu170714d@rtidev5:~$ ./test.exe 100000000</w:t>
      </w:r>
    </w:p>
    <w:p w14:paraId="32502685" w14:textId="77777777" w:rsidR="00E7078D" w:rsidRDefault="00E7078D" w:rsidP="00E7078D">
      <w:pPr>
        <w:pStyle w:val="Programskikod"/>
      </w:pPr>
    </w:p>
    <w:p w14:paraId="47E29ACD" w14:textId="77777777" w:rsidR="00E7078D" w:rsidRDefault="00E7078D" w:rsidP="00E7078D">
      <w:pPr>
        <w:pStyle w:val="Programskikod"/>
      </w:pPr>
      <w:r>
        <w:t>---------------Sequential---------------</w:t>
      </w:r>
    </w:p>
    <w:p w14:paraId="5B59862F" w14:textId="77777777" w:rsidR="00E7078D" w:rsidRDefault="00E7078D" w:rsidP="00E7078D">
      <w:pPr>
        <w:pStyle w:val="Programskikod"/>
      </w:pPr>
    </w:p>
    <w:p w14:paraId="147D9F81" w14:textId="77777777" w:rsidR="00E7078D" w:rsidRDefault="00E7078D" w:rsidP="00E7078D">
      <w:pPr>
        <w:pStyle w:val="Programskikod"/>
      </w:pPr>
      <w:r>
        <w:t>Elapsed time = 3.183801e-01 seconds</w:t>
      </w:r>
    </w:p>
    <w:p w14:paraId="325CD6F4" w14:textId="77777777" w:rsidR="00E7078D" w:rsidRDefault="00E7078D" w:rsidP="00E7078D">
      <w:pPr>
        <w:pStyle w:val="Programskikod"/>
      </w:pPr>
      <w:r>
        <w:t xml:space="preserve">   Our estimate of pi = 3.14159264358933</w:t>
      </w:r>
    </w:p>
    <w:p w14:paraId="2EAF263C" w14:textId="77777777" w:rsidR="00E7078D" w:rsidRDefault="00E7078D" w:rsidP="00E7078D">
      <w:pPr>
        <w:pStyle w:val="Programskikod"/>
      </w:pPr>
    </w:p>
    <w:p w14:paraId="105A8C3D" w14:textId="77777777" w:rsidR="00E7078D" w:rsidRDefault="00E7078D" w:rsidP="00E7078D">
      <w:pPr>
        <w:pStyle w:val="Programskikod"/>
      </w:pPr>
      <w:r>
        <w:t>----------------Parallel----------------</w:t>
      </w:r>
    </w:p>
    <w:p w14:paraId="7CC2BBBA" w14:textId="77777777" w:rsidR="00E7078D" w:rsidRDefault="00E7078D" w:rsidP="00E7078D">
      <w:pPr>
        <w:pStyle w:val="Programskikod"/>
      </w:pPr>
    </w:p>
    <w:p w14:paraId="55A8B7EB" w14:textId="77777777" w:rsidR="00E7078D" w:rsidRDefault="00E7078D" w:rsidP="00E7078D">
      <w:pPr>
        <w:pStyle w:val="Programskikod"/>
      </w:pPr>
      <w:r>
        <w:t>Elapsed time = 7.967305e-02 seconds</w:t>
      </w:r>
    </w:p>
    <w:p w14:paraId="44A49B32" w14:textId="77777777" w:rsidR="00E7078D" w:rsidRDefault="00E7078D" w:rsidP="00E7078D">
      <w:pPr>
        <w:pStyle w:val="Programskikod"/>
      </w:pPr>
      <w:r>
        <w:t>With n = 100000000 terms</w:t>
      </w:r>
    </w:p>
    <w:p w14:paraId="79E2AB6C" w14:textId="77777777" w:rsidR="00E7078D" w:rsidRDefault="00E7078D" w:rsidP="00E7078D">
      <w:pPr>
        <w:pStyle w:val="Programskikod"/>
      </w:pPr>
      <w:r>
        <w:t xml:space="preserve">   Our estimate of pi = 3.14159264358982</w:t>
      </w:r>
    </w:p>
    <w:p w14:paraId="07D73B69" w14:textId="77777777" w:rsidR="00E7078D" w:rsidRDefault="00E7078D" w:rsidP="00E7078D">
      <w:pPr>
        <w:pStyle w:val="Programskikod"/>
      </w:pPr>
      <w:r>
        <w:t>----------------------------------------</w:t>
      </w:r>
    </w:p>
    <w:p w14:paraId="670ED148" w14:textId="77777777" w:rsidR="00E7078D" w:rsidRDefault="00E7078D" w:rsidP="00E7078D">
      <w:pPr>
        <w:pStyle w:val="Programskikod"/>
      </w:pPr>
      <w:r>
        <w:t xml:space="preserve">              TEST PASSED</w:t>
      </w:r>
    </w:p>
    <w:p w14:paraId="3E7FA274" w14:textId="77777777" w:rsidR="00E7078D" w:rsidRDefault="00E7078D" w:rsidP="00E7078D">
      <w:pPr>
        <w:pStyle w:val="Programskikod"/>
      </w:pPr>
      <w:r>
        <w:t>----------------------------------------</w:t>
      </w:r>
    </w:p>
    <w:p w14:paraId="41881A2D" w14:textId="77777777" w:rsidR="00E7078D" w:rsidRDefault="00E7078D" w:rsidP="00E7078D">
      <w:pPr>
        <w:pStyle w:val="Programskikod"/>
      </w:pPr>
    </w:p>
    <w:p w14:paraId="1D61089E" w14:textId="77777777" w:rsidR="00E7078D" w:rsidRDefault="00E7078D" w:rsidP="00E7078D">
      <w:pPr>
        <w:pStyle w:val="Programskikod"/>
      </w:pPr>
      <w:r>
        <w:t>uu170714d@rtidev5:~$ ./test.exe 1000000000</w:t>
      </w:r>
    </w:p>
    <w:p w14:paraId="2E9447D4" w14:textId="77777777" w:rsidR="00E7078D" w:rsidRDefault="00E7078D" w:rsidP="00E7078D">
      <w:pPr>
        <w:pStyle w:val="Programskikod"/>
      </w:pPr>
    </w:p>
    <w:p w14:paraId="09944CDC" w14:textId="77777777" w:rsidR="00E7078D" w:rsidRDefault="00E7078D" w:rsidP="00E7078D">
      <w:pPr>
        <w:pStyle w:val="Programskikod"/>
      </w:pPr>
      <w:r>
        <w:t>---------------Sequential---------------</w:t>
      </w:r>
    </w:p>
    <w:p w14:paraId="19555A48" w14:textId="77777777" w:rsidR="00E7078D" w:rsidRDefault="00E7078D" w:rsidP="00E7078D">
      <w:pPr>
        <w:pStyle w:val="Programskikod"/>
      </w:pPr>
    </w:p>
    <w:p w14:paraId="7A754522" w14:textId="77777777" w:rsidR="00E7078D" w:rsidRDefault="00E7078D" w:rsidP="00E7078D">
      <w:pPr>
        <w:pStyle w:val="Programskikod"/>
      </w:pPr>
      <w:r>
        <w:t>Elapsed time = 3.189533e+00 seconds</w:t>
      </w:r>
    </w:p>
    <w:p w14:paraId="7FEA2667" w14:textId="77777777" w:rsidR="00E7078D" w:rsidRDefault="00E7078D" w:rsidP="00E7078D">
      <w:pPr>
        <w:pStyle w:val="Programskikod"/>
      </w:pPr>
      <w:r>
        <w:t xml:space="preserve">   Our estimate of pi = 3.14159265258805</w:t>
      </w:r>
    </w:p>
    <w:p w14:paraId="54D043C3" w14:textId="77777777" w:rsidR="00E7078D" w:rsidRDefault="00E7078D" w:rsidP="00E7078D">
      <w:pPr>
        <w:pStyle w:val="Programskikod"/>
      </w:pPr>
    </w:p>
    <w:p w14:paraId="54C483E7" w14:textId="77777777" w:rsidR="00E7078D" w:rsidRDefault="00E7078D" w:rsidP="00E7078D">
      <w:pPr>
        <w:pStyle w:val="Programskikod"/>
      </w:pPr>
      <w:r>
        <w:t>----------------Parallel----------------</w:t>
      </w:r>
    </w:p>
    <w:p w14:paraId="12051C9F" w14:textId="77777777" w:rsidR="00E7078D" w:rsidRDefault="00E7078D" w:rsidP="00E7078D">
      <w:pPr>
        <w:pStyle w:val="Programskikod"/>
      </w:pPr>
    </w:p>
    <w:p w14:paraId="6927C239" w14:textId="77777777" w:rsidR="00E7078D" w:rsidRDefault="00E7078D" w:rsidP="00E7078D">
      <w:pPr>
        <w:pStyle w:val="Programskikod"/>
      </w:pPr>
      <w:r>
        <w:lastRenderedPageBreak/>
        <w:t>Elapsed time = 7.959919e-01 seconds</w:t>
      </w:r>
    </w:p>
    <w:p w14:paraId="3552E2F8" w14:textId="77777777" w:rsidR="00E7078D" w:rsidRDefault="00E7078D" w:rsidP="00E7078D">
      <w:pPr>
        <w:pStyle w:val="Programskikod"/>
      </w:pPr>
      <w:r>
        <w:t>With n = 1000000000 terms</w:t>
      </w:r>
    </w:p>
    <w:p w14:paraId="47DA0AE7" w14:textId="77777777" w:rsidR="00E7078D" w:rsidRDefault="00E7078D" w:rsidP="00E7078D">
      <w:pPr>
        <w:pStyle w:val="Programskikod"/>
      </w:pPr>
      <w:r>
        <w:t xml:space="preserve">   Our estimate of pi = 3.14159265258921</w:t>
      </w:r>
    </w:p>
    <w:p w14:paraId="12E10C59" w14:textId="77777777" w:rsidR="00E7078D" w:rsidRDefault="00E7078D" w:rsidP="00E7078D">
      <w:pPr>
        <w:pStyle w:val="Programskikod"/>
      </w:pPr>
      <w:r>
        <w:t>----------------------------------------</w:t>
      </w:r>
    </w:p>
    <w:p w14:paraId="5EA3704C" w14:textId="77777777" w:rsidR="00E7078D" w:rsidRDefault="00E7078D" w:rsidP="00E7078D">
      <w:pPr>
        <w:pStyle w:val="Programskikod"/>
      </w:pPr>
      <w:r>
        <w:t xml:space="preserve">              TEST PASSED</w:t>
      </w:r>
    </w:p>
    <w:p w14:paraId="3F17F5C4" w14:textId="77777777" w:rsidR="00E7078D" w:rsidRDefault="00E7078D" w:rsidP="00E7078D">
      <w:pPr>
        <w:pStyle w:val="Programskikod"/>
      </w:pPr>
      <w:r>
        <w:t>----------------------------------------</w:t>
      </w:r>
    </w:p>
    <w:p w14:paraId="153C3819" w14:textId="77777777" w:rsidR="00E7078D" w:rsidRDefault="00E7078D" w:rsidP="00E7078D">
      <w:pPr>
        <w:pStyle w:val="Programskikod"/>
      </w:pPr>
    </w:p>
    <w:p w14:paraId="4240CD08" w14:textId="77777777" w:rsidR="00E7078D" w:rsidRDefault="00E7078D" w:rsidP="00E7078D">
      <w:pPr>
        <w:pStyle w:val="Programskikod"/>
      </w:pPr>
      <w:r>
        <w:t>uu170714d@rtidev5:~$ ./test.exe 10000000000</w:t>
      </w:r>
    </w:p>
    <w:p w14:paraId="4B067D5A" w14:textId="77777777" w:rsidR="00E7078D" w:rsidRDefault="00E7078D" w:rsidP="00E7078D">
      <w:pPr>
        <w:pStyle w:val="Programskikod"/>
      </w:pPr>
    </w:p>
    <w:p w14:paraId="5303D08B" w14:textId="77777777" w:rsidR="00E7078D" w:rsidRDefault="00E7078D" w:rsidP="00E7078D">
      <w:pPr>
        <w:pStyle w:val="Programskikod"/>
      </w:pPr>
      <w:r>
        <w:t>---------------Sequential---------------</w:t>
      </w:r>
    </w:p>
    <w:p w14:paraId="54643F15" w14:textId="77777777" w:rsidR="00E7078D" w:rsidRDefault="00E7078D" w:rsidP="00E7078D">
      <w:pPr>
        <w:pStyle w:val="Programskikod"/>
      </w:pPr>
    </w:p>
    <w:p w14:paraId="24D4F99F" w14:textId="77777777" w:rsidR="00E7078D" w:rsidRDefault="00E7078D" w:rsidP="00E7078D">
      <w:pPr>
        <w:pStyle w:val="Programskikod"/>
      </w:pPr>
      <w:r>
        <w:t>Elapsed time = 3.184287e+01 seconds</w:t>
      </w:r>
    </w:p>
    <w:p w14:paraId="19791F4E" w14:textId="77777777" w:rsidR="00E7078D" w:rsidRDefault="00E7078D" w:rsidP="00E7078D">
      <w:pPr>
        <w:pStyle w:val="Programskikod"/>
      </w:pPr>
      <w:r>
        <w:t xml:space="preserve">   Our estimate of pi = 3.14159265348835</w:t>
      </w:r>
    </w:p>
    <w:p w14:paraId="56B2C54E" w14:textId="77777777" w:rsidR="00E7078D" w:rsidRDefault="00E7078D" w:rsidP="00E7078D">
      <w:pPr>
        <w:pStyle w:val="Programskikod"/>
      </w:pPr>
    </w:p>
    <w:p w14:paraId="2348369A" w14:textId="77777777" w:rsidR="00E7078D" w:rsidRDefault="00E7078D" w:rsidP="00E7078D">
      <w:pPr>
        <w:pStyle w:val="Programskikod"/>
      </w:pPr>
      <w:r>
        <w:t>----------------Parallel----------------</w:t>
      </w:r>
    </w:p>
    <w:p w14:paraId="24636FB0" w14:textId="77777777" w:rsidR="00E7078D" w:rsidRDefault="00E7078D" w:rsidP="00E7078D">
      <w:pPr>
        <w:pStyle w:val="Programskikod"/>
      </w:pPr>
    </w:p>
    <w:p w14:paraId="15C08031" w14:textId="77777777" w:rsidR="00E7078D" w:rsidRDefault="00E7078D" w:rsidP="00E7078D">
      <w:pPr>
        <w:pStyle w:val="Programskikod"/>
      </w:pPr>
      <w:r>
        <w:t>Elapsed time = 7.966756e+00 seconds</w:t>
      </w:r>
    </w:p>
    <w:p w14:paraId="150295B2" w14:textId="77777777" w:rsidR="00E7078D" w:rsidRDefault="00E7078D" w:rsidP="00E7078D">
      <w:pPr>
        <w:pStyle w:val="Programskikod"/>
      </w:pPr>
      <w:r>
        <w:t>With n = 10000000000 terms</w:t>
      </w:r>
    </w:p>
    <w:p w14:paraId="1F35827E" w14:textId="77777777" w:rsidR="00E7078D" w:rsidRDefault="00E7078D" w:rsidP="00E7078D">
      <w:pPr>
        <w:pStyle w:val="Programskikod"/>
      </w:pPr>
      <w:r>
        <w:t xml:space="preserve">   Our estimate of pi = 3.14159265348827</w:t>
      </w:r>
    </w:p>
    <w:p w14:paraId="62DBD16C" w14:textId="77777777" w:rsidR="00E7078D" w:rsidRDefault="00E7078D" w:rsidP="00E7078D">
      <w:pPr>
        <w:pStyle w:val="Programskikod"/>
      </w:pPr>
      <w:r>
        <w:t>----------------------------------------</w:t>
      </w:r>
    </w:p>
    <w:p w14:paraId="25FDF82C" w14:textId="77777777" w:rsidR="00E7078D" w:rsidRDefault="00E7078D" w:rsidP="00E7078D">
      <w:pPr>
        <w:pStyle w:val="Programskikod"/>
      </w:pPr>
      <w:r>
        <w:t xml:space="preserve">              TEST PASSED</w:t>
      </w:r>
    </w:p>
    <w:p w14:paraId="36DA8ED8" w14:textId="1B2684F5" w:rsidR="00E7078D" w:rsidRPr="00E7078D" w:rsidRDefault="00E7078D" w:rsidP="00E7078D">
      <w:pPr>
        <w:pStyle w:val="Programskikod"/>
      </w:pPr>
      <w:r>
        <w:t>----------------------------------------</w:t>
      </w:r>
    </w:p>
    <w:p w14:paraId="6D26F9BA" w14:textId="77777777" w:rsidR="003D4DE3" w:rsidRDefault="003D4DE3" w:rsidP="003D4DE3">
      <w:pPr>
        <w:pStyle w:val="Programskikod"/>
      </w:pPr>
    </w:p>
    <w:p w14:paraId="38784586" w14:textId="77777777" w:rsidR="003D4DE3" w:rsidRDefault="003D4DE3" w:rsidP="003D4DE3">
      <w:pPr>
        <w:pStyle w:val="IIInivonaslova-Odeljak"/>
      </w:pPr>
      <w:bookmarkStart w:id="22" w:name="_Toc57133682"/>
      <w:r>
        <w:t>Grafici ubrzanja</w:t>
      </w:r>
      <w:bookmarkEnd w:id="22"/>
    </w:p>
    <w:p w14:paraId="730D028A" w14:textId="43839AAA" w:rsidR="003D4DE3" w:rsidRDefault="003D4DE3" w:rsidP="00D51A77">
      <w:pPr>
        <w:pStyle w:val="Osnovnitekst"/>
        <w:jc w:val="center"/>
      </w:pPr>
      <w:r>
        <w:t>U okviru ove sekcije su dati grafici ubrzanja u odnosu na sekvencijalnu implementaciju.</w:t>
      </w:r>
      <w:r w:rsidR="00F13609">
        <w:rPr>
          <w:noProof/>
        </w:rPr>
        <w:drawing>
          <wp:inline distT="0" distB="0" distL="0" distR="0" wp14:anchorId="012A5512" wp14:editId="6709868F">
            <wp:extent cx="5191125" cy="2743200"/>
            <wp:effectExtent l="0" t="0" r="9525" b="0"/>
            <wp:docPr id="18" name="Chart 18">
              <a:extLst xmlns:a="http://schemas.openxmlformats.org/drawingml/2006/main">
                <a:ext uri="{FF2B5EF4-FFF2-40B4-BE49-F238E27FC236}">
                  <a16:creationId xmlns:a16="http://schemas.microsoft.com/office/drawing/2014/main" id="{37F2408C-99F1-4F12-A784-5770E1C16C5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65056F8A" w14:textId="77777777" w:rsidR="003D4DE3" w:rsidRDefault="003D4DE3" w:rsidP="003D4DE3">
      <w:pPr>
        <w:pStyle w:val="IIInivonaslova-Odeljak"/>
        <w:rPr>
          <w:lang w:val="sr-Latn-RS"/>
        </w:rPr>
      </w:pPr>
      <w:bookmarkStart w:id="23" w:name="_Toc57133683"/>
      <w:r>
        <w:lastRenderedPageBreak/>
        <w:t>Diskusija dobijenih re</w:t>
      </w:r>
      <w:r>
        <w:rPr>
          <w:lang w:val="sr-Latn-RS"/>
        </w:rPr>
        <w:t>zultata</w:t>
      </w:r>
      <w:bookmarkEnd w:id="23"/>
    </w:p>
    <w:p w14:paraId="1C94DAE6" w14:textId="6E9A9870" w:rsidR="003D4DE3" w:rsidRPr="008E4C5D" w:rsidRDefault="00864792" w:rsidP="003D4DE3">
      <w:pPr>
        <w:pStyle w:val="Osnovnitekst"/>
        <w:rPr>
          <w:lang w:val="sr-Latn-RS"/>
        </w:rPr>
      </w:pPr>
      <w:r>
        <w:rPr>
          <w:lang w:val="sr-Latn-RS"/>
        </w:rPr>
        <w:t>Rezultati su jako slični kao pri prvom zadatku</w:t>
      </w:r>
      <w:r w:rsidR="003D4DE3">
        <w:rPr>
          <w:lang w:val="sr-Latn-RS"/>
        </w:rPr>
        <w:t>.</w:t>
      </w:r>
      <w:r w:rsidR="009A521F">
        <w:rPr>
          <w:lang w:val="sr-Latn-RS"/>
        </w:rPr>
        <w:t xml:space="preserve"> Logika je ista tako da su rezultati isti.</w:t>
      </w:r>
    </w:p>
    <w:p w14:paraId="425D2596" w14:textId="42C61869" w:rsidR="003D4DE3" w:rsidRPr="00E7161C" w:rsidRDefault="003D4DE3" w:rsidP="003D4DE3">
      <w:pPr>
        <w:pStyle w:val="Inivonaslova-Poglavlje"/>
      </w:pPr>
      <w:bookmarkStart w:id="24" w:name="_Toc57133684"/>
      <w:r>
        <w:rPr>
          <w:lang w:val="sr-Latn-RS"/>
        </w:rPr>
        <w:lastRenderedPageBreak/>
        <w:t xml:space="preserve">Problem </w:t>
      </w:r>
      <w:r w:rsidR="00833687">
        <w:rPr>
          <w:lang w:val="sr-Latn-RS"/>
        </w:rPr>
        <w:t>3</w:t>
      </w:r>
      <w:r>
        <w:rPr>
          <w:lang w:val="sr-Latn-RS"/>
        </w:rPr>
        <w:t xml:space="preserve"> - Pi</w:t>
      </w:r>
      <w:bookmarkEnd w:id="24"/>
    </w:p>
    <w:p w14:paraId="0A77C6AF" w14:textId="77777777" w:rsidR="003D4DE3" w:rsidRDefault="003D4DE3" w:rsidP="003D4DE3">
      <w:pPr>
        <w:pStyle w:val="IInivonaslova-Potpoglavlje"/>
      </w:pPr>
      <w:bookmarkStart w:id="25" w:name="_Toc57133685"/>
      <w:r>
        <w:t>Tekst problema</w:t>
      </w:r>
      <w:bookmarkEnd w:id="25"/>
    </w:p>
    <w:p w14:paraId="300DDD39" w14:textId="33D80EDB" w:rsidR="003D4DE3" w:rsidRPr="008C6536" w:rsidRDefault="003D4DE3" w:rsidP="003D4DE3">
      <w:proofErr w:type="spellStart"/>
      <w:r>
        <w:t>Rešiti</w:t>
      </w:r>
      <w:proofErr w:type="spellEnd"/>
      <w:r>
        <w:t xml:space="preserve"> </w:t>
      </w:r>
      <w:proofErr w:type="spellStart"/>
      <w:r>
        <w:t>prethodni</w:t>
      </w:r>
      <w:proofErr w:type="spellEnd"/>
      <w:r>
        <w:t xml:space="preserve"> problem </w:t>
      </w:r>
      <w:proofErr w:type="spellStart"/>
      <w:r>
        <w:t>korišćenjem</w:t>
      </w:r>
      <w:proofErr w:type="spellEnd"/>
      <w:r>
        <w:t xml:space="preserve"> </w:t>
      </w:r>
      <w:proofErr w:type="spellStart"/>
      <w:r>
        <w:t>koncepta</w:t>
      </w:r>
      <w:proofErr w:type="spellEnd"/>
      <w:r>
        <w:t xml:space="preserve"> </w:t>
      </w:r>
      <w:proofErr w:type="spellStart"/>
      <w:r>
        <w:t>poslova</w:t>
      </w:r>
      <w:proofErr w:type="spellEnd"/>
      <w:r>
        <w:t xml:space="preserve"> (tasks). </w:t>
      </w:r>
      <w:proofErr w:type="spellStart"/>
      <w:r>
        <w:t>Obratiti</w:t>
      </w:r>
      <w:proofErr w:type="spellEnd"/>
      <w:r>
        <w:t xml:space="preserve"> </w:t>
      </w:r>
      <w:proofErr w:type="spellStart"/>
      <w:r>
        <w:t>pažnju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eventualnu</w:t>
      </w:r>
      <w:proofErr w:type="spellEnd"/>
      <w:r>
        <w:t xml:space="preserve"> </w:t>
      </w:r>
      <w:proofErr w:type="spellStart"/>
      <w:r>
        <w:t>potrebu</w:t>
      </w:r>
      <w:proofErr w:type="spellEnd"/>
      <w:r>
        <w:t xml:space="preserve"> za </w:t>
      </w:r>
      <w:proofErr w:type="spellStart"/>
      <w:r>
        <w:t>sinhronizacijom</w:t>
      </w:r>
      <w:proofErr w:type="spellEnd"/>
      <w:r>
        <w:t xml:space="preserve">. </w:t>
      </w:r>
      <w:proofErr w:type="spellStart"/>
      <w:r>
        <w:t>Rešenje</w:t>
      </w:r>
      <w:proofErr w:type="spellEnd"/>
      <w:r>
        <w:t xml:space="preserve"> </w:t>
      </w:r>
      <w:proofErr w:type="spellStart"/>
      <w:r>
        <w:t>testirati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prilagoditi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da </w:t>
      </w:r>
      <w:proofErr w:type="spellStart"/>
      <w:r>
        <w:t>granularnost</w:t>
      </w:r>
      <w:proofErr w:type="spellEnd"/>
      <w:r>
        <w:t xml:space="preserve"> </w:t>
      </w:r>
      <w:proofErr w:type="spellStart"/>
      <w:r>
        <w:t>poslova</w:t>
      </w:r>
      <w:proofErr w:type="spellEnd"/>
      <w:r>
        <w:t xml:space="preserve">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optimalna</w:t>
      </w:r>
      <w:proofErr w:type="spellEnd"/>
      <w:r>
        <w:t xml:space="preserve">. Program </w:t>
      </w:r>
      <w:proofErr w:type="spellStart"/>
      <w:r>
        <w:t>testirati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parametrima</w:t>
      </w:r>
      <w:proofErr w:type="spellEnd"/>
      <w:r>
        <w:t xml:space="preserve"> koji </w:t>
      </w:r>
      <w:proofErr w:type="spellStart"/>
      <w:r>
        <w:t>su</w:t>
      </w:r>
      <w:proofErr w:type="spellEnd"/>
      <w:r>
        <w:t xml:space="preserve"> </w:t>
      </w:r>
      <w:proofErr w:type="spellStart"/>
      <w:r>
        <w:t>dati</w:t>
      </w:r>
      <w:proofErr w:type="spellEnd"/>
      <w:r>
        <w:t xml:space="preserve"> u </w:t>
      </w:r>
      <w:proofErr w:type="spellStart"/>
      <w:r>
        <w:t>datoteci</w:t>
      </w:r>
      <w:proofErr w:type="spellEnd"/>
      <w:r>
        <w:t xml:space="preserve"> </w:t>
      </w:r>
      <w:r>
        <w:rPr>
          <w:rFonts w:ascii="Courier New" w:hAnsi="Courier New" w:cs="Courier New"/>
        </w:rPr>
        <w:t>run</w:t>
      </w:r>
      <w:r>
        <w:t>. [1, N]</w:t>
      </w:r>
    </w:p>
    <w:p w14:paraId="1EECAFA5" w14:textId="77777777" w:rsidR="003D4DE3" w:rsidRDefault="003D4DE3" w:rsidP="003D4DE3">
      <w:pPr>
        <w:pStyle w:val="IIInivonaslova-Odeljak"/>
      </w:pPr>
      <w:bookmarkStart w:id="26" w:name="_Toc57133686"/>
      <w:r>
        <w:t>Način paralelizacije</w:t>
      </w:r>
      <w:bookmarkEnd w:id="26"/>
    </w:p>
    <w:p w14:paraId="791B21E8" w14:textId="77777777" w:rsidR="003D4DE3" w:rsidRPr="008C6536" w:rsidRDefault="003D4DE3" w:rsidP="003D4DE3">
      <w:pPr>
        <w:pStyle w:val="Osnovnitekst"/>
      </w:pPr>
      <w:r>
        <w:t>Korišćena je parallel for direktiva za računanje, svaka nit računa svoju sumu koja se kasnije putem redukcije doda na kolektivan sum. Razlog ovog načina je „prostost“ pisanja i velika efikasnost.</w:t>
      </w:r>
    </w:p>
    <w:p w14:paraId="20F0C0BD" w14:textId="77777777" w:rsidR="003D4DE3" w:rsidRDefault="003D4DE3" w:rsidP="003D4DE3">
      <w:pPr>
        <w:pStyle w:val="IInivonaslova-Potpoglavlje"/>
      </w:pPr>
      <w:bookmarkStart w:id="27" w:name="_Toc57133687"/>
      <w:r>
        <w:t>Rezultati</w:t>
      </w:r>
      <w:bookmarkEnd w:id="27"/>
    </w:p>
    <w:p w14:paraId="6A7BC032" w14:textId="77777777" w:rsidR="003D4DE3" w:rsidRDefault="003D4DE3" w:rsidP="003D4DE3">
      <w:pPr>
        <w:pStyle w:val="IIInivonaslova-Odeljak"/>
      </w:pPr>
      <w:bookmarkStart w:id="28" w:name="_Toc57133688"/>
      <w:r>
        <w:t>Logovi izvršavanja</w:t>
      </w:r>
      <w:bookmarkEnd w:id="28"/>
    </w:p>
    <w:p w14:paraId="28892AE3" w14:textId="77777777" w:rsidR="003D4DE3" w:rsidRDefault="003D4DE3" w:rsidP="003D4DE3">
      <w:pPr>
        <w:pStyle w:val="Osnovnitekst"/>
      </w:pPr>
      <w:r>
        <w:t>Ovde su dati logovi izvršavanja za definisane test primere.</w:t>
      </w:r>
    </w:p>
    <w:p w14:paraId="313F0F72" w14:textId="77777777" w:rsidR="003D4DE3" w:rsidRDefault="003D4DE3" w:rsidP="003D4DE3">
      <w:pPr>
        <w:pStyle w:val="Osnovnitekst"/>
        <w:rPr>
          <w:lang w:val="en-US"/>
        </w:rPr>
      </w:pPr>
    </w:p>
    <w:p w14:paraId="5E55C724" w14:textId="77777777" w:rsidR="008F1A97" w:rsidRPr="00E7078D" w:rsidRDefault="008F1A97" w:rsidP="008F1A97">
      <w:pPr>
        <w:pStyle w:val="Programskikod"/>
        <w:rPr>
          <w:color w:val="7030A0"/>
        </w:rPr>
      </w:pPr>
      <w:r w:rsidRPr="00E7078D">
        <w:rPr>
          <w:color w:val="7030A0"/>
        </w:rPr>
        <w:t xml:space="preserve">---------------sa </w:t>
      </w:r>
      <w:r>
        <w:rPr>
          <w:color w:val="7030A0"/>
        </w:rPr>
        <w:t>8</w:t>
      </w:r>
      <w:r w:rsidRPr="00E7078D">
        <w:rPr>
          <w:color w:val="7030A0"/>
        </w:rPr>
        <w:t xml:space="preserve"> niti----------------</w:t>
      </w:r>
    </w:p>
    <w:p w14:paraId="13DB4794" w14:textId="77777777" w:rsidR="008F1A97" w:rsidRDefault="008F1A97" w:rsidP="000C10F7">
      <w:pPr>
        <w:pStyle w:val="Programskikod"/>
        <w:rPr>
          <w:color w:val="FF0000"/>
        </w:rPr>
      </w:pPr>
    </w:p>
    <w:p w14:paraId="41835A6F" w14:textId="0132C5CF" w:rsidR="000C10F7" w:rsidRDefault="000C10F7" w:rsidP="000C10F7">
      <w:pPr>
        <w:pStyle w:val="Programskikod"/>
      </w:pPr>
      <w:r w:rsidRPr="000C10F7">
        <w:rPr>
          <w:color w:val="FF0000"/>
        </w:rPr>
        <w:t>uu170714d@rtidev5</w:t>
      </w:r>
      <w:r>
        <w:t>:~$ ./test.exe 1000000</w:t>
      </w:r>
    </w:p>
    <w:p w14:paraId="67311CB4" w14:textId="77777777" w:rsidR="000C10F7" w:rsidRDefault="000C10F7" w:rsidP="000C10F7">
      <w:pPr>
        <w:pStyle w:val="Programskikod"/>
      </w:pPr>
    </w:p>
    <w:p w14:paraId="62271110" w14:textId="77777777" w:rsidR="000C10F7" w:rsidRDefault="000C10F7" w:rsidP="000C10F7">
      <w:pPr>
        <w:pStyle w:val="Programskikod"/>
      </w:pPr>
      <w:r>
        <w:t>---------------Sequential---------------</w:t>
      </w:r>
    </w:p>
    <w:p w14:paraId="0FC66D54" w14:textId="77777777" w:rsidR="000C10F7" w:rsidRDefault="000C10F7" w:rsidP="000C10F7">
      <w:pPr>
        <w:pStyle w:val="Programskikod"/>
      </w:pPr>
    </w:p>
    <w:p w14:paraId="4A5CF32D" w14:textId="77777777" w:rsidR="000C10F7" w:rsidRDefault="000C10F7" w:rsidP="000C10F7">
      <w:pPr>
        <w:pStyle w:val="Programskikod"/>
      </w:pPr>
      <w:r>
        <w:t>Elapsed time = 8.038998e-03 seconds</w:t>
      </w:r>
    </w:p>
    <w:p w14:paraId="6AE9E002" w14:textId="77777777" w:rsidR="000C10F7" w:rsidRDefault="000C10F7" w:rsidP="000C10F7">
      <w:pPr>
        <w:pStyle w:val="Programskikod"/>
      </w:pPr>
      <w:r>
        <w:t xml:space="preserve">   Our estimate of pi = 3.14159165358977</w:t>
      </w:r>
    </w:p>
    <w:p w14:paraId="2943A4B0" w14:textId="77777777" w:rsidR="000C10F7" w:rsidRDefault="000C10F7" w:rsidP="000C10F7">
      <w:pPr>
        <w:pStyle w:val="Programskikod"/>
      </w:pPr>
    </w:p>
    <w:p w14:paraId="2311C670" w14:textId="77777777" w:rsidR="000C10F7" w:rsidRDefault="000C10F7" w:rsidP="000C10F7">
      <w:pPr>
        <w:pStyle w:val="Programskikod"/>
      </w:pPr>
      <w:r>
        <w:t>----------------Parallel----------------</w:t>
      </w:r>
    </w:p>
    <w:p w14:paraId="7BF669A3" w14:textId="77777777" w:rsidR="000C10F7" w:rsidRDefault="000C10F7" w:rsidP="000C10F7">
      <w:pPr>
        <w:pStyle w:val="Programskikod"/>
      </w:pPr>
    </w:p>
    <w:p w14:paraId="373F7FD6" w14:textId="77777777" w:rsidR="000C10F7" w:rsidRDefault="000C10F7" w:rsidP="000C10F7">
      <w:pPr>
        <w:pStyle w:val="Programskikod"/>
      </w:pPr>
      <w:r>
        <w:t>Elapsed time = 1.097417e-02 seconds</w:t>
      </w:r>
    </w:p>
    <w:p w14:paraId="1A1804B1" w14:textId="77777777" w:rsidR="000C10F7" w:rsidRDefault="000C10F7" w:rsidP="000C10F7">
      <w:pPr>
        <w:pStyle w:val="Programskikod"/>
      </w:pPr>
      <w:r>
        <w:t>With n = 1000000 terms</w:t>
      </w:r>
    </w:p>
    <w:p w14:paraId="2678CCE0" w14:textId="77777777" w:rsidR="000C10F7" w:rsidRDefault="000C10F7" w:rsidP="000C10F7">
      <w:pPr>
        <w:pStyle w:val="Programskikod"/>
      </w:pPr>
      <w:r>
        <w:t xml:space="preserve">   Our estimate of pi = 3.14159165358973</w:t>
      </w:r>
    </w:p>
    <w:p w14:paraId="0358674C" w14:textId="77777777" w:rsidR="000C10F7" w:rsidRDefault="000C10F7" w:rsidP="000C10F7">
      <w:pPr>
        <w:pStyle w:val="Programskikod"/>
      </w:pPr>
      <w:r>
        <w:t>----------------------------------------</w:t>
      </w:r>
    </w:p>
    <w:p w14:paraId="717F91BE" w14:textId="77777777" w:rsidR="000C10F7" w:rsidRDefault="000C10F7" w:rsidP="000C10F7">
      <w:pPr>
        <w:pStyle w:val="Programskikod"/>
      </w:pPr>
      <w:r>
        <w:t xml:space="preserve">              </w:t>
      </w:r>
      <w:r w:rsidRPr="000C10F7">
        <w:rPr>
          <w:color w:val="00B050"/>
        </w:rPr>
        <w:t>TEST PASSED</w:t>
      </w:r>
    </w:p>
    <w:p w14:paraId="46071CA3" w14:textId="77777777" w:rsidR="000C10F7" w:rsidRDefault="000C10F7" w:rsidP="000C10F7">
      <w:pPr>
        <w:pStyle w:val="Programskikod"/>
      </w:pPr>
      <w:r>
        <w:t>----------------------------------------</w:t>
      </w:r>
    </w:p>
    <w:p w14:paraId="19E26160" w14:textId="77777777" w:rsidR="000C10F7" w:rsidRDefault="000C10F7" w:rsidP="000C10F7">
      <w:pPr>
        <w:pStyle w:val="Programskikod"/>
      </w:pPr>
    </w:p>
    <w:p w14:paraId="1CBE5048" w14:textId="77777777" w:rsidR="000C10F7" w:rsidRDefault="000C10F7" w:rsidP="000C10F7">
      <w:pPr>
        <w:pStyle w:val="Programskikod"/>
      </w:pPr>
      <w:r w:rsidRPr="000C10F7">
        <w:rPr>
          <w:color w:val="FF0000"/>
        </w:rPr>
        <w:t>uu170714d@rtidev5</w:t>
      </w:r>
      <w:r>
        <w:t>:~$ ./test.exe 10000000</w:t>
      </w:r>
    </w:p>
    <w:p w14:paraId="4C1A9AAB" w14:textId="77777777" w:rsidR="000C10F7" w:rsidRDefault="000C10F7" w:rsidP="000C10F7">
      <w:pPr>
        <w:pStyle w:val="Programskikod"/>
      </w:pPr>
    </w:p>
    <w:p w14:paraId="33AC7B06" w14:textId="77777777" w:rsidR="000C10F7" w:rsidRDefault="000C10F7" w:rsidP="000C10F7">
      <w:pPr>
        <w:pStyle w:val="Programskikod"/>
      </w:pPr>
      <w:r>
        <w:t>---------------Sequential---------------</w:t>
      </w:r>
    </w:p>
    <w:p w14:paraId="7AF8540B" w14:textId="77777777" w:rsidR="000C10F7" w:rsidRDefault="000C10F7" w:rsidP="000C10F7">
      <w:pPr>
        <w:pStyle w:val="Programskikod"/>
      </w:pPr>
    </w:p>
    <w:p w14:paraId="23BD130C" w14:textId="77777777" w:rsidR="000C10F7" w:rsidRDefault="000C10F7" w:rsidP="000C10F7">
      <w:pPr>
        <w:pStyle w:val="Programskikod"/>
      </w:pPr>
      <w:r>
        <w:t>Elapsed time = 8.951807e-02 seconds</w:t>
      </w:r>
    </w:p>
    <w:p w14:paraId="27908050" w14:textId="77777777" w:rsidR="000C10F7" w:rsidRDefault="000C10F7" w:rsidP="000C10F7">
      <w:pPr>
        <w:pStyle w:val="Programskikod"/>
      </w:pPr>
      <w:r>
        <w:t xml:space="preserve">   Our estimate of pi = 3.14159255358979</w:t>
      </w:r>
    </w:p>
    <w:p w14:paraId="6D974571" w14:textId="77777777" w:rsidR="000C10F7" w:rsidRDefault="000C10F7" w:rsidP="000C10F7">
      <w:pPr>
        <w:pStyle w:val="Programskikod"/>
      </w:pPr>
    </w:p>
    <w:p w14:paraId="5F4FEBB9" w14:textId="77777777" w:rsidR="000C10F7" w:rsidRDefault="000C10F7" w:rsidP="000C10F7">
      <w:pPr>
        <w:pStyle w:val="Programskikod"/>
      </w:pPr>
      <w:r>
        <w:t>----------------Parallel----------------</w:t>
      </w:r>
    </w:p>
    <w:p w14:paraId="1812F2CC" w14:textId="77777777" w:rsidR="000C10F7" w:rsidRDefault="000C10F7" w:rsidP="000C10F7">
      <w:pPr>
        <w:pStyle w:val="Programskikod"/>
      </w:pPr>
    </w:p>
    <w:p w14:paraId="29F946BD" w14:textId="77777777" w:rsidR="000C10F7" w:rsidRDefault="000C10F7" w:rsidP="000C10F7">
      <w:pPr>
        <w:pStyle w:val="Programskikod"/>
      </w:pPr>
      <w:r>
        <w:t>Elapsed time = 3.116703e-02 seconds</w:t>
      </w:r>
    </w:p>
    <w:p w14:paraId="5B1B9733" w14:textId="77777777" w:rsidR="000C10F7" w:rsidRDefault="000C10F7" w:rsidP="000C10F7">
      <w:pPr>
        <w:pStyle w:val="Programskikod"/>
      </w:pPr>
      <w:r>
        <w:t>With n = 10000000 terms</w:t>
      </w:r>
    </w:p>
    <w:p w14:paraId="4C8477DD" w14:textId="77777777" w:rsidR="000C10F7" w:rsidRDefault="000C10F7" w:rsidP="000C10F7">
      <w:pPr>
        <w:pStyle w:val="Programskikod"/>
      </w:pPr>
      <w:r>
        <w:t xml:space="preserve">   Our estimate of pi = 3.14159255358983</w:t>
      </w:r>
    </w:p>
    <w:p w14:paraId="10F72830" w14:textId="77777777" w:rsidR="000C10F7" w:rsidRDefault="000C10F7" w:rsidP="000C10F7">
      <w:pPr>
        <w:pStyle w:val="Programskikod"/>
      </w:pPr>
      <w:r>
        <w:t>----------------------------------------</w:t>
      </w:r>
    </w:p>
    <w:p w14:paraId="74CD772D" w14:textId="77777777" w:rsidR="000C10F7" w:rsidRDefault="000C10F7" w:rsidP="000C10F7">
      <w:pPr>
        <w:pStyle w:val="Programskikod"/>
      </w:pPr>
      <w:r>
        <w:t xml:space="preserve">              </w:t>
      </w:r>
      <w:r w:rsidRPr="000C10F7">
        <w:rPr>
          <w:color w:val="00B050"/>
        </w:rPr>
        <w:t>TEST PASSED</w:t>
      </w:r>
    </w:p>
    <w:p w14:paraId="0961ECF7" w14:textId="77777777" w:rsidR="000C10F7" w:rsidRDefault="000C10F7" w:rsidP="000C10F7">
      <w:pPr>
        <w:pStyle w:val="Programskikod"/>
      </w:pPr>
      <w:r>
        <w:t>----------------------------------------</w:t>
      </w:r>
    </w:p>
    <w:p w14:paraId="0CCC7DB3" w14:textId="77777777" w:rsidR="000C10F7" w:rsidRDefault="000C10F7" w:rsidP="000C10F7">
      <w:pPr>
        <w:pStyle w:val="Programskikod"/>
      </w:pPr>
    </w:p>
    <w:p w14:paraId="1BFEF7D3" w14:textId="77777777" w:rsidR="000C10F7" w:rsidRDefault="000C10F7" w:rsidP="000C10F7">
      <w:pPr>
        <w:pStyle w:val="Programskikod"/>
      </w:pPr>
      <w:r w:rsidRPr="000C10F7">
        <w:rPr>
          <w:color w:val="FF0000"/>
        </w:rPr>
        <w:t>uu170714d@rtidev5</w:t>
      </w:r>
      <w:r>
        <w:t>:~$ ./test.exe 100000000</w:t>
      </w:r>
    </w:p>
    <w:p w14:paraId="1F760B2F" w14:textId="77777777" w:rsidR="000C10F7" w:rsidRDefault="000C10F7" w:rsidP="000C10F7">
      <w:pPr>
        <w:pStyle w:val="Programskikod"/>
      </w:pPr>
    </w:p>
    <w:p w14:paraId="0E97C007" w14:textId="77777777" w:rsidR="000C10F7" w:rsidRDefault="000C10F7" w:rsidP="000C10F7">
      <w:pPr>
        <w:pStyle w:val="Programskikod"/>
      </w:pPr>
      <w:r>
        <w:t>---------------Sequential---------------</w:t>
      </w:r>
    </w:p>
    <w:p w14:paraId="6EAE77A0" w14:textId="77777777" w:rsidR="000C10F7" w:rsidRDefault="000C10F7" w:rsidP="000C10F7">
      <w:pPr>
        <w:pStyle w:val="Programskikod"/>
      </w:pPr>
    </w:p>
    <w:p w14:paraId="36301FF9" w14:textId="77777777" w:rsidR="000C10F7" w:rsidRDefault="000C10F7" w:rsidP="000C10F7">
      <w:pPr>
        <w:pStyle w:val="Programskikod"/>
      </w:pPr>
      <w:r>
        <w:t>Elapsed time = 7.928879e-01 seconds</w:t>
      </w:r>
    </w:p>
    <w:p w14:paraId="6F476E31" w14:textId="77777777" w:rsidR="000C10F7" w:rsidRDefault="000C10F7" w:rsidP="000C10F7">
      <w:pPr>
        <w:pStyle w:val="Programskikod"/>
      </w:pPr>
      <w:r>
        <w:t xml:space="preserve">   Our estimate of pi = 3.14159264358933</w:t>
      </w:r>
    </w:p>
    <w:p w14:paraId="225B4CBB" w14:textId="77777777" w:rsidR="000C10F7" w:rsidRDefault="000C10F7" w:rsidP="000C10F7">
      <w:pPr>
        <w:pStyle w:val="Programskikod"/>
      </w:pPr>
    </w:p>
    <w:p w14:paraId="239B7063" w14:textId="77777777" w:rsidR="000C10F7" w:rsidRDefault="000C10F7" w:rsidP="000C10F7">
      <w:pPr>
        <w:pStyle w:val="Programskikod"/>
      </w:pPr>
      <w:r>
        <w:t>----------------Parallel----------------</w:t>
      </w:r>
    </w:p>
    <w:p w14:paraId="1D334043" w14:textId="77777777" w:rsidR="000C10F7" w:rsidRDefault="000C10F7" w:rsidP="000C10F7">
      <w:pPr>
        <w:pStyle w:val="Programskikod"/>
      </w:pPr>
    </w:p>
    <w:p w14:paraId="523509F4" w14:textId="77777777" w:rsidR="000C10F7" w:rsidRDefault="000C10F7" w:rsidP="000C10F7">
      <w:pPr>
        <w:pStyle w:val="Programskikod"/>
      </w:pPr>
      <w:r>
        <w:t>Elapsed time = 2.517200e-01 seconds</w:t>
      </w:r>
    </w:p>
    <w:p w14:paraId="57CBB7A5" w14:textId="77777777" w:rsidR="000C10F7" w:rsidRDefault="000C10F7" w:rsidP="000C10F7">
      <w:pPr>
        <w:pStyle w:val="Programskikod"/>
      </w:pPr>
      <w:r>
        <w:t>With n = 100000000 terms</w:t>
      </w:r>
    </w:p>
    <w:p w14:paraId="3D512542" w14:textId="77777777" w:rsidR="000C10F7" w:rsidRDefault="000C10F7" w:rsidP="000C10F7">
      <w:pPr>
        <w:pStyle w:val="Programskikod"/>
      </w:pPr>
      <w:r>
        <w:t xml:space="preserve">   Our estimate of pi = 3.14159264358988</w:t>
      </w:r>
    </w:p>
    <w:p w14:paraId="6D0F3987" w14:textId="77777777" w:rsidR="000C10F7" w:rsidRDefault="000C10F7" w:rsidP="000C10F7">
      <w:pPr>
        <w:pStyle w:val="Programskikod"/>
      </w:pPr>
      <w:r>
        <w:t>----------------------------------------</w:t>
      </w:r>
    </w:p>
    <w:p w14:paraId="7C1EE71A" w14:textId="77777777" w:rsidR="000C10F7" w:rsidRDefault="000C10F7" w:rsidP="000C10F7">
      <w:pPr>
        <w:pStyle w:val="Programskikod"/>
      </w:pPr>
      <w:r>
        <w:t xml:space="preserve">              </w:t>
      </w:r>
      <w:r w:rsidRPr="000C10F7">
        <w:rPr>
          <w:color w:val="00B050"/>
        </w:rPr>
        <w:t>TEST PASSED</w:t>
      </w:r>
    </w:p>
    <w:p w14:paraId="4894C269" w14:textId="77777777" w:rsidR="000C10F7" w:rsidRDefault="000C10F7" w:rsidP="000C10F7">
      <w:pPr>
        <w:pStyle w:val="Programskikod"/>
      </w:pPr>
      <w:r>
        <w:t>----------------------------------------</w:t>
      </w:r>
    </w:p>
    <w:p w14:paraId="0DF31AA0" w14:textId="77777777" w:rsidR="000C10F7" w:rsidRDefault="000C10F7" w:rsidP="000C10F7">
      <w:pPr>
        <w:pStyle w:val="Programskikod"/>
      </w:pPr>
    </w:p>
    <w:p w14:paraId="425135DB" w14:textId="77777777" w:rsidR="000C10F7" w:rsidRDefault="000C10F7" w:rsidP="000C10F7">
      <w:pPr>
        <w:pStyle w:val="Programskikod"/>
      </w:pPr>
      <w:r w:rsidRPr="000C10F7">
        <w:rPr>
          <w:color w:val="FF0000"/>
        </w:rPr>
        <w:t>uu170714d@rtidev5</w:t>
      </w:r>
      <w:r>
        <w:t>:~$ ./test.exe 1000000000</w:t>
      </w:r>
    </w:p>
    <w:p w14:paraId="408BE235" w14:textId="77777777" w:rsidR="000C10F7" w:rsidRDefault="000C10F7" w:rsidP="000C10F7">
      <w:pPr>
        <w:pStyle w:val="Programskikod"/>
      </w:pPr>
    </w:p>
    <w:p w14:paraId="5171E850" w14:textId="77777777" w:rsidR="000C10F7" w:rsidRDefault="000C10F7" w:rsidP="000C10F7">
      <w:pPr>
        <w:pStyle w:val="Programskikod"/>
      </w:pPr>
      <w:r>
        <w:t>---------------Sequential---------------</w:t>
      </w:r>
    </w:p>
    <w:p w14:paraId="19EA35D5" w14:textId="77777777" w:rsidR="000C10F7" w:rsidRDefault="000C10F7" w:rsidP="000C10F7">
      <w:pPr>
        <w:pStyle w:val="Programskikod"/>
      </w:pPr>
    </w:p>
    <w:p w14:paraId="491FEE04" w14:textId="77777777" w:rsidR="000C10F7" w:rsidRDefault="000C10F7" w:rsidP="000C10F7">
      <w:pPr>
        <w:pStyle w:val="Programskikod"/>
      </w:pPr>
      <w:r>
        <w:t>Elapsed time = 7.772710e+00 seconds</w:t>
      </w:r>
    </w:p>
    <w:p w14:paraId="68FAEDC9" w14:textId="77777777" w:rsidR="000C10F7" w:rsidRDefault="000C10F7" w:rsidP="000C10F7">
      <w:pPr>
        <w:pStyle w:val="Programskikod"/>
      </w:pPr>
      <w:r>
        <w:t xml:space="preserve">   Our estimate of pi = 3.14159265258805</w:t>
      </w:r>
    </w:p>
    <w:p w14:paraId="7D812C28" w14:textId="77777777" w:rsidR="000C10F7" w:rsidRDefault="000C10F7" w:rsidP="000C10F7">
      <w:pPr>
        <w:pStyle w:val="Programskikod"/>
      </w:pPr>
    </w:p>
    <w:p w14:paraId="5F87E933" w14:textId="77777777" w:rsidR="000C10F7" w:rsidRDefault="000C10F7" w:rsidP="000C10F7">
      <w:pPr>
        <w:pStyle w:val="Programskikod"/>
      </w:pPr>
      <w:r>
        <w:t>----------------Parallel----------------</w:t>
      </w:r>
    </w:p>
    <w:p w14:paraId="7C0A2E4D" w14:textId="77777777" w:rsidR="000C10F7" w:rsidRDefault="000C10F7" w:rsidP="000C10F7">
      <w:pPr>
        <w:pStyle w:val="Programskikod"/>
      </w:pPr>
    </w:p>
    <w:p w14:paraId="2D9F4BF1" w14:textId="77777777" w:rsidR="000C10F7" w:rsidRDefault="000C10F7" w:rsidP="000C10F7">
      <w:pPr>
        <w:pStyle w:val="Programskikod"/>
      </w:pPr>
      <w:r>
        <w:t>Elapsed time = 1.869607e+00 seconds</w:t>
      </w:r>
    </w:p>
    <w:p w14:paraId="53311BB7" w14:textId="77777777" w:rsidR="000C10F7" w:rsidRDefault="000C10F7" w:rsidP="000C10F7">
      <w:pPr>
        <w:pStyle w:val="Programskikod"/>
      </w:pPr>
      <w:r>
        <w:lastRenderedPageBreak/>
        <w:t>With n = 1000000000 terms</w:t>
      </w:r>
    </w:p>
    <w:p w14:paraId="1E011A0B" w14:textId="77777777" w:rsidR="000C10F7" w:rsidRDefault="000C10F7" w:rsidP="000C10F7">
      <w:pPr>
        <w:pStyle w:val="Programskikod"/>
      </w:pPr>
      <w:r>
        <w:t xml:space="preserve">   Our estimate of pi = 3.14159265258932</w:t>
      </w:r>
    </w:p>
    <w:p w14:paraId="2B50D451" w14:textId="77777777" w:rsidR="000C10F7" w:rsidRDefault="000C10F7" w:rsidP="000C10F7">
      <w:pPr>
        <w:pStyle w:val="Programskikod"/>
      </w:pPr>
      <w:r>
        <w:t>----------------------------------------</w:t>
      </w:r>
    </w:p>
    <w:p w14:paraId="56EDE35E" w14:textId="77777777" w:rsidR="000C10F7" w:rsidRDefault="000C10F7" w:rsidP="000C10F7">
      <w:pPr>
        <w:pStyle w:val="Programskikod"/>
      </w:pPr>
      <w:r>
        <w:t xml:space="preserve">              </w:t>
      </w:r>
      <w:r w:rsidRPr="000C10F7">
        <w:rPr>
          <w:color w:val="00B050"/>
        </w:rPr>
        <w:t>TEST PASSED</w:t>
      </w:r>
    </w:p>
    <w:p w14:paraId="7F3872F9" w14:textId="77777777" w:rsidR="000C10F7" w:rsidRDefault="000C10F7" w:rsidP="000C10F7">
      <w:pPr>
        <w:pStyle w:val="Programskikod"/>
      </w:pPr>
      <w:r>
        <w:t>----------------------------------------</w:t>
      </w:r>
    </w:p>
    <w:p w14:paraId="339FB4E4" w14:textId="77777777" w:rsidR="000C10F7" w:rsidRDefault="000C10F7" w:rsidP="000C10F7">
      <w:pPr>
        <w:pStyle w:val="Programskikod"/>
      </w:pPr>
    </w:p>
    <w:p w14:paraId="10EB612D" w14:textId="77777777" w:rsidR="000C10F7" w:rsidRDefault="000C10F7" w:rsidP="000C10F7">
      <w:pPr>
        <w:pStyle w:val="Programskikod"/>
      </w:pPr>
      <w:r w:rsidRPr="000C10F7">
        <w:rPr>
          <w:color w:val="FF0000"/>
        </w:rPr>
        <w:t>uu170714d@rtidev5</w:t>
      </w:r>
      <w:r>
        <w:t>:~$ ./test.exe 10000000000</w:t>
      </w:r>
    </w:p>
    <w:p w14:paraId="30FBC6BA" w14:textId="77777777" w:rsidR="000C10F7" w:rsidRDefault="000C10F7" w:rsidP="000C10F7">
      <w:pPr>
        <w:pStyle w:val="Programskikod"/>
      </w:pPr>
    </w:p>
    <w:p w14:paraId="46039D12" w14:textId="77777777" w:rsidR="000C10F7" w:rsidRDefault="000C10F7" w:rsidP="000C10F7">
      <w:pPr>
        <w:pStyle w:val="Programskikod"/>
      </w:pPr>
      <w:r>
        <w:t>---------------Sequential---------------</w:t>
      </w:r>
    </w:p>
    <w:p w14:paraId="13AD8AAB" w14:textId="77777777" w:rsidR="000C10F7" w:rsidRDefault="000C10F7" w:rsidP="000C10F7">
      <w:pPr>
        <w:pStyle w:val="Programskikod"/>
      </w:pPr>
    </w:p>
    <w:p w14:paraId="03AD6E68" w14:textId="77777777" w:rsidR="000C10F7" w:rsidRDefault="000C10F7" w:rsidP="000C10F7">
      <w:pPr>
        <w:pStyle w:val="Programskikod"/>
      </w:pPr>
      <w:r>
        <w:t>Elapsed time = 7.788965e+01 seconds</w:t>
      </w:r>
    </w:p>
    <w:p w14:paraId="2F714CAC" w14:textId="77777777" w:rsidR="000C10F7" w:rsidRDefault="000C10F7" w:rsidP="000C10F7">
      <w:pPr>
        <w:pStyle w:val="Programskikod"/>
      </w:pPr>
      <w:r>
        <w:t xml:space="preserve">   Our estimate of pi = 3.14159265348835</w:t>
      </w:r>
    </w:p>
    <w:p w14:paraId="28972180" w14:textId="77777777" w:rsidR="000C10F7" w:rsidRDefault="000C10F7" w:rsidP="000C10F7">
      <w:pPr>
        <w:pStyle w:val="Programskikod"/>
      </w:pPr>
    </w:p>
    <w:p w14:paraId="48ECFC1F" w14:textId="77777777" w:rsidR="000C10F7" w:rsidRDefault="000C10F7" w:rsidP="000C10F7">
      <w:pPr>
        <w:pStyle w:val="Programskikod"/>
      </w:pPr>
      <w:r>
        <w:t>----------------Parallel----------------</w:t>
      </w:r>
    </w:p>
    <w:p w14:paraId="46911C2F" w14:textId="77777777" w:rsidR="000C10F7" w:rsidRDefault="000C10F7" w:rsidP="000C10F7">
      <w:pPr>
        <w:pStyle w:val="Programskikod"/>
      </w:pPr>
    </w:p>
    <w:p w14:paraId="47F318A1" w14:textId="77777777" w:rsidR="000C10F7" w:rsidRDefault="000C10F7" w:rsidP="000C10F7">
      <w:pPr>
        <w:pStyle w:val="Programskikod"/>
      </w:pPr>
      <w:r>
        <w:t>Elapsed time = 1.389198e+01 seconds</w:t>
      </w:r>
    </w:p>
    <w:p w14:paraId="5404C55C" w14:textId="77777777" w:rsidR="000C10F7" w:rsidRDefault="000C10F7" w:rsidP="000C10F7">
      <w:pPr>
        <w:pStyle w:val="Programskikod"/>
      </w:pPr>
      <w:r>
        <w:t>With n = 10000000000 terms</w:t>
      </w:r>
    </w:p>
    <w:p w14:paraId="56143156" w14:textId="77777777" w:rsidR="000C10F7" w:rsidRDefault="000C10F7" w:rsidP="000C10F7">
      <w:pPr>
        <w:pStyle w:val="Programskikod"/>
      </w:pPr>
      <w:r>
        <w:t xml:space="preserve">   Our estimate of pi = 3.14159265348821</w:t>
      </w:r>
    </w:p>
    <w:p w14:paraId="5FB5A50E" w14:textId="77777777" w:rsidR="000C10F7" w:rsidRDefault="000C10F7" w:rsidP="000C10F7">
      <w:pPr>
        <w:pStyle w:val="Programskikod"/>
      </w:pPr>
      <w:r>
        <w:t>----------------------------------------</w:t>
      </w:r>
    </w:p>
    <w:p w14:paraId="5689EABE" w14:textId="77777777" w:rsidR="000C10F7" w:rsidRDefault="000C10F7" w:rsidP="000C10F7">
      <w:pPr>
        <w:pStyle w:val="Programskikod"/>
      </w:pPr>
      <w:r>
        <w:t xml:space="preserve">              </w:t>
      </w:r>
      <w:r w:rsidRPr="000C10F7">
        <w:rPr>
          <w:color w:val="00B050"/>
        </w:rPr>
        <w:t>TEST PASSED</w:t>
      </w:r>
    </w:p>
    <w:p w14:paraId="408AA149" w14:textId="61A1E0CE" w:rsidR="003D4DE3" w:rsidRDefault="000C10F7" w:rsidP="000C10F7">
      <w:pPr>
        <w:pStyle w:val="Programskikod"/>
      </w:pPr>
      <w:r>
        <w:t>----------------------------------------</w:t>
      </w:r>
    </w:p>
    <w:p w14:paraId="5B7D64E6" w14:textId="64330432" w:rsidR="00333390" w:rsidRDefault="00333390" w:rsidP="00333390">
      <w:pPr>
        <w:pStyle w:val="Programskikod"/>
      </w:pPr>
      <w:r>
        <w:t>uu170714d@rtidev5:~$ ./test.exe 1000000</w:t>
      </w:r>
    </w:p>
    <w:p w14:paraId="1434ED59" w14:textId="77777777" w:rsidR="00333390" w:rsidRDefault="00333390" w:rsidP="00333390">
      <w:pPr>
        <w:pStyle w:val="Programskikod"/>
      </w:pPr>
    </w:p>
    <w:p w14:paraId="47D57D41" w14:textId="77777777" w:rsidR="00333390" w:rsidRDefault="00333390" w:rsidP="00333390">
      <w:pPr>
        <w:pStyle w:val="Programskikod"/>
        <w:rPr>
          <w:color w:val="7030A0"/>
        </w:rPr>
      </w:pPr>
      <w:r w:rsidRPr="00E7078D">
        <w:rPr>
          <w:color w:val="7030A0"/>
        </w:rPr>
        <w:t xml:space="preserve">---------------sa </w:t>
      </w:r>
      <w:r>
        <w:rPr>
          <w:color w:val="7030A0"/>
        </w:rPr>
        <w:t>4</w:t>
      </w:r>
      <w:r w:rsidRPr="00E7078D">
        <w:rPr>
          <w:color w:val="7030A0"/>
        </w:rPr>
        <w:t xml:space="preserve"> niti----------------</w:t>
      </w:r>
    </w:p>
    <w:p w14:paraId="7494C2C3" w14:textId="77777777" w:rsidR="00333390" w:rsidRDefault="00333390" w:rsidP="00333390">
      <w:pPr>
        <w:pStyle w:val="Programskikod"/>
      </w:pPr>
    </w:p>
    <w:p w14:paraId="0A00B2AC" w14:textId="77777777" w:rsidR="00333390" w:rsidRDefault="00333390" w:rsidP="00333390">
      <w:pPr>
        <w:pStyle w:val="Programskikod"/>
      </w:pPr>
      <w:r>
        <w:t>---------------Sequential---------------</w:t>
      </w:r>
    </w:p>
    <w:p w14:paraId="57D31F77" w14:textId="77777777" w:rsidR="00333390" w:rsidRDefault="00333390" w:rsidP="00333390">
      <w:pPr>
        <w:pStyle w:val="Programskikod"/>
      </w:pPr>
    </w:p>
    <w:p w14:paraId="596AEDCC" w14:textId="77777777" w:rsidR="00333390" w:rsidRDefault="00333390" w:rsidP="00333390">
      <w:pPr>
        <w:pStyle w:val="Programskikod"/>
      </w:pPr>
      <w:r>
        <w:t>Elapsed time = 1.081705e-02 seconds</w:t>
      </w:r>
    </w:p>
    <w:p w14:paraId="76319594" w14:textId="77777777" w:rsidR="00333390" w:rsidRDefault="00333390" w:rsidP="00333390">
      <w:pPr>
        <w:pStyle w:val="Programskikod"/>
      </w:pPr>
      <w:r>
        <w:t xml:space="preserve">   Our estimate of pi = 3.14159165358977</w:t>
      </w:r>
    </w:p>
    <w:p w14:paraId="6744533D" w14:textId="77777777" w:rsidR="00333390" w:rsidRDefault="00333390" w:rsidP="00333390">
      <w:pPr>
        <w:pStyle w:val="Programskikod"/>
      </w:pPr>
    </w:p>
    <w:p w14:paraId="433A2A65" w14:textId="77777777" w:rsidR="00333390" w:rsidRDefault="00333390" w:rsidP="00333390">
      <w:pPr>
        <w:pStyle w:val="Programskikod"/>
      </w:pPr>
      <w:r>
        <w:t>----------------Parallel----------------</w:t>
      </w:r>
    </w:p>
    <w:p w14:paraId="2979395D" w14:textId="77777777" w:rsidR="00333390" w:rsidRDefault="00333390" w:rsidP="00333390">
      <w:pPr>
        <w:pStyle w:val="Programskikod"/>
      </w:pPr>
    </w:p>
    <w:p w14:paraId="2A9A6201" w14:textId="77777777" w:rsidR="00333390" w:rsidRDefault="00333390" w:rsidP="00333390">
      <w:pPr>
        <w:pStyle w:val="Programskikod"/>
      </w:pPr>
      <w:r>
        <w:t>Elapsed time = 4.652977e-03 seconds</w:t>
      </w:r>
    </w:p>
    <w:p w14:paraId="7FAE8332" w14:textId="77777777" w:rsidR="00333390" w:rsidRDefault="00333390" w:rsidP="00333390">
      <w:pPr>
        <w:pStyle w:val="Programskikod"/>
      </w:pPr>
      <w:r>
        <w:t>With n = 1000000 terms</w:t>
      </w:r>
    </w:p>
    <w:p w14:paraId="64EC1643" w14:textId="77777777" w:rsidR="00333390" w:rsidRDefault="00333390" w:rsidP="00333390">
      <w:pPr>
        <w:pStyle w:val="Programskikod"/>
      </w:pPr>
      <w:r>
        <w:t xml:space="preserve">   Our estimate of pi = 3.14159165358973</w:t>
      </w:r>
    </w:p>
    <w:p w14:paraId="501F0758" w14:textId="77777777" w:rsidR="00333390" w:rsidRDefault="00333390" w:rsidP="00333390">
      <w:pPr>
        <w:pStyle w:val="Programskikod"/>
      </w:pPr>
      <w:r>
        <w:t>----------------------------------------</w:t>
      </w:r>
    </w:p>
    <w:p w14:paraId="5169903D" w14:textId="77777777" w:rsidR="00333390" w:rsidRDefault="00333390" w:rsidP="00333390">
      <w:pPr>
        <w:pStyle w:val="Programskikod"/>
      </w:pPr>
      <w:r>
        <w:t xml:space="preserve">              TEST PASSED</w:t>
      </w:r>
    </w:p>
    <w:p w14:paraId="59CF42C2" w14:textId="77777777" w:rsidR="00333390" w:rsidRDefault="00333390" w:rsidP="00333390">
      <w:pPr>
        <w:pStyle w:val="Programskikod"/>
      </w:pPr>
      <w:r>
        <w:t>----------------------------------------</w:t>
      </w:r>
    </w:p>
    <w:p w14:paraId="7F40FB11" w14:textId="77777777" w:rsidR="00333390" w:rsidRDefault="00333390" w:rsidP="00333390">
      <w:pPr>
        <w:pStyle w:val="Programskikod"/>
      </w:pPr>
    </w:p>
    <w:p w14:paraId="7AECBF45" w14:textId="77777777" w:rsidR="00333390" w:rsidRDefault="00333390" w:rsidP="00333390">
      <w:pPr>
        <w:pStyle w:val="Programskikod"/>
      </w:pPr>
      <w:r>
        <w:lastRenderedPageBreak/>
        <w:t>uu170714d@rtidev5:~$ ./test.exe 10000000</w:t>
      </w:r>
    </w:p>
    <w:p w14:paraId="6772C342" w14:textId="77777777" w:rsidR="00333390" w:rsidRDefault="00333390" w:rsidP="00333390">
      <w:pPr>
        <w:pStyle w:val="Programskikod"/>
      </w:pPr>
    </w:p>
    <w:p w14:paraId="38B9AB4B" w14:textId="77777777" w:rsidR="00333390" w:rsidRDefault="00333390" w:rsidP="00333390">
      <w:pPr>
        <w:pStyle w:val="Programskikod"/>
      </w:pPr>
      <w:r>
        <w:t>---------------Sequential---------------</w:t>
      </w:r>
    </w:p>
    <w:p w14:paraId="45ED40CD" w14:textId="77777777" w:rsidR="00333390" w:rsidRDefault="00333390" w:rsidP="00333390">
      <w:pPr>
        <w:pStyle w:val="Programskikod"/>
      </w:pPr>
    </w:p>
    <w:p w14:paraId="39DBC92C" w14:textId="77777777" w:rsidR="00333390" w:rsidRDefault="00333390" w:rsidP="00333390">
      <w:pPr>
        <w:pStyle w:val="Programskikod"/>
      </w:pPr>
      <w:r>
        <w:t>Elapsed time = 3.875709e-02 seconds</w:t>
      </w:r>
    </w:p>
    <w:p w14:paraId="3FC16883" w14:textId="77777777" w:rsidR="00333390" w:rsidRDefault="00333390" w:rsidP="00333390">
      <w:pPr>
        <w:pStyle w:val="Programskikod"/>
      </w:pPr>
      <w:r>
        <w:t xml:space="preserve">   Our estimate of pi = 3.14159255358979</w:t>
      </w:r>
    </w:p>
    <w:p w14:paraId="79D34706" w14:textId="77777777" w:rsidR="00333390" w:rsidRDefault="00333390" w:rsidP="00333390">
      <w:pPr>
        <w:pStyle w:val="Programskikod"/>
      </w:pPr>
    </w:p>
    <w:p w14:paraId="39589E6D" w14:textId="77777777" w:rsidR="00333390" w:rsidRDefault="00333390" w:rsidP="00333390">
      <w:pPr>
        <w:pStyle w:val="Programskikod"/>
      </w:pPr>
      <w:r>
        <w:t>----------------Parallel----------------</w:t>
      </w:r>
    </w:p>
    <w:p w14:paraId="17C28F25" w14:textId="77777777" w:rsidR="00333390" w:rsidRDefault="00333390" w:rsidP="00333390">
      <w:pPr>
        <w:pStyle w:val="Programskikod"/>
      </w:pPr>
    </w:p>
    <w:p w14:paraId="1DFA463A" w14:textId="77777777" w:rsidR="00333390" w:rsidRDefault="00333390" w:rsidP="00333390">
      <w:pPr>
        <w:pStyle w:val="Programskikod"/>
      </w:pPr>
      <w:r>
        <w:t>Elapsed time = 4.189801e-02 seconds</w:t>
      </w:r>
    </w:p>
    <w:p w14:paraId="2564D2FF" w14:textId="77777777" w:rsidR="00333390" w:rsidRDefault="00333390" w:rsidP="00333390">
      <w:pPr>
        <w:pStyle w:val="Programskikod"/>
      </w:pPr>
      <w:r>
        <w:t>With n = 10000000 terms</w:t>
      </w:r>
    </w:p>
    <w:p w14:paraId="27FF55C2" w14:textId="77777777" w:rsidR="00333390" w:rsidRDefault="00333390" w:rsidP="00333390">
      <w:pPr>
        <w:pStyle w:val="Programskikod"/>
      </w:pPr>
      <w:r>
        <w:t xml:space="preserve">   Our estimate of pi = 3.14159255358979</w:t>
      </w:r>
    </w:p>
    <w:p w14:paraId="0989B425" w14:textId="77777777" w:rsidR="00333390" w:rsidRDefault="00333390" w:rsidP="00333390">
      <w:pPr>
        <w:pStyle w:val="Programskikod"/>
      </w:pPr>
      <w:r>
        <w:t>----------------------------------------</w:t>
      </w:r>
    </w:p>
    <w:p w14:paraId="02D0998E" w14:textId="77777777" w:rsidR="00333390" w:rsidRDefault="00333390" w:rsidP="00333390">
      <w:pPr>
        <w:pStyle w:val="Programskikod"/>
      </w:pPr>
      <w:r>
        <w:t xml:space="preserve">              TEST PASSED</w:t>
      </w:r>
    </w:p>
    <w:p w14:paraId="179F9336" w14:textId="77777777" w:rsidR="00333390" w:rsidRDefault="00333390" w:rsidP="00333390">
      <w:pPr>
        <w:pStyle w:val="Programskikod"/>
      </w:pPr>
      <w:r>
        <w:t>----------------------------------------</w:t>
      </w:r>
    </w:p>
    <w:p w14:paraId="5FDF420E" w14:textId="77777777" w:rsidR="00333390" w:rsidRDefault="00333390" w:rsidP="00333390">
      <w:pPr>
        <w:pStyle w:val="Programskikod"/>
      </w:pPr>
    </w:p>
    <w:p w14:paraId="12F5EFDA" w14:textId="77777777" w:rsidR="00333390" w:rsidRDefault="00333390" w:rsidP="00333390">
      <w:pPr>
        <w:pStyle w:val="Programskikod"/>
      </w:pPr>
      <w:r>
        <w:t>uu170714d@rtidev5:~$ ./test.exe 100000000</w:t>
      </w:r>
    </w:p>
    <w:p w14:paraId="7FFF2CB9" w14:textId="77777777" w:rsidR="00333390" w:rsidRDefault="00333390" w:rsidP="00333390">
      <w:pPr>
        <w:pStyle w:val="Programskikod"/>
      </w:pPr>
    </w:p>
    <w:p w14:paraId="7B63ADB0" w14:textId="77777777" w:rsidR="00333390" w:rsidRDefault="00333390" w:rsidP="00333390">
      <w:pPr>
        <w:pStyle w:val="Programskikod"/>
      </w:pPr>
      <w:r>
        <w:t>---------------Sequential---------------</w:t>
      </w:r>
    </w:p>
    <w:p w14:paraId="3A0B3C23" w14:textId="77777777" w:rsidR="00333390" w:rsidRDefault="00333390" w:rsidP="00333390">
      <w:pPr>
        <w:pStyle w:val="Programskikod"/>
      </w:pPr>
    </w:p>
    <w:p w14:paraId="5C0EE6A7" w14:textId="77777777" w:rsidR="00333390" w:rsidRDefault="00333390" w:rsidP="00333390">
      <w:pPr>
        <w:pStyle w:val="Programskikod"/>
      </w:pPr>
      <w:r>
        <w:t>Elapsed time = 3.261862e-01 seconds</w:t>
      </w:r>
    </w:p>
    <w:p w14:paraId="42B369A3" w14:textId="77777777" w:rsidR="00333390" w:rsidRDefault="00333390" w:rsidP="00333390">
      <w:pPr>
        <w:pStyle w:val="Programskikod"/>
      </w:pPr>
      <w:r>
        <w:t xml:space="preserve">   Our estimate of pi = 3.14159264358933</w:t>
      </w:r>
    </w:p>
    <w:p w14:paraId="77E86B4D" w14:textId="77777777" w:rsidR="00333390" w:rsidRDefault="00333390" w:rsidP="00333390">
      <w:pPr>
        <w:pStyle w:val="Programskikod"/>
      </w:pPr>
    </w:p>
    <w:p w14:paraId="2A69680D" w14:textId="77777777" w:rsidR="00333390" w:rsidRDefault="00333390" w:rsidP="00333390">
      <w:pPr>
        <w:pStyle w:val="Programskikod"/>
      </w:pPr>
      <w:r>
        <w:t>----------------Parallel----------------</w:t>
      </w:r>
    </w:p>
    <w:p w14:paraId="28C996F6" w14:textId="77777777" w:rsidR="00333390" w:rsidRDefault="00333390" w:rsidP="00333390">
      <w:pPr>
        <w:pStyle w:val="Programskikod"/>
      </w:pPr>
    </w:p>
    <w:p w14:paraId="58B125D8" w14:textId="77777777" w:rsidR="00333390" w:rsidRDefault="00333390" w:rsidP="00333390">
      <w:pPr>
        <w:pStyle w:val="Programskikod"/>
      </w:pPr>
      <w:r>
        <w:t>Elapsed time = 3.795199e-01 seconds</w:t>
      </w:r>
    </w:p>
    <w:p w14:paraId="1F05BE71" w14:textId="77777777" w:rsidR="00333390" w:rsidRDefault="00333390" w:rsidP="00333390">
      <w:pPr>
        <w:pStyle w:val="Programskikod"/>
      </w:pPr>
      <w:r>
        <w:t>With n = 100000000 terms</w:t>
      </w:r>
    </w:p>
    <w:p w14:paraId="3A67A8E7" w14:textId="77777777" w:rsidR="00333390" w:rsidRDefault="00333390" w:rsidP="00333390">
      <w:pPr>
        <w:pStyle w:val="Programskikod"/>
      </w:pPr>
      <w:r>
        <w:t xml:space="preserve">   Our estimate of pi = 3.14159264358952</w:t>
      </w:r>
    </w:p>
    <w:p w14:paraId="35C77412" w14:textId="77777777" w:rsidR="00333390" w:rsidRDefault="00333390" w:rsidP="00333390">
      <w:pPr>
        <w:pStyle w:val="Programskikod"/>
      </w:pPr>
      <w:r>
        <w:t>----------------------------------------</w:t>
      </w:r>
    </w:p>
    <w:p w14:paraId="3FBC9B53" w14:textId="77777777" w:rsidR="00333390" w:rsidRDefault="00333390" w:rsidP="00333390">
      <w:pPr>
        <w:pStyle w:val="Programskikod"/>
      </w:pPr>
      <w:r>
        <w:t xml:space="preserve">              TEST PASSED</w:t>
      </w:r>
    </w:p>
    <w:p w14:paraId="419F8F40" w14:textId="77777777" w:rsidR="00333390" w:rsidRDefault="00333390" w:rsidP="00333390">
      <w:pPr>
        <w:pStyle w:val="Programskikod"/>
      </w:pPr>
      <w:r>
        <w:t>----------------------------------------</w:t>
      </w:r>
    </w:p>
    <w:p w14:paraId="21476AC3" w14:textId="77777777" w:rsidR="00333390" w:rsidRDefault="00333390" w:rsidP="00333390">
      <w:pPr>
        <w:pStyle w:val="Programskikod"/>
      </w:pPr>
    </w:p>
    <w:p w14:paraId="4BD76C84" w14:textId="77777777" w:rsidR="00333390" w:rsidRDefault="00333390" w:rsidP="00333390">
      <w:pPr>
        <w:pStyle w:val="Programskikod"/>
      </w:pPr>
      <w:r>
        <w:t>uu170714d@rtidev5:~$ ./test.exe 1000000000</w:t>
      </w:r>
    </w:p>
    <w:p w14:paraId="226AEE34" w14:textId="77777777" w:rsidR="00333390" w:rsidRDefault="00333390" w:rsidP="00333390">
      <w:pPr>
        <w:pStyle w:val="Programskikod"/>
      </w:pPr>
    </w:p>
    <w:p w14:paraId="7B410A18" w14:textId="77777777" w:rsidR="00333390" w:rsidRDefault="00333390" w:rsidP="00333390">
      <w:pPr>
        <w:pStyle w:val="Programskikod"/>
      </w:pPr>
      <w:r>
        <w:t>---------------Sequential---------------</w:t>
      </w:r>
    </w:p>
    <w:p w14:paraId="092D2652" w14:textId="77777777" w:rsidR="00333390" w:rsidRDefault="00333390" w:rsidP="00333390">
      <w:pPr>
        <w:pStyle w:val="Programskikod"/>
      </w:pPr>
    </w:p>
    <w:p w14:paraId="2423C4F9" w14:textId="77777777" w:rsidR="00333390" w:rsidRDefault="00333390" w:rsidP="00333390">
      <w:pPr>
        <w:pStyle w:val="Programskikod"/>
      </w:pPr>
      <w:r>
        <w:t>Elapsed time = 3.190659e+00 seconds</w:t>
      </w:r>
    </w:p>
    <w:p w14:paraId="0B484C3E" w14:textId="77777777" w:rsidR="00333390" w:rsidRDefault="00333390" w:rsidP="00333390">
      <w:pPr>
        <w:pStyle w:val="Programskikod"/>
      </w:pPr>
      <w:r>
        <w:t xml:space="preserve">   Our estimate of pi = 3.14159265258805</w:t>
      </w:r>
    </w:p>
    <w:p w14:paraId="6FA19A72" w14:textId="77777777" w:rsidR="00333390" w:rsidRDefault="00333390" w:rsidP="00333390">
      <w:pPr>
        <w:pStyle w:val="Programskikod"/>
      </w:pPr>
    </w:p>
    <w:p w14:paraId="25AF02E6" w14:textId="77777777" w:rsidR="00333390" w:rsidRDefault="00333390" w:rsidP="00333390">
      <w:pPr>
        <w:pStyle w:val="Programskikod"/>
      </w:pPr>
      <w:r>
        <w:lastRenderedPageBreak/>
        <w:t>----------------Parallel----------------</w:t>
      </w:r>
    </w:p>
    <w:p w14:paraId="460EF238" w14:textId="77777777" w:rsidR="00333390" w:rsidRDefault="00333390" w:rsidP="00333390">
      <w:pPr>
        <w:pStyle w:val="Programskikod"/>
      </w:pPr>
    </w:p>
    <w:p w14:paraId="466F1ED1" w14:textId="77777777" w:rsidR="00333390" w:rsidRDefault="00333390" w:rsidP="00333390">
      <w:pPr>
        <w:pStyle w:val="Programskikod"/>
      </w:pPr>
      <w:r>
        <w:t>Elapsed time = 3.586443e+00 seconds</w:t>
      </w:r>
    </w:p>
    <w:p w14:paraId="2FFE14EA" w14:textId="77777777" w:rsidR="00333390" w:rsidRDefault="00333390" w:rsidP="00333390">
      <w:pPr>
        <w:pStyle w:val="Programskikod"/>
      </w:pPr>
      <w:r>
        <w:t>With n = 1000000000 terms</w:t>
      </w:r>
    </w:p>
    <w:p w14:paraId="41751872" w14:textId="77777777" w:rsidR="00333390" w:rsidRDefault="00333390" w:rsidP="00333390">
      <w:pPr>
        <w:pStyle w:val="Programskikod"/>
      </w:pPr>
      <w:r>
        <w:t xml:space="preserve">   Our estimate of pi = 3.14159265259019</w:t>
      </w:r>
    </w:p>
    <w:p w14:paraId="4437932C" w14:textId="77777777" w:rsidR="00333390" w:rsidRDefault="00333390" w:rsidP="00333390">
      <w:pPr>
        <w:pStyle w:val="Programskikod"/>
      </w:pPr>
      <w:r>
        <w:t>----------------------------------------</w:t>
      </w:r>
    </w:p>
    <w:p w14:paraId="2315DCF2" w14:textId="77777777" w:rsidR="00333390" w:rsidRDefault="00333390" w:rsidP="00333390">
      <w:pPr>
        <w:pStyle w:val="Programskikod"/>
      </w:pPr>
      <w:r>
        <w:t xml:space="preserve">              TEST PASSED</w:t>
      </w:r>
    </w:p>
    <w:p w14:paraId="1A3A1921" w14:textId="18CA0137" w:rsidR="00333390" w:rsidRPr="00333390" w:rsidRDefault="00333390" w:rsidP="00333390">
      <w:pPr>
        <w:pStyle w:val="Programskikod"/>
      </w:pPr>
      <w:r>
        <w:t>----------------------------------------</w:t>
      </w:r>
    </w:p>
    <w:p w14:paraId="215A4A22" w14:textId="77777777" w:rsidR="003D4DE3" w:rsidRDefault="003D4DE3" w:rsidP="003D4DE3">
      <w:pPr>
        <w:pStyle w:val="IIInivonaslova-Odeljak"/>
      </w:pPr>
      <w:bookmarkStart w:id="29" w:name="_Toc57133689"/>
      <w:r>
        <w:t>Grafici ubrzanja</w:t>
      </w:r>
      <w:bookmarkEnd w:id="29"/>
    </w:p>
    <w:p w14:paraId="08DD9261" w14:textId="37454F2F" w:rsidR="00E7078D" w:rsidRDefault="003D4DE3" w:rsidP="00D51A77">
      <w:pPr>
        <w:pStyle w:val="Osnovnitekst"/>
        <w:jc w:val="center"/>
        <w:rPr>
          <w:b/>
          <w:bCs/>
          <w:noProof/>
          <w:sz w:val="20"/>
          <w:szCs w:val="20"/>
        </w:rPr>
      </w:pPr>
      <w:r>
        <w:t>U okviru ove sekcije su dati grafici ubrzanja u odnosu na sekvencijalnu implementaciju.</w:t>
      </w:r>
      <w:r w:rsidR="00F13609">
        <w:rPr>
          <w:noProof/>
        </w:rPr>
        <w:drawing>
          <wp:inline distT="0" distB="0" distL="0" distR="0" wp14:anchorId="62486E2C" wp14:editId="5E7340C3">
            <wp:extent cx="5553075" cy="2743200"/>
            <wp:effectExtent l="0" t="0" r="9525" b="0"/>
            <wp:docPr id="19" name="Chart 19">
              <a:extLst xmlns:a="http://schemas.openxmlformats.org/drawingml/2006/main">
                <a:ext uri="{FF2B5EF4-FFF2-40B4-BE49-F238E27FC236}">
                  <a16:creationId xmlns:a16="http://schemas.microsoft.com/office/drawing/2014/main" id="{C5EF0C93-7BCE-4E58-9E07-FA15931D5E1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5C7DB575" w14:textId="61D6CF5A" w:rsidR="003D4DE3" w:rsidRDefault="003D4DE3" w:rsidP="00F13609">
      <w:pPr>
        <w:pStyle w:val="Osnovnitekst"/>
        <w:keepNext/>
        <w:ind w:firstLine="0"/>
        <w:jc w:val="center"/>
        <w:rPr>
          <w:lang w:val="sr-Latn-RS"/>
        </w:rPr>
      </w:pPr>
      <w:r>
        <w:t>Diskusija dobijenih re</w:t>
      </w:r>
      <w:r>
        <w:rPr>
          <w:lang w:val="sr-Latn-RS"/>
        </w:rPr>
        <w:t>zultata</w:t>
      </w:r>
    </w:p>
    <w:p w14:paraId="5DA740B7" w14:textId="08E837F8" w:rsidR="003D4DE3" w:rsidRDefault="00775F48" w:rsidP="003D4DE3">
      <w:pPr>
        <w:pStyle w:val="Osnovnitekst"/>
        <w:rPr>
          <w:lang w:val="sr-Latn-RS"/>
        </w:rPr>
      </w:pPr>
      <w:r>
        <w:rPr>
          <w:lang w:val="sr-Latn-RS"/>
        </w:rPr>
        <w:t>Razlika u performansi raste pri većem broju iteracija.</w:t>
      </w:r>
    </w:p>
    <w:p w14:paraId="5BBCC20B" w14:textId="77777777" w:rsidR="00833687" w:rsidRPr="00E7161C" w:rsidRDefault="00833687" w:rsidP="00833687">
      <w:pPr>
        <w:pStyle w:val="Inivonaslova-Poglavlje"/>
      </w:pPr>
      <w:bookmarkStart w:id="30" w:name="_Toc57133690"/>
      <w:r>
        <w:rPr>
          <w:lang w:val="sr-Latn-RS"/>
        </w:rPr>
        <w:lastRenderedPageBreak/>
        <w:t>Problem 4 – Needle - Wunsch</w:t>
      </w:r>
      <w:bookmarkEnd w:id="30"/>
    </w:p>
    <w:p w14:paraId="736D182E" w14:textId="5908A6E8" w:rsidR="00833687" w:rsidRPr="006B5373" w:rsidRDefault="00833687" w:rsidP="00833687">
      <w:pPr>
        <w:pStyle w:val="Osnovnitekst"/>
        <w:rPr>
          <w:lang w:val="sr-Latn-RS"/>
        </w:rPr>
      </w:pPr>
      <w:r>
        <w:t xml:space="preserve">U okviru ovog poglavlja je dat kratak izveštaj u vezi rešenja zadatog problema 4. </w:t>
      </w:r>
    </w:p>
    <w:p w14:paraId="3B45840A" w14:textId="53CD6D44" w:rsidR="00833687" w:rsidRDefault="00833687" w:rsidP="00833687">
      <w:pPr>
        <w:pStyle w:val="IInivonaslova-Potpoglavlje"/>
      </w:pPr>
      <w:bookmarkStart w:id="31" w:name="_Toc57133691"/>
      <w:r>
        <w:t>Tekst problema</w:t>
      </w:r>
      <w:bookmarkEnd w:id="31"/>
    </w:p>
    <w:p w14:paraId="0AE59B74" w14:textId="7878BECF" w:rsidR="008F5C20" w:rsidRPr="008F5C20" w:rsidRDefault="008F5C20" w:rsidP="008F5C20">
      <w:pPr>
        <w:pStyle w:val="Osnovnitekst"/>
      </w:pPr>
      <w:r w:rsidRPr="008F5C20">
        <w:t>Paralelizovati program koji vrši poravnavanje bioloških sekvenci korišćenjem Needleman-Wunsch algoritma. Algoritam predstavlja primenu koncepta dinamičkog programiranja za globalno poravnavanje dve sekvence nukleotida ili aminokiselina (više o algoritmu na adresi: https://en.wikipedia.org/wiki/Needleman%E2%80%93Wunsch_algorithm). Program se nalazi u datoteci needle.c u arhivi koja je priložena uz ovaj dokument. Obratiti pažnju na raspodelu opterećenja po nitima i testirati program za različite načine raspoređivanja posla. Program testirati sa parametrima koji su dati u datoteci run. [1, N]</w:t>
      </w:r>
    </w:p>
    <w:p w14:paraId="659D0EC5" w14:textId="77777777" w:rsidR="00833687" w:rsidRDefault="00833687" w:rsidP="00833687">
      <w:pPr>
        <w:pStyle w:val="IInivonaslova-Potpoglavlje"/>
      </w:pPr>
      <w:bookmarkStart w:id="32" w:name="_Toc57133692"/>
      <w:r>
        <w:t>Delovi koje treba paralelizovati</w:t>
      </w:r>
      <w:bookmarkEnd w:id="32"/>
    </w:p>
    <w:p w14:paraId="554C82E4" w14:textId="77777777" w:rsidR="00833687" w:rsidRDefault="00833687" w:rsidP="00833687">
      <w:pPr>
        <w:pStyle w:val="IIInivonaslova-Odeljak"/>
      </w:pPr>
      <w:bookmarkStart w:id="33" w:name="_Toc57133693"/>
      <w:r>
        <w:t>Diskusija</w:t>
      </w:r>
      <w:bookmarkEnd w:id="33"/>
      <w:r>
        <w:t xml:space="preserve"> </w:t>
      </w:r>
    </w:p>
    <w:p w14:paraId="7346512C" w14:textId="6792CE54" w:rsidR="00833687" w:rsidRPr="00954941" w:rsidRDefault="007C43C9" w:rsidP="00833687">
      <w:pPr>
        <w:pStyle w:val="Osnovnitekst"/>
        <w:rPr>
          <w:lang w:val="sr-Latn-RS"/>
        </w:rPr>
      </w:pPr>
      <w:r>
        <w:t>Paralelizovano je obilazenje redova po kvadrantima kolona</w:t>
      </w:r>
    </w:p>
    <w:p w14:paraId="6BA4F7D9" w14:textId="77777777" w:rsidR="00833687" w:rsidRDefault="00833687" w:rsidP="00833687">
      <w:pPr>
        <w:pStyle w:val="IIInivonaslova-Odeljak"/>
      </w:pPr>
      <w:bookmarkStart w:id="34" w:name="_Toc57133694"/>
      <w:r>
        <w:t>Način paralelizacije</w:t>
      </w:r>
      <w:bookmarkEnd w:id="34"/>
    </w:p>
    <w:p w14:paraId="063D5B36" w14:textId="10F823F5" w:rsidR="00833687" w:rsidRPr="008C6536" w:rsidRDefault="007C43C9" w:rsidP="00833687">
      <w:pPr>
        <w:pStyle w:val="Osnovnitekst"/>
      </w:pPr>
      <w:r>
        <w:t>For petlje su paralelizovane jednostavnim for direktivama za podelu posla.</w:t>
      </w:r>
    </w:p>
    <w:p w14:paraId="7AE0D54B" w14:textId="77777777" w:rsidR="00833687" w:rsidRDefault="00833687" w:rsidP="00833687">
      <w:pPr>
        <w:pStyle w:val="IInivonaslova-Potpoglavlje"/>
      </w:pPr>
      <w:bookmarkStart w:id="35" w:name="_Toc57133695"/>
      <w:r>
        <w:t>Rezultati</w:t>
      </w:r>
      <w:bookmarkEnd w:id="35"/>
    </w:p>
    <w:p w14:paraId="1E63A4AB" w14:textId="77777777" w:rsidR="00833687" w:rsidRDefault="00833687" w:rsidP="00833687">
      <w:pPr>
        <w:pStyle w:val="Osnovnitekst"/>
      </w:pPr>
      <w:r>
        <w:t>U okviru ove sekcije su izloženi rezultati paralelizacije problema 5.</w:t>
      </w:r>
    </w:p>
    <w:p w14:paraId="6FB108DD" w14:textId="77777777" w:rsidR="00833687" w:rsidRPr="00A81A23" w:rsidRDefault="00833687" w:rsidP="00833687">
      <w:pPr>
        <w:pStyle w:val="IIInivonaslova-Odeljak"/>
      </w:pPr>
      <w:bookmarkStart w:id="36" w:name="_Toc57133696"/>
      <w:r>
        <w:t>Logovi izvršavanja</w:t>
      </w:r>
      <w:bookmarkEnd w:id="3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232C1" w14:paraId="71AE1F67" w14:textId="77777777" w:rsidTr="00A232C1">
        <w:tc>
          <w:tcPr>
            <w:tcW w:w="9628" w:type="dxa"/>
          </w:tcPr>
          <w:p w14:paraId="3BF6802E" w14:textId="77777777" w:rsidR="00A232C1" w:rsidRPr="0039714E" w:rsidRDefault="00A232C1" w:rsidP="00A232C1">
            <w:pPr>
              <w:pStyle w:val="Oznakaslike"/>
              <w:jc w:val="left"/>
              <w:rPr>
                <w:rFonts w:ascii="Courier New" w:hAnsi="Courier New"/>
                <w:bCs w:val="0"/>
                <w:szCs w:val="24"/>
              </w:rPr>
            </w:pPr>
            <w:r w:rsidRPr="0039714E">
              <w:rPr>
                <w:rFonts w:ascii="Courier New" w:hAnsi="Courier New"/>
                <w:bCs w:val="0"/>
                <w:szCs w:val="24"/>
              </w:rPr>
              <w:t>---------------Sequential---------------</w:t>
            </w:r>
          </w:p>
          <w:p w14:paraId="7AA02838" w14:textId="77777777" w:rsidR="00A232C1" w:rsidRPr="0039714E" w:rsidRDefault="00A232C1" w:rsidP="00A232C1">
            <w:pPr>
              <w:pStyle w:val="Oznakaslike"/>
              <w:jc w:val="left"/>
              <w:rPr>
                <w:rFonts w:ascii="Courier New" w:hAnsi="Courier New"/>
                <w:bCs w:val="0"/>
                <w:szCs w:val="24"/>
              </w:rPr>
            </w:pPr>
            <w:r w:rsidRPr="0039714E">
              <w:rPr>
                <w:rFonts w:ascii="Courier New" w:hAnsi="Courier New"/>
                <w:bCs w:val="0"/>
                <w:szCs w:val="24"/>
              </w:rPr>
              <w:t>Start Needleman-Wunsch</w:t>
            </w:r>
          </w:p>
          <w:p w14:paraId="6D33DF6E" w14:textId="77777777" w:rsidR="00A232C1" w:rsidRPr="0039714E" w:rsidRDefault="00A232C1" w:rsidP="00A232C1">
            <w:pPr>
              <w:pStyle w:val="Oznakaslike"/>
              <w:jc w:val="left"/>
              <w:rPr>
                <w:rFonts w:ascii="Courier New" w:hAnsi="Courier New"/>
                <w:bCs w:val="0"/>
                <w:szCs w:val="24"/>
              </w:rPr>
            </w:pPr>
            <w:r w:rsidRPr="0039714E">
              <w:rPr>
                <w:rFonts w:ascii="Courier New" w:hAnsi="Courier New"/>
                <w:bCs w:val="0"/>
                <w:szCs w:val="24"/>
              </w:rPr>
              <w:t>Processing top-left matrix</w:t>
            </w:r>
          </w:p>
          <w:p w14:paraId="7A0F7F29" w14:textId="77777777" w:rsidR="00A232C1" w:rsidRPr="0039714E" w:rsidRDefault="00A232C1" w:rsidP="00A232C1">
            <w:pPr>
              <w:pStyle w:val="Oznakaslike"/>
              <w:jc w:val="left"/>
              <w:rPr>
                <w:rFonts w:ascii="Courier New" w:hAnsi="Courier New"/>
                <w:bCs w:val="0"/>
                <w:szCs w:val="24"/>
              </w:rPr>
            </w:pPr>
            <w:r w:rsidRPr="0039714E">
              <w:rPr>
                <w:rFonts w:ascii="Courier New" w:hAnsi="Courier New"/>
                <w:bCs w:val="0"/>
                <w:szCs w:val="24"/>
              </w:rPr>
              <w:t>Processing bottom-right matrix</w:t>
            </w:r>
          </w:p>
          <w:p w14:paraId="3F8E4001" w14:textId="77777777" w:rsidR="00A232C1" w:rsidRPr="0039714E" w:rsidRDefault="00A232C1" w:rsidP="00A232C1">
            <w:pPr>
              <w:pStyle w:val="Oznakaslike"/>
              <w:jc w:val="left"/>
              <w:rPr>
                <w:rFonts w:ascii="Courier New" w:hAnsi="Courier New"/>
                <w:bCs w:val="0"/>
                <w:szCs w:val="24"/>
              </w:rPr>
            </w:pPr>
          </w:p>
          <w:p w14:paraId="4F3A46CC" w14:textId="77777777" w:rsidR="00A232C1" w:rsidRPr="0039714E" w:rsidRDefault="00A232C1" w:rsidP="00A232C1">
            <w:pPr>
              <w:pStyle w:val="Oznakaslike"/>
              <w:jc w:val="left"/>
              <w:rPr>
                <w:rFonts w:ascii="Courier New" w:hAnsi="Courier New"/>
                <w:bCs w:val="0"/>
                <w:szCs w:val="24"/>
              </w:rPr>
            </w:pPr>
            <w:r w:rsidRPr="0039714E">
              <w:rPr>
                <w:rFonts w:ascii="Courier New" w:hAnsi="Courier New"/>
                <w:bCs w:val="0"/>
                <w:szCs w:val="24"/>
              </w:rPr>
              <w:t>Elapsed time = 1.634410e+01 seconds</w:t>
            </w:r>
          </w:p>
          <w:p w14:paraId="09BAD12F" w14:textId="77777777" w:rsidR="00A232C1" w:rsidRPr="0039714E" w:rsidRDefault="00A232C1" w:rsidP="00A232C1">
            <w:pPr>
              <w:pStyle w:val="Oznakaslike"/>
              <w:jc w:val="left"/>
              <w:rPr>
                <w:rFonts w:ascii="Courier New" w:hAnsi="Courier New"/>
                <w:bCs w:val="0"/>
                <w:szCs w:val="24"/>
              </w:rPr>
            </w:pPr>
            <w:r w:rsidRPr="0039714E">
              <w:rPr>
                <w:rFonts w:ascii="Courier New" w:hAnsi="Courier New"/>
                <w:bCs w:val="0"/>
                <w:szCs w:val="24"/>
              </w:rPr>
              <w:t>----------------Parallel----------------</w:t>
            </w:r>
          </w:p>
          <w:p w14:paraId="5EF7C014" w14:textId="77777777" w:rsidR="00A232C1" w:rsidRPr="0039714E" w:rsidRDefault="00A232C1" w:rsidP="00A232C1">
            <w:pPr>
              <w:pStyle w:val="Oznakaslike"/>
              <w:jc w:val="left"/>
              <w:rPr>
                <w:rFonts w:ascii="Courier New" w:hAnsi="Courier New"/>
                <w:bCs w:val="0"/>
                <w:szCs w:val="24"/>
              </w:rPr>
            </w:pPr>
            <w:r w:rsidRPr="0039714E">
              <w:rPr>
                <w:rFonts w:ascii="Courier New" w:hAnsi="Courier New"/>
                <w:bCs w:val="0"/>
                <w:szCs w:val="24"/>
              </w:rPr>
              <w:t>Start Needleman-Wunsch</w:t>
            </w:r>
          </w:p>
          <w:p w14:paraId="6190AE75" w14:textId="77777777" w:rsidR="00A232C1" w:rsidRPr="0039714E" w:rsidRDefault="00A232C1" w:rsidP="00A232C1">
            <w:pPr>
              <w:pStyle w:val="Oznakaslike"/>
              <w:jc w:val="left"/>
              <w:rPr>
                <w:rFonts w:ascii="Courier New" w:hAnsi="Courier New"/>
                <w:bCs w:val="0"/>
                <w:szCs w:val="24"/>
              </w:rPr>
            </w:pPr>
            <w:r w:rsidRPr="0039714E">
              <w:rPr>
                <w:rFonts w:ascii="Courier New" w:hAnsi="Courier New"/>
                <w:bCs w:val="0"/>
                <w:szCs w:val="24"/>
              </w:rPr>
              <w:t>Processing top-left matrix</w:t>
            </w:r>
          </w:p>
          <w:p w14:paraId="0681ADA0" w14:textId="77777777" w:rsidR="00A232C1" w:rsidRPr="0039714E" w:rsidRDefault="00A232C1" w:rsidP="00A232C1">
            <w:pPr>
              <w:pStyle w:val="Oznakaslike"/>
              <w:jc w:val="left"/>
              <w:rPr>
                <w:rFonts w:ascii="Courier New" w:hAnsi="Courier New"/>
                <w:bCs w:val="0"/>
                <w:szCs w:val="24"/>
              </w:rPr>
            </w:pPr>
            <w:r w:rsidRPr="0039714E">
              <w:rPr>
                <w:rFonts w:ascii="Courier New" w:hAnsi="Courier New"/>
                <w:bCs w:val="0"/>
                <w:szCs w:val="24"/>
              </w:rPr>
              <w:lastRenderedPageBreak/>
              <w:t>Processing bottom-right matrix</w:t>
            </w:r>
          </w:p>
          <w:p w14:paraId="37EE94EA" w14:textId="77777777" w:rsidR="00A232C1" w:rsidRPr="0039714E" w:rsidRDefault="00A232C1" w:rsidP="00A232C1">
            <w:pPr>
              <w:pStyle w:val="Oznakaslike"/>
              <w:jc w:val="left"/>
              <w:rPr>
                <w:rFonts w:ascii="Courier New" w:hAnsi="Courier New"/>
                <w:bCs w:val="0"/>
                <w:szCs w:val="24"/>
              </w:rPr>
            </w:pPr>
            <w:r w:rsidRPr="0039714E">
              <w:rPr>
                <w:rFonts w:ascii="Courier New" w:hAnsi="Courier New"/>
                <w:bCs w:val="0"/>
                <w:szCs w:val="24"/>
              </w:rPr>
              <w:t>----------------------------------------</w:t>
            </w:r>
          </w:p>
          <w:p w14:paraId="56D39AEA" w14:textId="77777777" w:rsidR="00A232C1" w:rsidRPr="0039714E" w:rsidRDefault="00A232C1" w:rsidP="00A232C1">
            <w:pPr>
              <w:pStyle w:val="Oznakaslike"/>
              <w:jc w:val="left"/>
              <w:rPr>
                <w:rFonts w:ascii="Courier New" w:hAnsi="Courier New"/>
                <w:bCs w:val="0"/>
                <w:szCs w:val="24"/>
              </w:rPr>
            </w:pPr>
            <w:r w:rsidRPr="0039714E">
              <w:rPr>
                <w:rFonts w:ascii="Courier New" w:hAnsi="Courier New"/>
                <w:bCs w:val="0"/>
                <w:szCs w:val="24"/>
              </w:rPr>
              <w:t xml:space="preserve">              TEST PASSED</w:t>
            </w:r>
          </w:p>
          <w:p w14:paraId="0EEAEEE8" w14:textId="77777777" w:rsidR="00A232C1" w:rsidRPr="0039714E" w:rsidRDefault="00A232C1" w:rsidP="00A232C1">
            <w:pPr>
              <w:pStyle w:val="Oznakaslike"/>
              <w:jc w:val="left"/>
              <w:rPr>
                <w:rFonts w:ascii="Courier New" w:hAnsi="Courier New"/>
                <w:bCs w:val="0"/>
                <w:szCs w:val="24"/>
              </w:rPr>
            </w:pPr>
            <w:r w:rsidRPr="0039714E">
              <w:rPr>
                <w:rFonts w:ascii="Courier New" w:hAnsi="Courier New"/>
                <w:bCs w:val="0"/>
                <w:szCs w:val="24"/>
              </w:rPr>
              <w:t>----------------------------------------</w:t>
            </w:r>
          </w:p>
          <w:p w14:paraId="1608FBBC" w14:textId="4478D7E7" w:rsidR="00A232C1" w:rsidRDefault="00A232C1" w:rsidP="00A232C1">
            <w:pPr>
              <w:pStyle w:val="Oznakaslike"/>
              <w:pBdr>
                <w:bottom w:val="single" w:sz="6" w:space="1" w:color="auto"/>
              </w:pBdr>
              <w:jc w:val="left"/>
              <w:rPr>
                <w:rFonts w:ascii="Courier New" w:hAnsi="Courier New"/>
                <w:bCs w:val="0"/>
                <w:szCs w:val="24"/>
              </w:rPr>
            </w:pPr>
            <w:r w:rsidRPr="0039714E">
              <w:rPr>
                <w:rFonts w:ascii="Courier New" w:hAnsi="Courier New"/>
                <w:bCs w:val="0"/>
                <w:szCs w:val="24"/>
              </w:rPr>
              <w:t>Elapsed time = 7.474382e+00 seconds</w:t>
            </w:r>
          </w:p>
        </w:tc>
      </w:tr>
    </w:tbl>
    <w:p w14:paraId="035C10C5" w14:textId="5CC76761" w:rsidR="00833687" w:rsidRDefault="00833687" w:rsidP="00C00F5E">
      <w:pPr>
        <w:pStyle w:val="Oznakaslike"/>
      </w:pPr>
      <w:r>
        <w:lastRenderedPageBreak/>
        <w:t xml:space="preserve">Listing 1. Izlaz koda </w:t>
      </w:r>
      <w:r w:rsidR="007C43C9">
        <w:t xml:space="preserve">za </w:t>
      </w:r>
      <w:r w:rsidR="00A232C1">
        <w:t>22528</w:t>
      </w:r>
      <w:r>
        <w:t xml:space="preserve"> N=</w:t>
      </w:r>
      <w:r w:rsidR="00A232C1">
        <w:t>8</w:t>
      </w:r>
    </w:p>
    <w:p w14:paraId="7DFC0C43" w14:textId="77777777" w:rsidR="00833687" w:rsidRDefault="00833687" w:rsidP="00833687">
      <w:pPr>
        <w:pStyle w:val="Osnovnitekst"/>
        <w:rPr>
          <w:lang w:val="en-US"/>
        </w:rPr>
      </w:pPr>
    </w:p>
    <w:p w14:paraId="039592F8" w14:textId="77777777" w:rsidR="007C43C9" w:rsidRDefault="007C43C9" w:rsidP="007C43C9">
      <w:pPr>
        <w:pStyle w:val="Programskikod"/>
      </w:pPr>
      <w:r>
        <w:t>---------------Sequential---------------</w:t>
      </w:r>
    </w:p>
    <w:p w14:paraId="1C33F775" w14:textId="77777777" w:rsidR="007C43C9" w:rsidRDefault="007C43C9" w:rsidP="007C43C9">
      <w:pPr>
        <w:pStyle w:val="Programskikod"/>
      </w:pPr>
    </w:p>
    <w:p w14:paraId="10A9024C" w14:textId="77777777" w:rsidR="007C43C9" w:rsidRDefault="007C43C9" w:rsidP="007C43C9">
      <w:pPr>
        <w:pStyle w:val="Programskikod"/>
      </w:pPr>
      <w:r>
        <w:t>Start Needleman-Wunsch</w:t>
      </w:r>
    </w:p>
    <w:p w14:paraId="3EC9D954" w14:textId="77777777" w:rsidR="007C43C9" w:rsidRDefault="007C43C9" w:rsidP="007C43C9">
      <w:pPr>
        <w:pStyle w:val="Programskikod"/>
      </w:pPr>
      <w:r>
        <w:t>Processing top-left matrix</w:t>
      </w:r>
    </w:p>
    <w:p w14:paraId="60A33C70" w14:textId="77777777" w:rsidR="007C43C9" w:rsidRDefault="007C43C9" w:rsidP="007C43C9">
      <w:pPr>
        <w:pStyle w:val="Programskikod"/>
      </w:pPr>
      <w:r>
        <w:t>Processing bottom-right matrix</w:t>
      </w:r>
    </w:p>
    <w:p w14:paraId="7152751E" w14:textId="77777777" w:rsidR="007C43C9" w:rsidRDefault="007C43C9" w:rsidP="007C43C9">
      <w:pPr>
        <w:pStyle w:val="Programskikod"/>
      </w:pPr>
    </w:p>
    <w:p w14:paraId="0363F757" w14:textId="58B8D611" w:rsidR="007C43C9" w:rsidRDefault="007C43C9" w:rsidP="007C43C9">
      <w:pPr>
        <w:pStyle w:val="Programskikod"/>
      </w:pPr>
      <w:r>
        <w:t>Elapsed time = 2.980001e-001 seconds</w:t>
      </w:r>
    </w:p>
    <w:p w14:paraId="2D146666" w14:textId="77777777" w:rsidR="007C43C9" w:rsidRDefault="007C43C9" w:rsidP="007C43C9">
      <w:pPr>
        <w:pStyle w:val="Programskikod"/>
      </w:pPr>
    </w:p>
    <w:p w14:paraId="2F4FB82B" w14:textId="53AC850E" w:rsidR="007C43C9" w:rsidRDefault="007C43C9" w:rsidP="007C43C9">
      <w:pPr>
        <w:pStyle w:val="Programskikod"/>
      </w:pPr>
      <w:r>
        <w:t>----------------Parallel----------------</w:t>
      </w:r>
    </w:p>
    <w:p w14:paraId="20590C29" w14:textId="77777777" w:rsidR="007C43C9" w:rsidRDefault="007C43C9" w:rsidP="007C43C9">
      <w:pPr>
        <w:pStyle w:val="Programskikod"/>
      </w:pPr>
      <w:r>
        <w:t>Start Needleman-Wunsch</w:t>
      </w:r>
    </w:p>
    <w:p w14:paraId="133456C4" w14:textId="77777777" w:rsidR="007C43C9" w:rsidRDefault="007C43C9" w:rsidP="007C43C9">
      <w:pPr>
        <w:pStyle w:val="Programskikod"/>
      </w:pPr>
      <w:r>
        <w:t>Processing top-left matrix</w:t>
      </w:r>
    </w:p>
    <w:p w14:paraId="59F156D2" w14:textId="77777777" w:rsidR="007C43C9" w:rsidRDefault="007C43C9" w:rsidP="007C43C9">
      <w:pPr>
        <w:pStyle w:val="Programskikod"/>
      </w:pPr>
      <w:r>
        <w:t>Processing bottom-right matrix</w:t>
      </w:r>
    </w:p>
    <w:p w14:paraId="1A9CAA48" w14:textId="77777777" w:rsidR="007C43C9" w:rsidRDefault="007C43C9" w:rsidP="007C43C9">
      <w:pPr>
        <w:pStyle w:val="Programskikod"/>
      </w:pPr>
      <w:r>
        <w:t>----------------------------------------</w:t>
      </w:r>
    </w:p>
    <w:p w14:paraId="073D4687" w14:textId="77777777" w:rsidR="007C43C9" w:rsidRDefault="007C43C9" w:rsidP="007C43C9">
      <w:pPr>
        <w:pStyle w:val="Programskikod"/>
      </w:pPr>
      <w:r>
        <w:t xml:space="preserve">              TEST PASSED</w:t>
      </w:r>
    </w:p>
    <w:p w14:paraId="02122B04" w14:textId="0A936594" w:rsidR="007C43C9" w:rsidRDefault="007C43C9" w:rsidP="007C43C9">
      <w:pPr>
        <w:pStyle w:val="Programskikod"/>
      </w:pPr>
      <w:r>
        <w:t>---------------------------------------</w:t>
      </w:r>
    </w:p>
    <w:p w14:paraId="0E08DC6C" w14:textId="0171A46E" w:rsidR="007C43C9" w:rsidRDefault="007C43C9" w:rsidP="007C43C9">
      <w:pPr>
        <w:pStyle w:val="Programskikod"/>
      </w:pPr>
      <w:r>
        <w:t>Elapsed time = 1.710000e-001 seconds</w:t>
      </w:r>
    </w:p>
    <w:p w14:paraId="02A25C36" w14:textId="5666FD5A" w:rsidR="00833687" w:rsidRPr="005B7DC8" w:rsidRDefault="00833687" w:rsidP="00833687">
      <w:pPr>
        <w:pStyle w:val="Oznakaslike"/>
        <w:rPr>
          <w:lang w:val="sr-Latn-RS"/>
        </w:rPr>
      </w:pPr>
      <w:r>
        <w:t xml:space="preserve">Listing 2. Izlaz koda za </w:t>
      </w:r>
      <w:r w:rsidR="007C43C9">
        <w:t>2044</w:t>
      </w:r>
      <w:r>
        <w:t xml:space="preserve"> N=4</w:t>
      </w:r>
    </w:p>
    <w:p w14:paraId="29B84003" w14:textId="77777777" w:rsidR="00833687" w:rsidRPr="004F4185" w:rsidRDefault="00833687" w:rsidP="00833687">
      <w:pPr>
        <w:pStyle w:val="Osnovnitekst"/>
      </w:pPr>
    </w:p>
    <w:p w14:paraId="1C7C7601" w14:textId="77777777" w:rsidR="00833687" w:rsidRDefault="00833687" w:rsidP="00833687">
      <w:pPr>
        <w:pStyle w:val="IIInivonaslova-Odeljak"/>
      </w:pPr>
      <w:bookmarkStart w:id="37" w:name="_Toc57133697"/>
      <w:r>
        <w:t>Grafici ubrzanja</w:t>
      </w:r>
      <w:bookmarkEnd w:id="37"/>
    </w:p>
    <w:p w14:paraId="6DC7D6B5" w14:textId="77777777" w:rsidR="00833687" w:rsidRDefault="00833687" w:rsidP="00833687">
      <w:pPr>
        <w:pStyle w:val="Osnovnitekst"/>
      </w:pPr>
      <w:r>
        <w:t>U okviru ove sekcije su dati grafici ubrzanja u odnosu na sekvencijalnu implementaciju.</w:t>
      </w:r>
    </w:p>
    <w:p w14:paraId="2684CF7F" w14:textId="77777777" w:rsidR="00833687" w:rsidRDefault="00833687" w:rsidP="00833687">
      <w:pPr>
        <w:pStyle w:val="Osnovnitekst"/>
        <w:keepNext/>
        <w:ind w:firstLine="0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18DB6026" wp14:editId="07D5EA1E">
            <wp:extent cx="5095875" cy="2413000"/>
            <wp:effectExtent l="0" t="0" r="9525" b="635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50190AC9" w14:textId="17147C74" w:rsidR="00833687" w:rsidRDefault="00833687" w:rsidP="00833687">
      <w:pPr>
        <w:pStyle w:val="Caption"/>
        <w:jc w:val="center"/>
        <w:rPr>
          <w:noProof/>
          <w:lang w:val="sr-Latn-CS"/>
        </w:rPr>
      </w:pPr>
      <w:r>
        <w:rPr>
          <w:noProof/>
          <w:lang w:val="sr-Latn-CS"/>
        </w:rPr>
        <w:t>Slika</w:t>
      </w:r>
      <w:r w:rsidRPr="00FD52EC">
        <w:rPr>
          <w:noProof/>
          <w:lang w:val="sr-Latn-CS"/>
        </w:rPr>
        <w:t xml:space="preserve"> 1. </w:t>
      </w:r>
      <w:r>
        <w:rPr>
          <w:noProof/>
          <w:lang w:val="sr-Latn-CS"/>
        </w:rPr>
        <w:t>Grafik</w:t>
      </w:r>
      <w:r w:rsidRPr="00FD52EC">
        <w:rPr>
          <w:noProof/>
          <w:lang w:val="sr-Latn-CS"/>
        </w:rPr>
        <w:t xml:space="preserve"> </w:t>
      </w:r>
      <w:r>
        <w:rPr>
          <w:noProof/>
          <w:lang w:val="sr-Latn-CS"/>
        </w:rPr>
        <w:t>zavisnosti</w:t>
      </w:r>
      <w:r w:rsidRPr="00FD52EC">
        <w:rPr>
          <w:noProof/>
          <w:lang w:val="sr-Latn-CS"/>
        </w:rPr>
        <w:t xml:space="preserve"> </w:t>
      </w:r>
      <w:r>
        <w:rPr>
          <w:noProof/>
          <w:lang w:val="sr-Latn-CS"/>
        </w:rPr>
        <w:t>ubrzanja</w:t>
      </w:r>
      <w:r w:rsidRPr="00FD52EC">
        <w:rPr>
          <w:noProof/>
          <w:lang w:val="sr-Latn-CS"/>
        </w:rPr>
        <w:t xml:space="preserve"> </w:t>
      </w:r>
      <w:r>
        <w:rPr>
          <w:noProof/>
          <w:lang w:val="sr-Latn-CS"/>
        </w:rPr>
        <w:t>(s) paralelnog algoritma u odnosu na sekvencijalni</w:t>
      </w:r>
      <w:r w:rsidRPr="00FD52EC">
        <w:rPr>
          <w:noProof/>
          <w:lang w:val="sr-Latn-CS"/>
        </w:rPr>
        <w:t xml:space="preserve"> </w:t>
      </w:r>
      <w:r>
        <w:rPr>
          <w:noProof/>
          <w:lang w:val="sr-Latn-CS"/>
        </w:rPr>
        <w:t>od</w:t>
      </w:r>
      <w:r w:rsidRPr="00FD52EC">
        <w:rPr>
          <w:noProof/>
          <w:lang w:val="sr-Latn-CS"/>
        </w:rPr>
        <w:t xml:space="preserve"> </w:t>
      </w:r>
      <w:r w:rsidR="00C00F5E">
        <w:rPr>
          <w:noProof/>
          <w:lang w:val="sr-Latn-CS"/>
        </w:rPr>
        <w:t>veličine matrice</w:t>
      </w:r>
    </w:p>
    <w:p w14:paraId="6BBF9E14" w14:textId="7CC4291E" w:rsidR="00833687" w:rsidRDefault="00833687" w:rsidP="00833687">
      <w:pPr>
        <w:pStyle w:val="IIInivonaslova-Odeljak"/>
        <w:rPr>
          <w:lang w:val="sr-Latn-RS"/>
        </w:rPr>
      </w:pPr>
      <w:bookmarkStart w:id="38" w:name="_Toc57133698"/>
      <w:r>
        <w:t>Diskusija dobijenih re</w:t>
      </w:r>
      <w:r>
        <w:rPr>
          <w:lang w:val="sr-Latn-RS"/>
        </w:rPr>
        <w:t>zultata</w:t>
      </w:r>
      <w:bookmarkEnd w:id="38"/>
    </w:p>
    <w:p w14:paraId="31205609" w14:textId="4ACF119D" w:rsidR="00833687" w:rsidRDefault="00C00F5E" w:rsidP="00833687">
      <w:pPr>
        <w:pStyle w:val="Osnovnitekst"/>
        <w:rPr>
          <w:lang w:val="sr-Latn-RS"/>
        </w:rPr>
      </w:pPr>
      <w:r>
        <w:rPr>
          <w:lang w:val="sr-Latn-RS"/>
        </w:rPr>
        <w:t>Dobijano duplo ubrzanje.</w:t>
      </w:r>
      <w:r w:rsidR="00833687">
        <w:rPr>
          <w:lang w:val="sr-Latn-RS"/>
        </w:rPr>
        <w:t xml:space="preserve"> Najveći gubitak vremena u ovom zadatku je od lošeg korišćenja keš memorije</w:t>
      </w:r>
      <w:r>
        <w:rPr>
          <w:lang w:val="sr-Latn-RS"/>
        </w:rPr>
        <w:t>, ukoliko bismo matricu obilazili tako da vodimo računa o lokalnosti podataka ubrzanje bi nam bilo još veće. Mi to nismo uradili da bismo smo imali direktno poređenje algoritama samo sa strane paralelizacije, inače ovo bi ubrzalo oba algoritma.</w:t>
      </w:r>
    </w:p>
    <w:p w14:paraId="409158FB" w14:textId="77777777" w:rsidR="00833687" w:rsidRDefault="00833687" w:rsidP="00833687">
      <w:pPr>
        <w:pStyle w:val="Osnovnitekst"/>
        <w:rPr>
          <w:lang w:val="sr-Latn-RS"/>
        </w:rPr>
      </w:pPr>
    </w:p>
    <w:p w14:paraId="230F7A7D" w14:textId="77777777" w:rsidR="00833687" w:rsidRPr="00E7161C" w:rsidRDefault="00833687" w:rsidP="00833687">
      <w:pPr>
        <w:pStyle w:val="Inivonaslova-Poglavlje"/>
      </w:pPr>
      <w:bookmarkStart w:id="39" w:name="_Toc57133699"/>
      <w:r>
        <w:rPr>
          <w:lang w:val="sr-Latn-RS"/>
        </w:rPr>
        <w:lastRenderedPageBreak/>
        <w:t>Problem 5 – N body</w:t>
      </w:r>
      <w:bookmarkEnd w:id="39"/>
    </w:p>
    <w:p w14:paraId="23DAD711" w14:textId="77777777" w:rsidR="00833687" w:rsidRPr="006B5373" w:rsidRDefault="00833687" w:rsidP="00833687">
      <w:pPr>
        <w:pStyle w:val="Osnovnitekst"/>
        <w:rPr>
          <w:lang w:val="sr-Latn-RS"/>
        </w:rPr>
      </w:pPr>
      <w:r>
        <w:t xml:space="preserve">U okviru ovog poglavlja je dat kratak izveštaj u vezi rešenja zadatog problema 5. </w:t>
      </w:r>
    </w:p>
    <w:p w14:paraId="1D796FDC" w14:textId="7CF74219" w:rsidR="00833687" w:rsidRDefault="00833687" w:rsidP="00833687">
      <w:pPr>
        <w:pStyle w:val="IInivonaslova-Potpoglavlje"/>
      </w:pPr>
      <w:bookmarkStart w:id="40" w:name="_Toc57133700"/>
      <w:r>
        <w:t>Tekst problema</w:t>
      </w:r>
      <w:bookmarkEnd w:id="40"/>
    </w:p>
    <w:p w14:paraId="34AFC280" w14:textId="6B825286" w:rsidR="008F5C20" w:rsidRPr="008F5C20" w:rsidRDefault="008F5C20" w:rsidP="008F5C20">
      <w:pPr>
        <w:pStyle w:val="Osnovnitekst"/>
      </w:pPr>
      <w:r w:rsidRPr="008F5C20">
        <w:t>Paralelizovati program koji simulira problem interakcije čvrstih tela u dvodimenzionalnom prostoru (nbody problem). Tela interaguju putem gravitacione sile na osnovu sopstvene mase, pozicije u prostoru i trenutne brzine. Program se nalazi u direktorijumu nbody u arhivi koja je priložena uz ovaj dokument. Program se sastoji od više datoteka, od kojih je od interesa datoteka nbody.c. Analizirati dati kod i obratiti pažnju na način izračunavanja sila i energija. Ukoliko je potrebno međusobno isključenje prilikom paralelizacije programa, koristiti dostupne OpenMP konstrukte. Obratiti pažnju na efikasnost međusobnog isključenja niti i po potrebi ga svesti na što je moguće manju meru uvođenjem pomoćnih struktura podataka. Verifikaciju paralelizovanog rešenja vršiti nad dobijenim energijama i poslednjem stanju sistema. Način pokretanja programa se nalazi u datoteci run. [1, N]</w:t>
      </w:r>
    </w:p>
    <w:p w14:paraId="5F7A140D" w14:textId="77777777" w:rsidR="00833687" w:rsidRDefault="00833687" w:rsidP="00833687">
      <w:pPr>
        <w:pStyle w:val="IInivonaslova-Potpoglavlje"/>
      </w:pPr>
      <w:bookmarkStart w:id="41" w:name="_Toc57133701"/>
      <w:r>
        <w:t>Delovi koje treba paralelizovati</w:t>
      </w:r>
      <w:bookmarkEnd w:id="41"/>
    </w:p>
    <w:p w14:paraId="6960223E" w14:textId="77777777" w:rsidR="00833687" w:rsidRDefault="00833687" w:rsidP="00833687">
      <w:pPr>
        <w:pStyle w:val="IIInivonaslova-Odeljak"/>
      </w:pPr>
      <w:bookmarkStart w:id="42" w:name="_Toc57133702"/>
      <w:r>
        <w:t>Diskusija</w:t>
      </w:r>
      <w:bookmarkEnd w:id="42"/>
      <w:r>
        <w:t xml:space="preserve"> </w:t>
      </w:r>
    </w:p>
    <w:p w14:paraId="280E9777" w14:textId="77777777" w:rsidR="00833687" w:rsidRPr="00954941" w:rsidRDefault="00833687" w:rsidP="00833687">
      <w:pPr>
        <w:pStyle w:val="Osnovnitekst"/>
        <w:rPr>
          <w:lang w:val="sr-Latn-RS"/>
        </w:rPr>
      </w:pPr>
      <w:r>
        <w:t xml:space="preserve">Jasno je da delovi programa koji se najduze izvrsavaju su funkcije </w:t>
      </w:r>
      <w:r w:rsidRPr="00954941">
        <w:t>Compute_force</w:t>
      </w:r>
      <w:r>
        <w:t xml:space="preserve">( ) i </w:t>
      </w:r>
      <w:r w:rsidRPr="00954941">
        <w:t>Compute_energy</w:t>
      </w:r>
      <w:r>
        <w:t>( ) i one se lako paralelizuju. Tako</w:t>
      </w:r>
      <w:r>
        <w:rPr>
          <w:lang w:val="sr-Latn-RS"/>
        </w:rPr>
        <w:t xml:space="preserve">đe je paralelizovana petlja oko </w:t>
      </w:r>
      <w:r w:rsidRPr="00954941">
        <w:rPr>
          <w:lang w:val="sr-Latn-RS"/>
        </w:rPr>
        <w:t>Update_part</w:t>
      </w:r>
      <w:r>
        <w:rPr>
          <w:lang w:val="sr-Latn-RS"/>
        </w:rPr>
        <w:t>( ) funkcije.</w:t>
      </w:r>
    </w:p>
    <w:p w14:paraId="52D57C22" w14:textId="77777777" w:rsidR="00833687" w:rsidRDefault="00833687" w:rsidP="00833687">
      <w:pPr>
        <w:pStyle w:val="IIInivonaslova-Odeljak"/>
      </w:pPr>
      <w:bookmarkStart w:id="43" w:name="_Toc57133703"/>
      <w:r>
        <w:t>Način paralelizacije</w:t>
      </w:r>
      <w:bookmarkEnd w:id="43"/>
    </w:p>
    <w:p w14:paraId="6307FE44" w14:textId="77777777" w:rsidR="00833687" w:rsidRDefault="00833687" w:rsidP="00833687">
      <w:pPr>
        <w:pStyle w:val="Osnovnitekst"/>
      </w:pPr>
      <w:r w:rsidRPr="00954941">
        <w:t>Compute_force</w:t>
      </w:r>
      <w:r>
        <w:t>( ) je paralelizovan preko for-a sa dinamičnom raspodelov poslova zbog visoke nebalansiranosti veličine poslova na početku i kraju for-a (trougaona matrica). Nakon tog paralelnog segmenta se vrši sumiranje rezultata pojedinačnih niti, ova kritična sekcija nam je najveće ograničenje paralelizma.</w:t>
      </w:r>
    </w:p>
    <w:p w14:paraId="44B24F58" w14:textId="77777777" w:rsidR="00833687" w:rsidRDefault="00833687" w:rsidP="00833687">
      <w:pPr>
        <w:pStyle w:val="Osnovnitekst"/>
      </w:pPr>
      <w:r w:rsidRPr="00954941">
        <w:rPr>
          <w:lang w:val="sr-Latn-RS"/>
        </w:rPr>
        <w:t>Update_part</w:t>
      </w:r>
      <w:r>
        <w:rPr>
          <w:lang w:val="sr-Latn-RS"/>
        </w:rPr>
        <w:t>( )</w:t>
      </w:r>
      <w:r>
        <w:t xml:space="preserve"> je paralelizovan jednostavnom for direktivom za podelu poslova.</w:t>
      </w:r>
    </w:p>
    <w:p w14:paraId="079AB83E" w14:textId="77777777" w:rsidR="00833687" w:rsidRPr="008C6536" w:rsidRDefault="00833687" w:rsidP="00833687">
      <w:pPr>
        <w:pStyle w:val="Osnovnitekst"/>
      </w:pPr>
      <w:r w:rsidRPr="00954941">
        <w:t>Compute_energy</w:t>
      </w:r>
      <w:r>
        <w:t>( ) u sebi sadrži 2 petlje koje obe mogu biti paralelizovane for i reduction direktivama za podelu posla.</w:t>
      </w:r>
    </w:p>
    <w:p w14:paraId="559ACAC2" w14:textId="77777777" w:rsidR="00833687" w:rsidRDefault="00833687" w:rsidP="00833687">
      <w:pPr>
        <w:pStyle w:val="IInivonaslova-Potpoglavlje"/>
      </w:pPr>
      <w:bookmarkStart w:id="44" w:name="_Toc57133704"/>
      <w:r>
        <w:lastRenderedPageBreak/>
        <w:t>Rezultati</w:t>
      </w:r>
      <w:bookmarkEnd w:id="44"/>
    </w:p>
    <w:p w14:paraId="2E616312" w14:textId="77777777" w:rsidR="00833687" w:rsidRDefault="00833687" w:rsidP="00833687">
      <w:pPr>
        <w:pStyle w:val="Osnovnitekst"/>
      </w:pPr>
      <w:r>
        <w:t>U okviru ove sekcije su izloženi rezultati paralelizacije problema 5.</w:t>
      </w:r>
    </w:p>
    <w:p w14:paraId="69228746" w14:textId="4F887A30" w:rsidR="00833687" w:rsidRDefault="00833687" w:rsidP="00833687">
      <w:pPr>
        <w:pStyle w:val="IIInivonaslova-Odeljak"/>
      </w:pPr>
      <w:bookmarkStart w:id="45" w:name="_Toc57133705"/>
      <w:r>
        <w:t>Logovi izvršavanja</w:t>
      </w:r>
      <w:bookmarkEnd w:id="4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C1AF8" w14:paraId="66969718" w14:textId="77777777" w:rsidTr="000C1AF8">
        <w:tc>
          <w:tcPr>
            <w:tcW w:w="9628" w:type="dxa"/>
          </w:tcPr>
          <w:p w14:paraId="3E0F2C5E" w14:textId="77777777" w:rsidR="000C1AF8" w:rsidRDefault="000C1AF8" w:rsidP="000C1AF8">
            <w:pPr>
              <w:pStyle w:val="Programskiko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---------------Sequential---------------</w:t>
            </w:r>
          </w:p>
          <w:p w14:paraId="6725F67A" w14:textId="77777777" w:rsidR="000C1AF8" w:rsidRDefault="000C1AF8" w:rsidP="000C1AF8">
            <w:pPr>
              <w:pStyle w:val="Programskiko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 xml:space="preserve">PE = -6.985593e+036, KE = 2.250000e+035, Total Energy = -6.760593e+036 </w:t>
            </w:r>
          </w:p>
          <w:p w14:paraId="366D887A" w14:textId="77777777" w:rsidR="000C1AF8" w:rsidRPr="005B7DC8" w:rsidRDefault="000C1AF8" w:rsidP="000C1AF8">
            <w:pPr>
              <w:pStyle w:val="Programskiko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...</w:t>
            </w:r>
          </w:p>
          <w:p w14:paraId="23198837" w14:textId="77777777" w:rsidR="000C1AF8" w:rsidRDefault="000C1AF8" w:rsidP="000C1AF8">
            <w:pPr>
              <w:pStyle w:val="Programskiko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PE = -6.649074e+038, KE = 2.481116e+036, Total Energy = -6.624263e+038</w:t>
            </w:r>
          </w:p>
          <w:p w14:paraId="258B5BEE" w14:textId="77777777" w:rsidR="000C1AF8" w:rsidRDefault="000C1AF8" w:rsidP="000C1AF8">
            <w:pPr>
              <w:pStyle w:val="Programskiko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Elapsed time = 7.088560e+001 seconds</w:t>
            </w:r>
          </w:p>
          <w:p w14:paraId="6E528AE8" w14:textId="77777777" w:rsidR="000C1AF8" w:rsidRDefault="000C1AF8" w:rsidP="000C1AF8">
            <w:pPr>
              <w:pStyle w:val="Programskiko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----------------Parallel----------------</w:t>
            </w:r>
          </w:p>
          <w:p w14:paraId="6FA7D120" w14:textId="77777777" w:rsidR="000C1AF8" w:rsidRDefault="000C1AF8" w:rsidP="000C1AF8">
            <w:pPr>
              <w:pStyle w:val="Programskiko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 xml:space="preserve">PE = -6.985593e+036, KE = 2.250000e+035, Total Energy = -6.760593e+036 </w:t>
            </w:r>
          </w:p>
          <w:p w14:paraId="140EB9BB" w14:textId="77777777" w:rsidR="000C1AF8" w:rsidRPr="005B7DC8" w:rsidRDefault="000C1AF8" w:rsidP="000C1AF8">
            <w:pPr>
              <w:pStyle w:val="Programskiko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...</w:t>
            </w:r>
          </w:p>
          <w:p w14:paraId="13F7ED37" w14:textId="77777777" w:rsidR="000C1AF8" w:rsidRDefault="000C1AF8" w:rsidP="000C1AF8">
            <w:pPr>
              <w:pStyle w:val="Programskiko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PE = -6.649074e+038, KE = 2.481116e+036, Total Energy = -6.624263e+038</w:t>
            </w:r>
          </w:p>
          <w:p w14:paraId="295405E3" w14:textId="77777777" w:rsidR="000C1AF8" w:rsidRDefault="000C1AF8" w:rsidP="000C1AF8">
            <w:pPr>
              <w:pStyle w:val="Programskiko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Elapsed time = 2.396819e+001 seconds</w:t>
            </w:r>
          </w:p>
          <w:p w14:paraId="1772A411" w14:textId="77777777" w:rsidR="000C1AF8" w:rsidRDefault="000C1AF8" w:rsidP="000C1AF8">
            <w:pPr>
              <w:pStyle w:val="Programskiko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----------------------------------------</w:t>
            </w:r>
          </w:p>
          <w:p w14:paraId="240CE869" w14:textId="77777777" w:rsidR="000C1AF8" w:rsidRDefault="000C1AF8" w:rsidP="000C1AF8">
            <w:pPr>
              <w:pStyle w:val="Programskiko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Speed-up = 9.485379e+001 seconds</w:t>
            </w:r>
          </w:p>
          <w:p w14:paraId="1E3CBB85" w14:textId="77777777" w:rsidR="000C1AF8" w:rsidRDefault="000C1AF8" w:rsidP="000C1AF8">
            <w:pPr>
              <w:pStyle w:val="Programskiko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----------------------------------------</w:t>
            </w:r>
          </w:p>
          <w:p w14:paraId="1AF299B6" w14:textId="77777777" w:rsidR="000C1AF8" w:rsidRDefault="000C1AF8" w:rsidP="000C1AF8">
            <w:pPr>
              <w:pStyle w:val="Programskiko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 xml:space="preserve">              TEST PASSED</w:t>
            </w:r>
          </w:p>
          <w:p w14:paraId="22D5291A" w14:textId="545E5440" w:rsidR="000C1AF8" w:rsidRDefault="000C1AF8" w:rsidP="000C1AF8">
            <w:pPr>
              <w:pStyle w:val="Programskiko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----------------------------------------</w:t>
            </w:r>
          </w:p>
        </w:tc>
      </w:tr>
    </w:tbl>
    <w:p w14:paraId="58E20EF6" w14:textId="77777777" w:rsidR="00833687" w:rsidRDefault="00833687" w:rsidP="000C1AF8">
      <w:pPr>
        <w:pStyle w:val="Oznakaslike"/>
      </w:pPr>
      <w:r>
        <w:t>Listing 1. Izlaz koda (bez redova pojedinačnih čestica) za 5000 čestica N=12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C1AF8" w14:paraId="1041BACE" w14:textId="77777777" w:rsidTr="000C1AF8">
        <w:tc>
          <w:tcPr>
            <w:tcW w:w="9628" w:type="dxa"/>
          </w:tcPr>
          <w:p w14:paraId="7760156C" w14:textId="77777777" w:rsidR="000C1AF8" w:rsidRDefault="000C1AF8" w:rsidP="000C1AF8">
            <w:pPr>
              <w:pStyle w:val="Programskiko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---------------Sequential---------------</w:t>
            </w:r>
          </w:p>
          <w:p w14:paraId="3C22C054" w14:textId="77777777" w:rsidR="000C1AF8" w:rsidRDefault="000C1AF8" w:rsidP="000C1AF8">
            <w:pPr>
              <w:pStyle w:val="Programskiko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PE = -4.831939e+037, KE = 1.125000e+036, Total Energy = -4.719439e+037</w:t>
            </w:r>
          </w:p>
          <w:p w14:paraId="1C39262B" w14:textId="77777777" w:rsidR="000C1AF8" w:rsidRPr="005B7DC8" w:rsidRDefault="000C1AF8" w:rsidP="000C1AF8">
            <w:pPr>
              <w:pStyle w:val="Programskiko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 xml:space="preserve"> ...</w:t>
            </w:r>
          </w:p>
          <w:p w14:paraId="5779F651" w14:textId="77777777" w:rsidR="000C1AF8" w:rsidRDefault="000C1AF8" w:rsidP="000C1AF8">
            <w:pPr>
              <w:pStyle w:val="Programskiko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PE = -4.754056e+037, KE = 1.360414e+036, Total Energy = -4.618014e+037</w:t>
            </w:r>
          </w:p>
          <w:p w14:paraId="7CEB7231" w14:textId="77777777" w:rsidR="000C1AF8" w:rsidRDefault="000C1AF8" w:rsidP="000C1AF8">
            <w:pPr>
              <w:pStyle w:val="Programskiko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Elapsed time = 1.472150e+000 seconds</w:t>
            </w:r>
          </w:p>
          <w:p w14:paraId="6F88A9CC" w14:textId="77777777" w:rsidR="000C1AF8" w:rsidRDefault="000C1AF8" w:rsidP="000C1AF8">
            <w:pPr>
              <w:pStyle w:val="Programskiko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----------------Parallel----------------</w:t>
            </w:r>
          </w:p>
          <w:p w14:paraId="68E6FBCE" w14:textId="77777777" w:rsidR="000C1AF8" w:rsidRDefault="000C1AF8" w:rsidP="000C1AF8">
            <w:pPr>
              <w:pStyle w:val="Programskiko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PE = -4.831939e+037, KE = 1.125000e+036, Total Energy = -4.719439e+037</w:t>
            </w:r>
          </w:p>
          <w:p w14:paraId="0057020E" w14:textId="77777777" w:rsidR="000C1AF8" w:rsidRPr="005B7DC8" w:rsidRDefault="000C1AF8" w:rsidP="000C1AF8">
            <w:pPr>
              <w:pStyle w:val="Programskiko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 xml:space="preserve"> ...</w:t>
            </w:r>
          </w:p>
          <w:p w14:paraId="24F67C00" w14:textId="77777777" w:rsidR="000C1AF8" w:rsidRDefault="000C1AF8" w:rsidP="000C1AF8">
            <w:pPr>
              <w:pStyle w:val="Programskiko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PE = -4.754056e+037, KE = 1.360414e+036, Total Energy = -4.618014e+037</w:t>
            </w:r>
          </w:p>
          <w:p w14:paraId="1EFFC639" w14:textId="77777777" w:rsidR="000C1AF8" w:rsidRDefault="000C1AF8" w:rsidP="000C1AF8">
            <w:pPr>
              <w:pStyle w:val="Programskiko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Elapsed time = 7.210421e-001 seconds</w:t>
            </w:r>
          </w:p>
          <w:p w14:paraId="55643FBD" w14:textId="77777777" w:rsidR="000C1AF8" w:rsidRDefault="000C1AF8" w:rsidP="000C1AF8">
            <w:pPr>
              <w:pStyle w:val="Programskiko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----------------------------------------</w:t>
            </w:r>
          </w:p>
          <w:p w14:paraId="01EE16FF" w14:textId="77777777" w:rsidR="000C1AF8" w:rsidRDefault="000C1AF8" w:rsidP="000C1AF8">
            <w:pPr>
              <w:pStyle w:val="Programskiko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Speed-up = 7.511078e-001 seconds</w:t>
            </w:r>
          </w:p>
          <w:p w14:paraId="25F4E63E" w14:textId="77777777" w:rsidR="000C1AF8" w:rsidRDefault="000C1AF8" w:rsidP="000C1AF8">
            <w:pPr>
              <w:pStyle w:val="Programskiko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----------------------------------------</w:t>
            </w:r>
          </w:p>
          <w:p w14:paraId="3F319571" w14:textId="77777777" w:rsidR="000C1AF8" w:rsidRDefault="000C1AF8" w:rsidP="000C1AF8">
            <w:pPr>
              <w:pStyle w:val="Programskiko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 xml:space="preserve">              TEST PASSED</w:t>
            </w:r>
          </w:p>
          <w:p w14:paraId="4213E4EA" w14:textId="46320F65" w:rsidR="000C1AF8" w:rsidRPr="000C1AF8" w:rsidRDefault="000C1AF8" w:rsidP="000C1AF8">
            <w:pPr>
              <w:pStyle w:val="Programskiko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----------------------------------------</w:t>
            </w:r>
          </w:p>
        </w:tc>
      </w:tr>
    </w:tbl>
    <w:p w14:paraId="72560032" w14:textId="77777777" w:rsidR="00833687" w:rsidRPr="005B7DC8" w:rsidRDefault="00833687" w:rsidP="000C1AF8">
      <w:pPr>
        <w:pStyle w:val="Oznakaslike"/>
        <w:rPr>
          <w:lang w:val="sr-Latn-RS"/>
        </w:rPr>
      </w:pPr>
      <w:r>
        <w:t>Listing 2. Izlaz koda (bez redova pojedinačnih čestica)  za 500 čestica N=4</w:t>
      </w:r>
    </w:p>
    <w:p w14:paraId="685278E5" w14:textId="77777777" w:rsidR="00833687" w:rsidRPr="004F4185" w:rsidRDefault="00833687" w:rsidP="00833687">
      <w:pPr>
        <w:pStyle w:val="Osnovnitekst"/>
      </w:pPr>
    </w:p>
    <w:p w14:paraId="3EF4D769" w14:textId="77777777" w:rsidR="00833687" w:rsidRDefault="00833687" w:rsidP="00833687">
      <w:pPr>
        <w:pStyle w:val="IIInivonaslova-Odeljak"/>
      </w:pPr>
      <w:bookmarkStart w:id="46" w:name="_Toc57133706"/>
      <w:r>
        <w:lastRenderedPageBreak/>
        <w:t>Grafici ubrzanja</w:t>
      </w:r>
      <w:bookmarkEnd w:id="46"/>
    </w:p>
    <w:p w14:paraId="51F8B867" w14:textId="77777777" w:rsidR="00833687" w:rsidRDefault="00833687" w:rsidP="00833687">
      <w:pPr>
        <w:pStyle w:val="Osnovnitekst"/>
      </w:pPr>
      <w:r>
        <w:t>U okviru ove sekcije su dati grafici ubrzanja u odnosu na sekvencijalnu implementaciju.</w:t>
      </w:r>
    </w:p>
    <w:p w14:paraId="4DC7186A" w14:textId="77777777" w:rsidR="00833687" w:rsidRDefault="00833687" w:rsidP="00833687">
      <w:pPr>
        <w:pStyle w:val="Osnovnitekst"/>
        <w:keepNext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484F90E5" wp14:editId="1652E87A">
            <wp:extent cx="5353050" cy="3400425"/>
            <wp:effectExtent l="0" t="0" r="0" b="952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6A0081E8" w14:textId="77777777" w:rsidR="00833687" w:rsidRDefault="00833687" w:rsidP="00833687">
      <w:pPr>
        <w:pStyle w:val="Caption"/>
        <w:jc w:val="center"/>
        <w:rPr>
          <w:noProof/>
          <w:lang w:val="sr-Latn-CS"/>
        </w:rPr>
      </w:pPr>
      <w:r>
        <w:rPr>
          <w:noProof/>
          <w:lang w:val="sr-Latn-CS"/>
        </w:rPr>
        <w:t>Slika</w:t>
      </w:r>
      <w:r w:rsidRPr="00FD52EC">
        <w:rPr>
          <w:noProof/>
          <w:lang w:val="sr-Latn-CS"/>
        </w:rPr>
        <w:t xml:space="preserve"> 1. </w:t>
      </w:r>
      <w:r>
        <w:rPr>
          <w:noProof/>
          <w:lang w:val="sr-Latn-CS"/>
        </w:rPr>
        <w:t>Grafik</w:t>
      </w:r>
      <w:r w:rsidRPr="00FD52EC">
        <w:rPr>
          <w:noProof/>
          <w:lang w:val="sr-Latn-CS"/>
        </w:rPr>
        <w:t xml:space="preserve"> </w:t>
      </w:r>
      <w:r>
        <w:rPr>
          <w:noProof/>
          <w:lang w:val="sr-Latn-CS"/>
        </w:rPr>
        <w:t>zavisnosti</w:t>
      </w:r>
      <w:r w:rsidRPr="00FD52EC">
        <w:rPr>
          <w:noProof/>
          <w:lang w:val="sr-Latn-CS"/>
        </w:rPr>
        <w:t xml:space="preserve"> </w:t>
      </w:r>
      <w:r>
        <w:rPr>
          <w:noProof/>
          <w:lang w:val="sr-Latn-CS"/>
        </w:rPr>
        <w:t>ubrzanja</w:t>
      </w:r>
      <w:r w:rsidRPr="00FD52EC">
        <w:rPr>
          <w:noProof/>
          <w:lang w:val="sr-Latn-CS"/>
        </w:rPr>
        <w:t xml:space="preserve"> </w:t>
      </w:r>
      <w:r>
        <w:rPr>
          <w:noProof/>
          <w:lang w:val="sr-Latn-CS"/>
        </w:rPr>
        <w:t>(s) paralelnog algoritma u odnosu na sekvencijalni</w:t>
      </w:r>
      <w:r w:rsidRPr="00FD52EC">
        <w:rPr>
          <w:noProof/>
          <w:lang w:val="sr-Latn-CS"/>
        </w:rPr>
        <w:t xml:space="preserve"> </w:t>
      </w:r>
      <w:r>
        <w:rPr>
          <w:noProof/>
          <w:lang w:val="sr-Latn-CS"/>
        </w:rPr>
        <w:t>od</w:t>
      </w:r>
      <w:r w:rsidRPr="00FD52EC">
        <w:rPr>
          <w:noProof/>
          <w:lang w:val="sr-Latn-CS"/>
        </w:rPr>
        <w:t xml:space="preserve"> </w:t>
      </w:r>
      <w:r>
        <w:rPr>
          <w:noProof/>
          <w:lang w:val="sr-Latn-CS"/>
        </w:rPr>
        <w:t>broja</w:t>
      </w:r>
      <w:r w:rsidRPr="00FD52EC">
        <w:rPr>
          <w:noProof/>
          <w:lang w:val="sr-Latn-CS"/>
        </w:rPr>
        <w:t xml:space="preserve"> </w:t>
      </w:r>
      <w:r>
        <w:rPr>
          <w:noProof/>
          <w:lang w:val="sr-Latn-CS"/>
        </w:rPr>
        <w:t xml:space="preserve">čestica za N </w:t>
      </w:r>
      <w:r>
        <w:rPr>
          <w:noProof/>
          <w:lang w:val="en-US"/>
        </w:rPr>
        <w:t xml:space="preserve">= 12 niti </w:t>
      </w:r>
      <w:r>
        <w:rPr>
          <w:noProof/>
          <w:lang w:val="sr-Latn-CS"/>
        </w:rPr>
        <w:t>(primer)</w:t>
      </w:r>
    </w:p>
    <w:p w14:paraId="30849499" w14:textId="77777777" w:rsidR="00833687" w:rsidRDefault="00833687" w:rsidP="00833687">
      <w:pPr>
        <w:pStyle w:val="IIInivonaslova-Odeljak"/>
        <w:rPr>
          <w:lang w:val="sr-Latn-RS"/>
        </w:rPr>
      </w:pPr>
      <w:bookmarkStart w:id="47" w:name="_Toc57133707"/>
      <w:r>
        <w:t>Diskusija dobijenih re</w:t>
      </w:r>
      <w:r>
        <w:rPr>
          <w:lang w:val="sr-Latn-RS"/>
        </w:rPr>
        <w:t>zultata</w:t>
      </w:r>
      <w:bookmarkEnd w:id="47"/>
    </w:p>
    <w:p w14:paraId="694579F6" w14:textId="45E345F2" w:rsidR="00833687" w:rsidRPr="008E4C5D" w:rsidRDefault="007C43C9" w:rsidP="007C43C9">
      <w:pPr>
        <w:pStyle w:val="Osnovnitekst"/>
        <w:rPr>
          <w:lang w:val="sr-Latn-RS"/>
        </w:rPr>
      </w:pPr>
      <w:r>
        <w:rPr>
          <w:lang w:val="sr-Latn-RS"/>
        </w:rPr>
        <w:t>Dobili smo neko ubrzanje paralelizacijom for petlji</w:t>
      </w:r>
      <w:r w:rsidR="00833687">
        <w:rPr>
          <w:lang w:val="sr-Latn-RS"/>
        </w:rPr>
        <w:t>. Bitno je obratiti pažnju na podelu poslova zbog njihove neravrnopravnosti.</w:t>
      </w:r>
    </w:p>
    <w:p w14:paraId="2964BE0A" w14:textId="77777777" w:rsidR="00833687" w:rsidRPr="008E4C5D" w:rsidRDefault="00833687" w:rsidP="00833687">
      <w:pPr>
        <w:pStyle w:val="Osnovnitekst"/>
        <w:rPr>
          <w:lang w:val="sr-Latn-RS"/>
        </w:rPr>
      </w:pPr>
    </w:p>
    <w:p w14:paraId="4FB7DD97" w14:textId="77777777" w:rsidR="00833687" w:rsidRPr="008E4C5D" w:rsidRDefault="00833687" w:rsidP="003D4DE3">
      <w:pPr>
        <w:pStyle w:val="Osnovnitekst"/>
        <w:rPr>
          <w:lang w:val="sr-Latn-RS"/>
        </w:rPr>
      </w:pPr>
    </w:p>
    <w:p w14:paraId="690BF987" w14:textId="77777777" w:rsidR="003D4DE3" w:rsidRPr="008E4C5D" w:rsidRDefault="003D4DE3" w:rsidP="008E4C5D">
      <w:pPr>
        <w:pStyle w:val="Osnovnitekst"/>
        <w:rPr>
          <w:lang w:val="sr-Latn-RS"/>
        </w:rPr>
      </w:pPr>
    </w:p>
    <w:sectPr w:rsidR="003D4DE3" w:rsidRPr="008E4C5D" w:rsidSect="00847C33">
      <w:pgSz w:w="11906" w:h="16838" w:code="9"/>
      <w:pgMar w:top="1701" w:right="1134" w:bottom="170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7DB25C" w14:textId="77777777" w:rsidR="004B0A6B" w:rsidRDefault="004B0A6B">
      <w:r>
        <w:separator/>
      </w:r>
    </w:p>
  </w:endnote>
  <w:endnote w:type="continuationSeparator" w:id="0">
    <w:p w14:paraId="6ECDDE6F" w14:textId="77777777" w:rsidR="004B0A6B" w:rsidRDefault="004B0A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A3FE57" w14:textId="77777777" w:rsidR="0009285B" w:rsidRDefault="0009285B" w:rsidP="00207E9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7614399" w14:textId="77777777" w:rsidR="0009285B" w:rsidRDefault="0009285B" w:rsidP="00847C3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38F565" w14:textId="77777777" w:rsidR="0009285B" w:rsidRDefault="0009285B" w:rsidP="00207E9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48</w:t>
    </w:r>
    <w:r>
      <w:rPr>
        <w:rStyle w:val="PageNumber"/>
      </w:rPr>
      <w:fldChar w:fldCharType="end"/>
    </w:r>
  </w:p>
  <w:p w14:paraId="502AD811" w14:textId="77777777" w:rsidR="0009285B" w:rsidRDefault="0009285B" w:rsidP="00847C33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4A5E3C" w14:textId="77777777" w:rsidR="0009285B" w:rsidRDefault="000928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22FB1A" w14:textId="77777777" w:rsidR="004B0A6B" w:rsidRDefault="004B0A6B">
      <w:r>
        <w:separator/>
      </w:r>
    </w:p>
  </w:footnote>
  <w:footnote w:type="continuationSeparator" w:id="0">
    <w:p w14:paraId="387ADF1A" w14:textId="77777777" w:rsidR="004B0A6B" w:rsidRDefault="004B0A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CDF813" w14:textId="77777777" w:rsidR="0009285B" w:rsidRDefault="0009285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BAD607" w14:textId="77777777" w:rsidR="0009285B" w:rsidRDefault="0009285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B43352" w14:textId="77777777" w:rsidR="0009285B" w:rsidRDefault="0009285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3450731A"/>
    <w:lvl w:ilvl="0">
      <w:start w:val="1"/>
      <w:numFmt w:val="decimal"/>
      <w:pStyle w:val="ListNumber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</w:abstractNum>
  <w:abstractNum w:abstractNumId="1" w15:restartNumberingAfterBreak="0">
    <w:nsid w:val="0420779F"/>
    <w:multiLevelType w:val="multilevel"/>
    <w:tmpl w:val="FA60F092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9AB0C33"/>
    <w:multiLevelType w:val="multilevel"/>
    <w:tmpl w:val="A10A9DC8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72"/>
        <w:szCs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13B53AA0"/>
    <w:multiLevelType w:val="multilevel"/>
    <w:tmpl w:val="0C14B500"/>
    <w:lvl w:ilvl="0">
      <w:start w:val="1"/>
      <w:numFmt w:val="decimal"/>
      <w:lvlText w:val="[%1]"/>
      <w:lvlJc w:val="left"/>
      <w:pPr>
        <w:tabs>
          <w:tab w:val="num" w:pos="567"/>
        </w:tabs>
        <w:ind w:left="567" w:hanging="20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61D160A"/>
    <w:multiLevelType w:val="multilevel"/>
    <w:tmpl w:val="E7E4B1AE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80B1E3D"/>
    <w:multiLevelType w:val="multilevel"/>
    <w:tmpl w:val="3000CF50"/>
    <w:lvl w:ilvl="0">
      <w:start w:val="1"/>
      <w:numFmt w:val="decimal"/>
      <w:pStyle w:val="Inivonaslova-Poglavlje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sz w:val="56"/>
        <w:szCs w:val="5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IInivonaslova-Potpoglavlje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IIInivonaslova-Odeljak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pStyle w:val="IVnivonaslova-Pododeljak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21CB2787"/>
    <w:multiLevelType w:val="multilevel"/>
    <w:tmpl w:val="B552B572"/>
    <w:lvl w:ilvl="0">
      <w:start w:val="1"/>
      <w:numFmt w:val="upperLetter"/>
      <w:lvlText w:val="%1. 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72"/>
        <w:szCs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2384389C"/>
    <w:multiLevelType w:val="multilevel"/>
    <w:tmpl w:val="259AE5BE"/>
    <w:lvl w:ilvl="0">
      <w:start w:val="1"/>
      <w:numFmt w:val="bullet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</w:rPr>
    </w:lvl>
    <w:lvl w:ilvl="2">
      <w:start w:val="1"/>
      <w:numFmt w:val="bullet"/>
      <w:lvlText w:val=""/>
      <w:lvlJc w:val="left"/>
      <w:pPr>
        <w:tabs>
          <w:tab w:val="num" w:pos="1701"/>
        </w:tabs>
        <w:ind w:left="1701" w:hanging="3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37"/>
        </w:tabs>
        <w:ind w:left="183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97"/>
        </w:tabs>
        <w:ind w:left="219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917"/>
        </w:tabs>
        <w:ind w:left="291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37"/>
        </w:tabs>
        <w:ind w:left="3637" w:hanging="360"/>
      </w:pPr>
      <w:rPr>
        <w:rFonts w:ascii="Symbol" w:hAnsi="Symbol" w:hint="default"/>
      </w:rPr>
    </w:lvl>
  </w:abstractNum>
  <w:abstractNum w:abstractNumId="8" w15:restartNumberingAfterBreak="0">
    <w:nsid w:val="27C57713"/>
    <w:multiLevelType w:val="multilevel"/>
    <w:tmpl w:val="2EE8C9E0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72"/>
        <w:szCs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2A151B67"/>
    <w:multiLevelType w:val="multilevel"/>
    <w:tmpl w:val="5180077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sz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380E2199"/>
    <w:multiLevelType w:val="multilevel"/>
    <w:tmpl w:val="321E116E"/>
    <w:lvl w:ilvl="0">
      <w:start w:val="1"/>
      <w:numFmt w:val="bullet"/>
      <w:pStyle w:val="Nabrajanje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</w:rPr>
    </w:lvl>
    <w:lvl w:ilvl="2">
      <w:start w:val="1"/>
      <w:numFmt w:val="bullet"/>
      <w:lvlText w:val=""/>
      <w:lvlJc w:val="left"/>
      <w:pPr>
        <w:tabs>
          <w:tab w:val="num" w:pos="1701"/>
        </w:tabs>
        <w:ind w:left="1701" w:hanging="3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37"/>
        </w:tabs>
        <w:ind w:left="183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97"/>
        </w:tabs>
        <w:ind w:left="219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917"/>
        </w:tabs>
        <w:ind w:left="291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37"/>
        </w:tabs>
        <w:ind w:left="3637" w:hanging="360"/>
      </w:pPr>
      <w:rPr>
        <w:rFonts w:ascii="Symbol" w:hAnsi="Symbol" w:hint="default"/>
      </w:rPr>
    </w:lvl>
  </w:abstractNum>
  <w:abstractNum w:abstractNumId="11" w15:restartNumberingAfterBreak="0">
    <w:nsid w:val="493F4564"/>
    <w:multiLevelType w:val="multilevel"/>
    <w:tmpl w:val="1E88AC0E"/>
    <w:lvl w:ilvl="0">
      <w:start w:val="1"/>
      <w:numFmt w:val="upperLetter"/>
      <w:pStyle w:val="Prilog-Inivonaslova"/>
      <w:lvlText w:val="%1. 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56"/>
        <w:szCs w:val="5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Prilog-IInivonaslova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Prilog-IIInivonaslova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pStyle w:val="Prilog-IVnivonaslova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49F21FE5"/>
    <w:multiLevelType w:val="multilevel"/>
    <w:tmpl w:val="E6D6290C"/>
    <w:lvl w:ilvl="0">
      <w:start w:val="1"/>
      <w:numFmt w:val="upperLetter"/>
      <w:lvlText w:val="%1. 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72"/>
        <w:szCs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50424AC1"/>
    <w:multiLevelType w:val="multilevel"/>
    <w:tmpl w:val="D78218F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sz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54C563D4"/>
    <w:multiLevelType w:val="hybridMultilevel"/>
    <w:tmpl w:val="D77A0FEE"/>
    <w:lvl w:ilvl="0" w:tplc="0F6CEC9C">
      <w:numFmt w:val="bullet"/>
      <w:lvlText w:val="–"/>
      <w:lvlJc w:val="left"/>
      <w:pPr>
        <w:ind w:left="45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5" w15:restartNumberingAfterBreak="0">
    <w:nsid w:val="5566652B"/>
    <w:multiLevelType w:val="hybridMultilevel"/>
    <w:tmpl w:val="FA60F092"/>
    <w:lvl w:ilvl="0" w:tplc="976A6D14">
      <w:start w:val="1"/>
      <w:numFmt w:val="decimal"/>
      <w:pStyle w:val="Referenca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DF2823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586A06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310E4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15C8CD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1ED70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76666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A4EFF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A20213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B2E2EE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606954CA"/>
    <w:multiLevelType w:val="multilevel"/>
    <w:tmpl w:val="381E2EF2"/>
    <w:lvl w:ilvl="0">
      <w:start w:val="1"/>
      <w:numFmt w:val="decimal"/>
      <w:lvlText w:val="%1)"/>
      <w:lvlJc w:val="left"/>
      <w:pPr>
        <w:tabs>
          <w:tab w:val="num" w:pos="1021"/>
        </w:tabs>
        <w:ind w:left="1021" w:hanging="341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61"/>
        </w:tabs>
        <w:ind w:left="1361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20"/>
        </w:tabs>
        <w:ind w:left="18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80"/>
        </w:tabs>
        <w:ind w:left="21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40"/>
        </w:tabs>
        <w:ind w:left="25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00"/>
        </w:tabs>
        <w:ind w:left="29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60"/>
        </w:tabs>
        <w:ind w:left="32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20"/>
        </w:tabs>
        <w:ind w:left="3620" w:hanging="360"/>
      </w:pPr>
      <w:rPr>
        <w:rFonts w:hint="default"/>
      </w:rPr>
    </w:lvl>
  </w:abstractNum>
  <w:abstractNum w:abstractNumId="18" w15:restartNumberingAfterBreak="0">
    <w:nsid w:val="62DD7F96"/>
    <w:multiLevelType w:val="multilevel"/>
    <w:tmpl w:val="259AE5BE"/>
    <w:lvl w:ilvl="0">
      <w:start w:val="1"/>
      <w:numFmt w:val="bullet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</w:rPr>
    </w:lvl>
    <w:lvl w:ilvl="2">
      <w:start w:val="1"/>
      <w:numFmt w:val="bullet"/>
      <w:lvlText w:val=""/>
      <w:lvlJc w:val="left"/>
      <w:pPr>
        <w:tabs>
          <w:tab w:val="num" w:pos="1701"/>
        </w:tabs>
        <w:ind w:left="1701" w:hanging="3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37"/>
        </w:tabs>
        <w:ind w:left="183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97"/>
        </w:tabs>
        <w:ind w:left="219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917"/>
        </w:tabs>
        <w:ind w:left="291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37"/>
        </w:tabs>
        <w:ind w:left="3637" w:hanging="360"/>
      </w:pPr>
      <w:rPr>
        <w:rFonts w:ascii="Symbol" w:hAnsi="Symbol" w:hint="default"/>
      </w:rPr>
    </w:lvl>
  </w:abstractNum>
  <w:abstractNum w:abstractNumId="19" w15:restartNumberingAfterBreak="0">
    <w:nsid w:val="676D03F2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6DC3293B"/>
    <w:multiLevelType w:val="singleLevel"/>
    <w:tmpl w:val="8766F964"/>
    <w:lvl w:ilvl="0">
      <w:start w:val="1"/>
      <w:numFmt w:val="decimal"/>
      <w:lvlText w:val="[%1]"/>
      <w:lvlJc w:val="left"/>
      <w:pPr>
        <w:tabs>
          <w:tab w:val="num" w:pos="1080"/>
        </w:tabs>
        <w:ind w:left="1080" w:hanging="720"/>
      </w:pPr>
      <w:rPr>
        <w:rFonts w:hint="default"/>
        <w:sz w:val="24"/>
        <w:szCs w:val="24"/>
        <w:lang w:val="sr-Latn-CS"/>
      </w:rPr>
    </w:lvl>
  </w:abstractNum>
  <w:abstractNum w:abstractNumId="21" w15:restartNumberingAfterBreak="0">
    <w:nsid w:val="6F456B24"/>
    <w:multiLevelType w:val="multilevel"/>
    <w:tmpl w:val="A18AC4D2"/>
    <w:lvl w:ilvl="0">
      <w:start w:val="1"/>
      <w:numFmt w:val="decimal"/>
      <w:pStyle w:val="Numerisanonabrajanje"/>
      <w:lvlText w:val="%1)"/>
      <w:lvlJc w:val="left"/>
      <w:pPr>
        <w:tabs>
          <w:tab w:val="num" w:pos="1021"/>
        </w:tabs>
        <w:ind w:left="1021" w:hanging="341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61"/>
        </w:tabs>
        <w:ind w:left="1361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701"/>
        </w:tabs>
        <w:ind w:left="1701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500"/>
        </w:tabs>
        <w:ind w:left="15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60"/>
        </w:tabs>
        <w:ind w:left="18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580"/>
        </w:tabs>
        <w:ind w:left="25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940"/>
        </w:tabs>
        <w:ind w:left="2940" w:hanging="360"/>
      </w:pPr>
      <w:rPr>
        <w:rFonts w:hint="default"/>
      </w:rPr>
    </w:lvl>
  </w:abstractNum>
  <w:abstractNum w:abstractNumId="22" w15:restartNumberingAfterBreak="0">
    <w:nsid w:val="754A6E8D"/>
    <w:multiLevelType w:val="multilevel"/>
    <w:tmpl w:val="381E2EF2"/>
    <w:lvl w:ilvl="0">
      <w:start w:val="1"/>
      <w:numFmt w:val="decimal"/>
      <w:lvlText w:val="%1)"/>
      <w:lvlJc w:val="left"/>
      <w:pPr>
        <w:tabs>
          <w:tab w:val="num" w:pos="1021"/>
        </w:tabs>
        <w:ind w:left="1021" w:hanging="341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61"/>
        </w:tabs>
        <w:ind w:left="1361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20"/>
        </w:tabs>
        <w:ind w:left="18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80"/>
        </w:tabs>
        <w:ind w:left="21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40"/>
        </w:tabs>
        <w:ind w:left="25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00"/>
        </w:tabs>
        <w:ind w:left="29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60"/>
        </w:tabs>
        <w:ind w:left="32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20"/>
        </w:tabs>
        <w:ind w:left="3620" w:hanging="360"/>
      </w:pPr>
      <w:rPr>
        <w:rFonts w:hint="default"/>
      </w:rPr>
    </w:lvl>
  </w:abstractNum>
  <w:abstractNum w:abstractNumId="23" w15:restartNumberingAfterBreak="0">
    <w:nsid w:val="7D3C4790"/>
    <w:multiLevelType w:val="multilevel"/>
    <w:tmpl w:val="259AE5BE"/>
    <w:lvl w:ilvl="0">
      <w:start w:val="1"/>
      <w:numFmt w:val="bullet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</w:rPr>
    </w:lvl>
    <w:lvl w:ilvl="2">
      <w:start w:val="1"/>
      <w:numFmt w:val="bullet"/>
      <w:lvlText w:val=""/>
      <w:lvlJc w:val="left"/>
      <w:pPr>
        <w:tabs>
          <w:tab w:val="num" w:pos="1701"/>
        </w:tabs>
        <w:ind w:left="1701" w:hanging="3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37"/>
        </w:tabs>
        <w:ind w:left="183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97"/>
        </w:tabs>
        <w:ind w:left="219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917"/>
        </w:tabs>
        <w:ind w:left="291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37"/>
        </w:tabs>
        <w:ind w:left="3637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11"/>
  </w:num>
  <w:num w:numId="3">
    <w:abstractNumId w:val="8"/>
  </w:num>
  <w:num w:numId="4">
    <w:abstractNumId w:val="9"/>
  </w:num>
  <w:num w:numId="5">
    <w:abstractNumId w:val="12"/>
  </w:num>
  <w:num w:numId="6">
    <w:abstractNumId w:val="2"/>
  </w:num>
  <w:num w:numId="7">
    <w:abstractNumId w:val="16"/>
  </w:num>
  <w:num w:numId="8">
    <w:abstractNumId w:val="20"/>
  </w:num>
  <w:num w:numId="9">
    <w:abstractNumId w:val="15"/>
  </w:num>
  <w:num w:numId="10">
    <w:abstractNumId w:val="4"/>
  </w:num>
  <w:num w:numId="11">
    <w:abstractNumId w:val="3"/>
  </w:num>
  <w:num w:numId="12">
    <w:abstractNumId w:val="1"/>
  </w:num>
  <w:num w:numId="13">
    <w:abstractNumId w:val="6"/>
  </w:num>
  <w:num w:numId="14">
    <w:abstractNumId w:val="7"/>
  </w:num>
  <w:num w:numId="15">
    <w:abstractNumId w:val="23"/>
  </w:num>
  <w:num w:numId="16">
    <w:abstractNumId w:val="17"/>
  </w:num>
  <w:num w:numId="17">
    <w:abstractNumId w:val="22"/>
  </w:num>
  <w:num w:numId="18">
    <w:abstractNumId w:val="18"/>
  </w:num>
  <w:num w:numId="19">
    <w:abstractNumId w:val="10"/>
  </w:num>
  <w:num w:numId="20">
    <w:abstractNumId w:val="21"/>
  </w:num>
  <w:num w:numId="2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3"/>
  </w:num>
  <w:num w:numId="24">
    <w:abstractNumId w:val="19"/>
  </w:num>
  <w:num w:numId="25">
    <w:abstractNumId w:val="14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gutterAtTop/>
  <w:proofState w:spelling="clean" w:grammar="clean"/>
  <w:attachedTemplate r:id="rId1"/>
  <w:stylePaneFormatFilter w:val="0002" w:allStyles="0" w:customStyles="1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63A"/>
    <w:rsid w:val="00001DEB"/>
    <w:rsid w:val="00004A1B"/>
    <w:rsid w:val="00022379"/>
    <w:rsid w:val="000232E2"/>
    <w:rsid w:val="00063807"/>
    <w:rsid w:val="00066AB0"/>
    <w:rsid w:val="00066C16"/>
    <w:rsid w:val="00080C50"/>
    <w:rsid w:val="00084D3C"/>
    <w:rsid w:val="0009285B"/>
    <w:rsid w:val="000A13ED"/>
    <w:rsid w:val="000A46C2"/>
    <w:rsid w:val="000B0E6E"/>
    <w:rsid w:val="000B1246"/>
    <w:rsid w:val="000C10F7"/>
    <w:rsid w:val="000C1AF8"/>
    <w:rsid w:val="000C3FD6"/>
    <w:rsid w:val="000D51FA"/>
    <w:rsid w:val="000F0F13"/>
    <w:rsid w:val="001104C5"/>
    <w:rsid w:val="00125C81"/>
    <w:rsid w:val="00135926"/>
    <w:rsid w:val="001407C0"/>
    <w:rsid w:val="00182901"/>
    <w:rsid w:val="00190281"/>
    <w:rsid w:val="0019403C"/>
    <w:rsid w:val="00196C7A"/>
    <w:rsid w:val="001A5771"/>
    <w:rsid w:val="001A5810"/>
    <w:rsid w:val="001C6A5D"/>
    <w:rsid w:val="001F70F3"/>
    <w:rsid w:val="00203A16"/>
    <w:rsid w:val="002079CF"/>
    <w:rsid w:val="00207E96"/>
    <w:rsid w:val="0021095F"/>
    <w:rsid w:val="0024148D"/>
    <w:rsid w:val="00242C69"/>
    <w:rsid w:val="00250829"/>
    <w:rsid w:val="00250BF4"/>
    <w:rsid w:val="00263400"/>
    <w:rsid w:val="00267306"/>
    <w:rsid w:val="00273DC1"/>
    <w:rsid w:val="00283ADA"/>
    <w:rsid w:val="0028548E"/>
    <w:rsid w:val="002A0293"/>
    <w:rsid w:val="002A0FDC"/>
    <w:rsid w:val="002A5F84"/>
    <w:rsid w:val="002D7455"/>
    <w:rsid w:val="002E288B"/>
    <w:rsid w:val="002E78D1"/>
    <w:rsid w:val="002F29E2"/>
    <w:rsid w:val="002F5FFB"/>
    <w:rsid w:val="002F704B"/>
    <w:rsid w:val="002F7C33"/>
    <w:rsid w:val="0030577A"/>
    <w:rsid w:val="00330E89"/>
    <w:rsid w:val="00333390"/>
    <w:rsid w:val="0034337D"/>
    <w:rsid w:val="0036300C"/>
    <w:rsid w:val="0037293D"/>
    <w:rsid w:val="00374335"/>
    <w:rsid w:val="0038314C"/>
    <w:rsid w:val="00384BF4"/>
    <w:rsid w:val="003854F8"/>
    <w:rsid w:val="0039080C"/>
    <w:rsid w:val="00394773"/>
    <w:rsid w:val="0039564B"/>
    <w:rsid w:val="0039714E"/>
    <w:rsid w:val="00397C91"/>
    <w:rsid w:val="003A43B6"/>
    <w:rsid w:val="003D4DE3"/>
    <w:rsid w:val="003E07BC"/>
    <w:rsid w:val="003E5D20"/>
    <w:rsid w:val="00421CDC"/>
    <w:rsid w:val="00426C9C"/>
    <w:rsid w:val="00426E8D"/>
    <w:rsid w:val="00440381"/>
    <w:rsid w:val="00466380"/>
    <w:rsid w:val="00467D12"/>
    <w:rsid w:val="0049247B"/>
    <w:rsid w:val="004B0A6B"/>
    <w:rsid w:val="004D467F"/>
    <w:rsid w:val="004E01D5"/>
    <w:rsid w:val="004F3EF3"/>
    <w:rsid w:val="00505586"/>
    <w:rsid w:val="0051626B"/>
    <w:rsid w:val="00517EF6"/>
    <w:rsid w:val="005203C5"/>
    <w:rsid w:val="00530373"/>
    <w:rsid w:val="00532613"/>
    <w:rsid w:val="00544F10"/>
    <w:rsid w:val="005458AC"/>
    <w:rsid w:val="005540C9"/>
    <w:rsid w:val="005642B4"/>
    <w:rsid w:val="00565081"/>
    <w:rsid w:val="00573BBE"/>
    <w:rsid w:val="00586F2A"/>
    <w:rsid w:val="005879CD"/>
    <w:rsid w:val="0059600A"/>
    <w:rsid w:val="005A5D88"/>
    <w:rsid w:val="005B7DC8"/>
    <w:rsid w:val="005C08E1"/>
    <w:rsid w:val="005D2C3A"/>
    <w:rsid w:val="005E0E71"/>
    <w:rsid w:val="005F62B2"/>
    <w:rsid w:val="005F663A"/>
    <w:rsid w:val="00631B0D"/>
    <w:rsid w:val="006330B5"/>
    <w:rsid w:val="006366ED"/>
    <w:rsid w:val="006412E1"/>
    <w:rsid w:val="00646ED1"/>
    <w:rsid w:val="006535A2"/>
    <w:rsid w:val="00657309"/>
    <w:rsid w:val="00666F21"/>
    <w:rsid w:val="0068159D"/>
    <w:rsid w:val="00682051"/>
    <w:rsid w:val="006850E6"/>
    <w:rsid w:val="006B5373"/>
    <w:rsid w:val="006D0DE4"/>
    <w:rsid w:val="006D2273"/>
    <w:rsid w:val="006F1DD0"/>
    <w:rsid w:val="006F5267"/>
    <w:rsid w:val="00717EE7"/>
    <w:rsid w:val="00722A7B"/>
    <w:rsid w:val="00723CEE"/>
    <w:rsid w:val="00754446"/>
    <w:rsid w:val="00760839"/>
    <w:rsid w:val="00767FFB"/>
    <w:rsid w:val="00770470"/>
    <w:rsid w:val="00775F48"/>
    <w:rsid w:val="007C43C9"/>
    <w:rsid w:val="007C5175"/>
    <w:rsid w:val="007C5F95"/>
    <w:rsid w:val="007F2F77"/>
    <w:rsid w:val="0080510E"/>
    <w:rsid w:val="00813A00"/>
    <w:rsid w:val="00822B8F"/>
    <w:rsid w:val="00833687"/>
    <w:rsid w:val="00840B5D"/>
    <w:rsid w:val="008423BC"/>
    <w:rsid w:val="00844393"/>
    <w:rsid w:val="008471DF"/>
    <w:rsid w:val="00847C33"/>
    <w:rsid w:val="00860902"/>
    <w:rsid w:val="00864792"/>
    <w:rsid w:val="00870DBA"/>
    <w:rsid w:val="00876682"/>
    <w:rsid w:val="008778C1"/>
    <w:rsid w:val="0088572B"/>
    <w:rsid w:val="0089197E"/>
    <w:rsid w:val="008A6972"/>
    <w:rsid w:val="008C172B"/>
    <w:rsid w:val="008C4C6F"/>
    <w:rsid w:val="008C6536"/>
    <w:rsid w:val="008D3847"/>
    <w:rsid w:val="008E4C5D"/>
    <w:rsid w:val="008E7025"/>
    <w:rsid w:val="008F0FFE"/>
    <w:rsid w:val="008F1A97"/>
    <w:rsid w:val="008F5C20"/>
    <w:rsid w:val="00930003"/>
    <w:rsid w:val="009310A2"/>
    <w:rsid w:val="0097755B"/>
    <w:rsid w:val="00977D0E"/>
    <w:rsid w:val="009A04F2"/>
    <w:rsid w:val="009A2F6C"/>
    <w:rsid w:val="009A521F"/>
    <w:rsid w:val="009A7EC6"/>
    <w:rsid w:val="009B6460"/>
    <w:rsid w:val="009E0194"/>
    <w:rsid w:val="009E0270"/>
    <w:rsid w:val="009E7A33"/>
    <w:rsid w:val="009E7BB9"/>
    <w:rsid w:val="009F457B"/>
    <w:rsid w:val="00A1314E"/>
    <w:rsid w:val="00A133CB"/>
    <w:rsid w:val="00A14EB5"/>
    <w:rsid w:val="00A232C1"/>
    <w:rsid w:val="00A3069A"/>
    <w:rsid w:val="00A47E10"/>
    <w:rsid w:val="00A57257"/>
    <w:rsid w:val="00A6568D"/>
    <w:rsid w:val="00A65719"/>
    <w:rsid w:val="00A66A84"/>
    <w:rsid w:val="00A76B46"/>
    <w:rsid w:val="00AA00CF"/>
    <w:rsid w:val="00AA2FE3"/>
    <w:rsid w:val="00AB1CAC"/>
    <w:rsid w:val="00AC0E09"/>
    <w:rsid w:val="00AC260C"/>
    <w:rsid w:val="00AD7394"/>
    <w:rsid w:val="00AE0461"/>
    <w:rsid w:val="00B03C87"/>
    <w:rsid w:val="00B12B0E"/>
    <w:rsid w:val="00B268A8"/>
    <w:rsid w:val="00B60052"/>
    <w:rsid w:val="00B653B5"/>
    <w:rsid w:val="00B701B8"/>
    <w:rsid w:val="00B80208"/>
    <w:rsid w:val="00B82F49"/>
    <w:rsid w:val="00B8516B"/>
    <w:rsid w:val="00B87C20"/>
    <w:rsid w:val="00B92BA4"/>
    <w:rsid w:val="00BA0F9D"/>
    <w:rsid w:val="00BB210B"/>
    <w:rsid w:val="00BB3525"/>
    <w:rsid w:val="00BD3610"/>
    <w:rsid w:val="00BE139F"/>
    <w:rsid w:val="00C00F5E"/>
    <w:rsid w:val="00C04786"/>
    <w:rsid w:val="00C1209B"/>
    <w:rsid w:val="00C1267A"/>
    <w:rsid w:val="00C211ED"/>
    <w:rsid w:val="00C21541"/>
    <w:rsid w:val="00C51D44"/>
    <w:rsid w:val="00C55943"/>
    <w:rsid w:val="00C717C3"/>
    <w:rsid w:val="00C774A8"/>
    <w:rsid w:val="00C86CDB"/>
    <w:rsid w:val="00C92A36"/>
    <w:rsid w:val="00C95BA0"/>
    <w:rsid w:val="00CA0D08"/>
    <w:rsid w:val="00CA298C"/>
    <w:rsid w:val="00CB6E46"/>
    <w:rsid w:val="00CC033C"/>
    <w:rsid w:val="00CE1030"/>
    <w:rsid w:val="00CE4319"/>
    <w:rsid w:val="00CF4371"/>
    <w:rsid w:val="00CF6E68"/>
    <w:rsid w:val="00D070F1"/>
    <w:rsid w:val="00D144A8"/>
    <w:rsid w:val="00D20D2B"/>
    <w:rsid w:val="00D31F69"/>
    <w:rsid w:val="00D36853"/>
    <w:rsid w:val="00D4093A"/>
    <w:rsid w:val="00D45441"/>
    <w:rsid w:val="00D51A77"/>
    <w:rsid w:val="00D65152"/>
    <w:rsid w:val="00D76E8F"/>
    <w:rsid w:val="00D81ED4"/>
    <w:rsid w:val="00D850AA"/>
    <w:rsid w:val="00D96844"/>
    <w:rsid w:val="00DA1F8C"/>
    <w:rsid w:val="00DB0C2E"/>
    <w:rsid w:val="00DB0F7D"/>
    <w:rsid w:val="00DB6F68"/>
    <w:rsid w:val="00DD2C05"/>
    <w:rsid w:val="00DE1C79"/>
    <w:rsid w:val="00DF098C"/>
    <w:rsid w:val="00E041C7"/>
    <w:rsid w:val="00E11BBB"/>
    <w:rsid w:val="00E33DBD"/>
    <w:rsid w:val="00E5539C"/>
    <w:rsid w:val="00E65CBC"/>
    <w:rsid w:val="00E7078D"/>
    <w:rsid w:val="00E7161C"/>
    <w:rsid w:val="00E74E70"/>
    <w:rsid w:val="00E7712B"/>
    <w:rsid w:val="00E77918"/>
    <w:rsid w:val="00E94C13"/>
    <w:rsid w:val="00EB7B5E"/>
    <w:rsid w:val="00ED15CA"/>
    <w:rsid w:val="00EF7970"/>
    <w:rsid w:val="00F01B65"/>
    <w:rsid w:val="00F06BB2"/>
    <w:rsid w:val="00F073D5"/>
    <w:rsid w:val="00F13609"/>
    <w:rsid w:val="00F615D6"/>
    <w:rsid w:val="00F63539"/>
    <w:rsid w:val="00F7184A"/>
    <w:rsid w:val="00F75ECE"/>
    <w:rsid w:val="00F97B91"/>
    <w:rsid w:val="00FA373F"/>
    <w:rsid w:val="00FC3313"/>
    <w:rsid w:val="00FD450D"/>
    <w:rsid w:val="00FD52EC"/>
    <w:rsid w:val="00FE2134"/>
    <w:rsid w:val="00FE59EE"/>
    <w:rsid w:val="00FF008D"/>
    <w:rsid w:val="00FF6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3318261"/>
  <w15:docId w15:val="{CC7DDF75-F9AA-40A2-9F13-44231843B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BB9"/>
    <w:rPr>
      <w:sz w:val="24"/>
      <w:szCs w:val="24"/>
      <w:lang w:val="en-GB"/>
    </w:rPr>
  </w:style>
  <w:style w:type="paragraph" w:styleId="Heading1">
    <w:name w:val="heading 1"/>
    <w:basedOn w:val="Normal"/>
    <w:next w:val="Normal"/>
    <w:qFormat/>
    <w:rsid w:val="00D144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D144A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67FF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767FF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7161C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7161C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7161C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E7161C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E7161C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snovnitekst">
    <w:name w:val="Osnovni tekst"/>
    <w:basedOn w:val="Normal"/>
    <w:link w:val="OsnovnitekstChar"/>
    <w:rsid w:val="008471DF"/>
    <w:pPr>
      <w:spacing w:after="120" w:line="360" w:lineRule="auto"/>
      <w:ind w:firstLine="675"/>
      <w:jc w:val="both"/>
    </w:pPr>
    <w:rPr>
      <w:lang w:val="sr-Latn-CS"/>
    </w:rPr>
  </w:style>
  <w:style w:type="paragraph" w:customStyle="1" w:styleId="Inivonaslova-Poglavlje">
    <w:name w:val="I nivo naslova - Poglavlje"/>
    <w:basedOn w:val="Heading1"/>
    <w:next w:val="Osnovnitekst"/>
    <w:rsid w:val="00E7161C"/>
    <w:pPr>
      <w:pageBreakBefore/>
      <w:numPr>
        <w:numId w:val="1"/>
      </w:numPr>
      <w:spacing w:before="960" w:after="480"/>
      <w:jc w:val="both"/>
    </w:pPr>
    <w:rPr>
      <w:rFonts w:ascii="Times New Roman" w:hAnsi="Times New Roman"/>
      <w:smallCaps/>
      <w:sz w:val="40"/>
      <w:szCs w:val="40"/>
      <w:lang w:val="sr-Latn-C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IInivonaslova-Potpoglavlje">
    <w:name w:val="II nivo naslova - Potpoglavlje"/>
    <w:basedOn w:val="Heading2"/>
    <w:next w:val="Osnovnitekst"/>
    <w:rsid w:val="00E7161C"/>
    <w:pPr>
      <w:numPr>
        <w:ilvl w:val="1"/>
        <w:numId w:val="1"/>
      </w:numPr>
      <w:spacing w:after="160"/>
      <w:jc w:val="both"/>
    </w:pPr>
    <w:rPr>
      <w:rFonts w:ascii="Times New Roman" w:hAnsi="Times New Roman"/>
      <w:i w:val="0"/>
      <w:lang w:val="sr-Latn-CS"/>
    </w:rPr>
  </w:style>
  <w:style w:type="paragraph" w:customStyle="1" w:styleId="IIInivonaslova-Odeljak">
    <w:name w:val="III nivo naslova - Odeljak"/>
    <w:basedOn w:val="Heading3"/>
    <w:next w:val="Osnovnitekst"/>
    <w:link w:val="IIInivonaslova-OdeljakChar"/>
    <w:rsid w:val="00E7161C"/>
    <w:pPr>
      <w:numPr>
        <w:ilvl w:val="2"/>
        <w:numId w:val="1"/>
      </w:numPr>
      <w:spacing w:after="120"/>
      <w:jc w:val="both"/>
    </w:pPr>
    <w:rPr>
      <w:rFonts w:ascii="Times New Roman" w:hAnsi="Times New Roman"/>
      <w:i/>
      <w:sz w:val="24"/>
      <w:lang w:val="sr-Latn-CS"/>
    </w:rPr>
  </w:style>
  <w:style w:type="paragraph" w:customStyle="1" w:styleId="IVnivonaslova-Pododeljak">
    <w:name w:val="IV nivo naslova - Pododeljak"/>
    <w:basedOn w:val="Heading4"/>
    <w:next w:val="Osnovnitekst"/>
    <w:rsid w:val="00E7161C"/>
    <w:pPr>
      <w:numPr>
        <w:ilvl w:val="3"/>
        <w:numId w:val="1"/>
      </w:numPr>
      <w:spacing w:before="60"/>
      <w:jc w:val="both"/>
    </w:pPr>
    <w:rPr>
      <w:b w:val="0"/>
      <w:i/>
      <w:sz w:val="24"/>
      <w:lang w:val="sr-Latn-CS"/>
    </w:rPr>
  </w:style>
  <w:style w:type="paragraph" w:customStyle="1" w:styleId="SlikeTabele">
    <w:name w:val="Slike/Tabele"/>
    <w:basedOn w:val="Osnovnitekst"/>
    <w:next w:val="Osnovnitekst"/>
    <w:rsid w:val="00A3069A"/>
    <w:pPr>
      <w:spacing w:before="160" w:after="160"/>
      <w:ind w:firstLine="0"/>
      <w:jc w:val="center"/>
    </w:pPr>
  </w:style>
  <w:style w:type="paragraph" w:customStyle="1" w:styleId="Zaglavljenaslovnestrane">
    <w:name w:val="Zaglavlje naslovne strane"/>
    <w:basedOn w:val="Osnovnitekst"/>
    <w:next w:val="Osnovnitekst"/>
    <w:rsid w:val="00AE0461"/>
    <w:pPr>
      <w:ind w:firstLine="0"/>
      <w:jc w:val="center"/>
    </w:pPr>
    <w:rPr>
      <w:rFonts w:ascii="Arial" w:hAnsi="Arial"/>
      <w:smallCaps/>
      <w:sz w:val="32"/>
    </w:rPr>
  </w:style>
  <w:style w:type="paragraph" w:customStyle="1" w:styleId="Prilog-Inivonaslova">
    <w:name w:val="Prilog - I nivo naslova"/>
    <w:basedOn w:val="Heading1"/>
    <w:next w:val="Osnovnitekst"/>
    <w:rsid w:val="00E041C7"/>
    <w:pPr>
      <w:pageBreakBefore/>
      <w:numPr>
        <w:numId w:val="2"/>
      </w:numPr>
      <w:tabs>
        <w:tab w:val="left" w:pos="170"/>
      </w:tabs>
      <w:spacing w:before="960" w:after="480"/>
      <w:jc w:val="both"/>
    </w:pPr>
    <w:rPr>
      <w:rFonts w:ascii="Times New Roman" w:hAnsi="Times New Roman"/>
      <w:smallCaps/>
      <w:sz w:val="40"/>
      <w:szCs w:val="40"/>
      <w:lang w:val="sr-Latn-C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OC1">
    <w:name w:val="toc 1"/>
    <w:basedOn w:val="Normal"/>
    <w:next w:val="Normal"/>
    <w:autoRedefine/>
    <w:uiPriority w:val="39"/>
    <w:rsid w:val="007C5F95"/>
    <w:pPr>
      <w:spacing w:before="120" w:after="120"/>
    </w:pPr>
    <w:rPr>
      <w:b/>
      <w:bCs/>
      <w:caps/>
      <w:sz w:val="20"/>
      <w:szCs w:val="20"/>
    </w:rPr>
  </w:style>
  <w:style w:type="character" w:styleId="Hyperlink">
    <w:name w:val="Hyperlink"/>
    <w:basedOn w:val="DefaultParagraphFont"/>
    <w:uiPriority w:val="99"/>
    <w:rsid w:val="007C5F95"/>
    <w:rPr>
      <w:color w:val="0000FF"/>
      <w:u w:val="single"/>
    </w:rPr>
  </w:style>
  <w:style w:type="paragraph" w:customStyle="1" w:styleId="Naslovteze">
    <w:name w:val="Naslov teze"/>
    <w:basedOn w:val="Osnovnitekst"/>
    <w:next w:val="Podnaslovteze"/>
    <w:rsid w:val="00AE0461"/>
    <w:pPr>
      <w:spacing w:after="60"/>
      <w:ind w:firstLine="0"/>
      <w:jc w:val="center"/>
    </w:pPr>
    <w:rPr>
      <w:rFonts w:ascii="Arial" w:hAnsi="Arial"/>
      <w:b/>
      <w:smallCaps/>
      <w:sz w:val="44"/>
      <w:szCs w:val="3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Podnaslovteze">
    <w:name w:val="Podnaslov teze"/>
    <w:basedOn w:val="Osnovnitekst"/>
    <w:next w:val="Osnovnitekst"/>
    <w:rsid w:val="00AE0461"/>
    <w:pPr>
      <w:ind w:firstLine="0"/>
      <w:jc w:val="center"/>
    </w:pPr>
    <w:rPr>
      <w:rFonts w:ascii="Arial" w:hAnsi="Arial"/>
      <w:sz w:val="32"/>
    </w:rPr>
  </w:style>
  <w:style w:type="paragraph" w:customStyle="1" w:styleId="Oznakaslike">
    <w:name w:val="Oznaka slike"/>
    <w:basedOn w:val="Caption"/>
    <w:next w:val="Osnovnitekst"/>
    <w:rsid w:val="00A3069A"/>
    <w:pPr>
      <w:spacing w:before="120" w:after="160"/>
      <w:jc w:val="center"/>
    </w:pPr>
    <w:rPr>
      <w:lang w:val="sr-Latn-CS"/>
    </w:rPr>
  </w:style>
  <w:style w:type="paragraph" w:customStyle="1" w:styleId="Oznakatabele">
    <w:name w:val="Oznaka tabele"/>
    <w:basedOn w:val="Caption"/>
    <w:next w:val="Osnovnitekst"/>
    <w:rsid w:val="00A3069A"/>
    <w:pPr>
      <w:spacing w:before="160" w:after="120"/>
      <w:jc w:val="center"/>
    </w:pPr>
    <w:rPr>
      <w:lang w:val="sr-Latn-CS"/>
    </w:rPr>
  </w:style>
  <w:style w:type="paragraph" w:styleId="Caption">
    <w:name w:val="caption"/>
    <w:basedOn w:val="Normal"/>
    <w:next w:val="Normal"/>
    <w:qFormat/>
    <w:rsid w:val="00BA0F9D"/>
    <w:rPr>
      <w:b/>
      <w:bCs/>
      <w:sz w:val="20"/>
      <w:szCs w:val="20"/>
    </w:rPr>
  </w:style>
  <w:style w:type="paragraph" w:customStyle="1" w:styleId="Promenljivaizkoda">
    <w:name w:val="Promenljiva iz koda"/>
    <w:basedOn w:val="Osnovnitekst"/>
    <w:link w:val="PromenljivaizkodaChar"/>
    <w:rsid w:val="00A57257"/>
    <w:pPr>
      <w:ind w:firstLine="0"/>
    </w:pPr>
    <w:rPr>
      <w:i/>
      <w:spacing w:val="20"/>
    </w:rPr>
  </w:style>
  <w:style w:type="paragraph" w:customStyle="1" w:styleId="Programskikod">
    <w:name w:val="Programski kod"/>
    <w:basedOn w:val="Osnovnitekst"/>
    <w:rsid w:val="005B7DC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auto"/>
      <w:ind w:firstLine="0"/>
    </w:pPr>
    <w:rPr>
      <w:rFonts w:ascii="Courier New" w:hAnsi="Courier New"/>
      <w:b/>
      <w:sz w:val="20"/>
    </w:rPr>
  </w:style>
  <w:style w:type="character" w:customStyle="1" w:styleId="MTEquationSection">
    <w:name w:val="MTEquationSection"/>
    <w:basedOn w:val="DefaultParagraphFont"/>
    <w:semiHidden/>
    <w:rsid w:val="00A57257"/>
    <w:rPr>
      <w:vanish w:val="0"/>
      <w:color w:val="FF0000"/>
      <w:lang w:val="sl-SI"/>
    </w:rPr>
  </w:style>
  <w:style w:type="paragraph" w:styleId="TOC2">
    <w:name w:val="toc 2"/>
    <w:basedOn w:val="Normal"/>
    <w:next w:val="Normal"/>
    <w:autoRedefine/>
    <w:uiPriority w:val="39"/>
    <w:rsid w:val="00F06BB2"/>
    <w:pPr>
      <w:ind w:left="240"/>
    </w:pPr>
    <w:rPr>
      <w:smallCaps/>
      <w:sz w:val="20"/>
      <w:szCs w:val="20"/>
    </w:rPr>
  </w:style>
  <w:style w:type="character" w:customStyle="1" w:styleId="OsnovnitekstChar">
    <w:name w:val="Osnovni tekst Char"/>
    <w:basedOn w:val="DefaultParagraphFont"/>
    <w:link w:val="Osnovnitekst"/>
    <w:locked/>
    <w:rsid w:val="008471DF"/>
    <w:rPr>
      <w:sz w:val="24"/>
      <w:szCs w:val="24"/>
      <w:lang w:val="sr-Latn-CS"/>
    </w:rPr>
  </w:style>
  <w:style w:type="paragraph" w:customStyle="1" w:styleId="SadrajLiteratura">
    <w:name w:val="Sadržaj/Literatura"/>
    <w:basedOn w:val="Inivonaslova-Poglavlje"/>
    <w:next w:val="Osnovnitekst"/>
    <w:rsid w:val="0097755B"/>
    <w:pPr>
      <w:numPr>
        <w:numId w:val="0"/>
      </w:numPr>
    </w:pPr>
  </w:style>
  <w:style w:type="character" w:customStyle="1" w:styleId="PromenljivaizkodaChar">
    <w:name w:val="Promenljiva iz koda Char"/>
    <w:basedOn w:val="OsnovnitekstChar"/>
    <w:link w:val="Promenljivaizkoda"/>
    <w:locked/>
    <w:rsid w:val="00F06BB2"/>
    <w:rPr>
      <w:i/>
      <w:spacing w:val="20"/>
      <w:sz w:val="24"/>
      <w:szCs w:val="24"/>
      <w:lang w:val="sr-Latn-CS"/>
    </w:rPr>
  </w:style>
  <w:style w:type="paragraph" w:customStyle="1" w:styleId="Prilog-IInivonaslova">
    <w:name w:val="Prilog - II nivo naslova"/>
    <w:basedOn w:val="Prilog-Inivonaslova"/>
    <w:next w:val="Osnovnitekst"/>
    <w:rsid w:val="00E041C7"/>
    <w:pPr>
      <w:pageBreakBefore w:val="0"/>
      <w:numPr>
        <w:ilvl w:val="1"/>
      </w:numPr>
      <w:spacing w:before="240" w:after="160"/>
      <w:outlineLvl w:val="1"/>
    </w:pPr>
    <w:rPr>
      <w:smallCaps w:val="0"/>
      <w:sz w:val="28"/>
      <w:szCs w:val="28"/>
      <w14:shadow w14:blurRad="0" w14:dist="0" w14:dir="0" w14:sx="0" w14:sy="0" w14:kx="0" w14:ky="0" w14:algn="none">
        <w14:srgbClr w14:val="000000"/>
      </w14:shadow>
    </w:rPr>
  </w:style>
  <w:style w:type="paragraph" w:customStyle="1" w:styleId="Prilog-IIInivonaslova">
    <w:name w:val="Prilog - III nivo naslova"/>
    <w:basedOn w:val="Prilog-IInivonaslova"/>
    <w:next w:val="Osnovnitekst"/>
    <w:rsid w:val="00E041C7"/>
    <w:pPr>
      <w:numPr>
        <w:ilvl w:val="2"/>
      </w:numPr>
      <w:spacing w:after="120"/>
      <w:outlineLvl w:val="2"/>
    </w:pPr>
    <w:rPr>
      <w:i/>
      <w:sz w:val="24"/>
      <w:szCs w:val="24"/>
    </w:rPr>
  </w:style>
  <w:style w:type="paragraph" w:customStyle="1" w:styleId="Prilog-IVnivonaslova">
    <w:name w:val="Prilog - IV nivo naslova"/>
    <w:basedOn w:val="Prilog-IIInivonaslova"/>
    <w:next w:val="Osnovnitekst"/>
    <w:rsid w:val="00E041C7"/>
    <w:pPr>
      <w:numPr>
        <w:ilvl w:val="3"/>
      </w:numPr>
      <w:spacing w:before="60" w:after="60"/>
      <w:outlineLvl w:val="3"/>
    </w:pPr>
    <w:rPr>
      <w:b w:val="0"/>
    </w:rPr>
  </w:style>
  <w:style w:type="paragraph" w:customStyle="1" w:styleId="Text">
    <w:name w:val="Text"/>
    <w:basedOn w:val="Normal"/>
    <w:semiHidden/>
    <w:rsid w:val="00FE2134"/>
    <w:pPr>
      <w:widowControl w:val="0"/>
      <w:autoSpaceDE w:val="0"/>
      <w:autoSpaceDN w:val="0"/>
      <w:spacing w:line="252" w:lineRule="auto"/>
      <w:ind w:firstLine="202"/>
      <w:jc w:val="both"/>
    </w:pPr>
    <w:rPr>
      <w:sz w:val="20"/>
      <w:szCs w:val="20"/>
      <w:lang w:val="en-US"/>
    </w:rPr>
  </w:style>
  <w:style w:type="table" w:styleId="TableGrid">
    <w:name w:val="Table Grid"/>
    <w:basedOn w:val="TableNormal"/>
    <w:rsid w:val="00A306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semiHidden/>
    <w:rsid w:val="0021095F"/>
    <w:pPr>
      <w:ind w:left="720"/>
    </w:pPr>
    <w:rPr>
      <w:sz w:val="18"/>
      <w:szCs w:val="18"/>
    </w:rPr>
  </w:style>
  <w:style w:type="paragraph" w:styleId="TOC3">
    <w:name w:val="toc 3"/>
    <w:basedOn w:val="Normal"/>
    <w:next w:val="Normal"/>
    <w:autoRedefine/>
    <w:uiPriority w:val="39"/>
    <w:rsid w:val="00BD3610"/>
    <w:pPr>
      <w:ind w:left="480"/>
    </w:pPr>
    <w:rPr>
      <w:i/>
      <w:iCs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21095F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21095F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21095F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21095F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21095F"/>
    <w:pPr>
      <w:ind w:left="1920"/>
    </w:pPr>
    <w:rPr>
      <w:sz w:val="18"/>
      <w:szCs w:val="18"/>
    </w:rPr>
  </w:style>
  <w:style w:type="paragraph" w:styleId="Footer">
    <w:name w:val="footer"/>
    <w:basedOn w:val="Normal"/>
    <w:rsid w:val="008C4C6F"/>
    <w:pPr>
      <w:tabs>
        <w:tab w:val="center" w:pos="4320"/>
        <w:tab w:val="right" w:pos="8640"/>
      </w:tabs>
    </w:pPr>
  </w:style>
  <w:style w:type="character" w:customStyle="1" w:styleId="Heading3Char">
    <w:name w:val="Heading 3 Char"/>
    <w:basedOn w:val="DefaultParagraphFont"/>
    <w:link w:val="Heading3"/>
    <w:rsid w:val="008A6972"/>
    <w:rPr>
      <w:rFonts w:ascii="Arial" w:hAnsi="Arial" w:cs="Arial"/>
      <w:b/>
      <w:bCs/>
      <w:sz w:val="26"/>
      <w:szCs w:val="26"/>
      <w:lang w:val="en-GB" w:eastAsia="en-US" w:bidi="ar-SA"/>
    </w:rPr>
  </w:style>
  <w:style w:type="character" w:customStyle="1" w:styleId="IIInivonaslova-OdeljakChar">
    <w:name w:val="III nivo naslova - Odeljak Char"/>
    <w:basedOn w:val="Heading3Char"/>
    <w:link w:val="IIInivonaslova-Odeljak"/>
    <w:rsid w:val="00E7161C"/>
    <w:rPr>
      <w:rFonts w:ascii="Arial" w:hAnsi="Arial" w:cs="Arial"/>
      <w:b/>
      <w:bCs/>
      <w:i/>
      <w:sz w:val="24"/>
      <w:szCs w:val="26"/>
      <w:lang w:val="sr-Latn-CS" w:eastAsia="en-US" w:bidi="ar-SA"/>
    </w:rPr>
  </w:style>
  <w:style w:type="paragraph" w:customStyle="1" w:styleId="Jednacine">
    <w:name w:val="Jednacine"/>
    <w:basedOn w:val="Normal"/>
    <w:rsid w:val="0051626B"/>
    <w:pPr>
      <w:tabs>
        <w:tab w:val="center" w:pos="4820"/>
        <w:tab w:val="right" w:pos="9640"/>
      </w:tabs>
      <w:spacing w:before="60" w:after="60"/>
      <w:jc w:val="center"/>
    </w:pPr>
    <w:rPr>
      <w:lang w:val="sr-Latn-CS"/>
    </w:rPr>
  </w:style>
  <w:style w:type="character" w:styleId="PageNumber">
    <w:name w:val="page number"/>
    <w:basedOn w:val="DefaultParagraphFont"/>
    <w:rsid w:val="00847C33"/>
  </w:style>
  <w:style w:type="paragraph" w:styleId="Header">
    <w:name w:val="header"/>
    <w:basedOn w:val="Normal"/>
    <w:rsid w:val="00E74E70"/>
    <w:pPr>
      <w:tabs>
        <w:tab w:val="center" w:pos="4320"/>
        <w:tab w:val="right" w:pos="8640"/>
      </w:tabs>
      <w:jc w:val="right"/>
    </w:pPr>
    <w:rPr>
      <w:i/>
      <w:sz w:val="20"/>
      <w:lang w:val="sr-Latn-CS"/>
    </w:rPr>
  </w:style>
  <w:style w:type="paragraph" w:customStyle="1" w:styleId="Referenca">
    <w:name w:val="Referenca"/>
    <w:basedOn w:val="Osnovnitekst"/>
    <w:rsid w:val="000232E2"/>
    <w:pPr>
      <w:numPr>
        <w:numId w:val="9"/>
      </w:numPr>
    </w:pPr>
  </w:style>
  <w:style w:type="paragraph" w:customStyle="1" w:styleId="Numerisanonabrajanje">
    <w:name w:val="Numerisano nabrajanje"/>
    <w:basedOn w:val="Osnovnitekst"/>
    <w:next w:val="Osnovnitekst"/>
    <w:rsid w:val="006D0DE4"/>
    <w:pPr>
      <w:numPr>
        <w:numId w:val="20"/>
      </w:numPr>
      <w:spacing w:before="20" w:after="60"/>
      <w:ind w:left="1023" w:hanging="346"/>
    </w:pPr>
  </w:style>
  <w:style w:type="paragraph" w:customStyle="1" w:styleId="Nabrajanje">
    <w:name w:val="Nabrajanje"/>
    <w:basedOn w:val="Osnovnitekst"/>
    <w:next w:val="Osnovnitekst"/>
    <w:rsid w:val="006D0DE4"/>
    <w:pPr>
      <w:numPr>
        <w:numId w:val="19"/>
      </w:numPr>
      <w:spacing w:before="20" w:after="60"/>
      <w:ind w:left="1023" w:hanging="346"/>
    </w:pPr>
  </w:style>
  <w:style w:type="paragraph" w:customStyle="1" w:styleId="Vremepredajeteze">
    <w:name w:val="Vreme predaje teze"/>
    <w:basedOn w:val="Podnaslovteze"/>
    <w:qFormat/>
    <w:rsid w:val="00AE0461"/>
    <w:rPr>
      <w:sz w:val="28"/>
    </w:rPr>
  </w:style>
  <w:style w:type="paragraph" w:customStyle="1" w:styleId="Naslovnakandidatimentor">
    <w:name w:val="Naslovna kandidat i mentor"/>
    <w:basedOn w:val="Osnovnitekst"/>
    <w:qFormat/>
    <w:rsid w:val="00AE0461"/>
    <w:pPr>
      <w:ind w:firstLine="0"/>
      <w:jc w:val="left"/>
    </w:pPr>
    <w:rPr>
      <w:rFonts w:ascii="Arial" w:hAnsi="Arial"/>
      <w:sz w:val="28"/>
    </w:rPr>
  </w:style>
  <w:style w:type="paragraph" w:styleId="TableofFigures">
    <w:name w:val="table of figures"/>
    <w:basedOn w:val="Normal"/>
    <w:next w:val="Normal"/>
    <w:uiPriority w:val="99"/>
    <w:unhideWhenUsed/>
    <w:rsid w:val="002F29E2"/>
  </w:style>
  <w:style w:type="paragraph" w:styleId="ListNumber">
    <w:name w:val="List Number"/>
    <w:basedOn w:val="Normal"/>
    <w:rsid w:val="008C6536"/>
    <w:pPr>
      <w:numPr>
        <w:numId w:val="26"/>
      </w:numPr>
      <w:spacing w:after="120"/>
      <w:contextualSpacing/>
      <w:jc w:val="both"/>
    </w:pPr>
    <w:rPr>
      <w:lang w:val="sr-Cyrl-CS" w:eastAsia="sr-Cyrl-CS"/>
    </w:rPr>
  </w:style>
  <w:style w:type="character" w:customStyle="1" w:styleId="texhtml">
    <w:name w:val="texhtml"/>
    <w:basedOn w:val="DefaultParagraphFont"/>
    <w:rsid w:val="0034337D"/>
  </w:style>
  <w:style w:type="paragraph" w:styleId="TOCHeading">
    <w:name w:val="TOC Heading"/>
    <w:basedOn w:val="Heading1"/>
    <w:next w:val="Normal"/>
    <w:uiPriority w:val="39"/>
    <w:unhideWhenUsed/>
    <w:qFormat/>
    <w:rsid w:val="008F5C20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55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chart" Target="charts/chart3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chart" Target="charts/chart2.xml"/><Relationship Id="rId2" Type="http://schemas.openxmlformats.org/officeDocument/2006/relationships/numbering" Target="numbering.xml"/><Relationship Id="rId16" Type="http://schemas.openxmlformats.org/officeDocument/2006/relationships/chart" Target="charts/chart1.xml"/><Relationship Id="rId20" Type="http://schemas.openxmlformats.org/officeDocument/2006/relationships/chart" Target="charts/chart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eader" Target="header2.xml"/><Relationship Id="rId19" Type="http://schemas.openxmlformats.org/officeDocument/2006/relationships/chart" Target="charts/chart4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arkov%20folder\__nastava\mups\sajt\dz\2018-2019\templejt_za_master_teze_02_09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r-Latn-RS"/>
              <a:t>Ubrzanje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r-Latn-RS"/>
        </a:p>
      </c:txPr>
    </c:title>
    <c:autoTitleDeleted val="0"/>
    <c:plotArea>
      <c:layout>
        <c:manualLayout>
          <c:layoutTarget val="inner"/>
          <c:xMode val="edge"/>
          <c:yMode val="edge"/>
          <c:x val="0.19446981627296589"/>
          <c:y val="0.18097222222222226"/>
          <c:w val="0.73541907261592299"/>
          <c:h val="0.61498432487605714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SEQ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Sheet1!$B$1:$F$1</c:f>
              <c:numCache>
                <c:formatCode>General</c:formatCode>
                <c:ptCount val="5"/>
                <c:pt idx="0">
                  <c:v>1000000</c:v>
                </c:pt>
                <c:pt idx="1">
                  <c:v>10000000</c:v>
                </c:pt>
                <c:pt idx="2">
                  <c:v>100000000</c:v>
                </c:pt>
                <c:pt idx="3">
                  <c:v>1000000000</c:v>
                </c:pt>
                <c:pt idx="4">
                  <c:v>10000000000</c:v>
                </c:pt>
              </c:numCache>
            </c:numRef>
          </c:cat>
          <c:val>
            <c:numRef>
              <c:f>Sheet1!$B$2:$F$2</c:f>
              <c:numCache>
                <c:formatCode>General</c:formatCode>
                <c:ptCount val="5"/>
                <c:pt idx="0">
                  <c:v>3.1888479999999998E-3</c:v>
                </c:pt>
                <c:pt idx="1">
                  <c:v>3.1849860000000001E-2</c:v>
                </c:pt>
                <c:pt idx="2">
                  <c:v>0.31926890000000002</c:v>
                </c:pt>
                <c:pt idx="3">
                  <c:v>3.2567849999999998</c:v>
                </c:pt>
                <c:pt idx="4">
                  <c:v>32.13279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7C6-43AF-9513-0978AFA8CDA5}"/>
            </c:ext>
          </c:extLst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PAR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Sheet1!$B$1:$F$1</c:f>
              <c:numCache>
                <c:formatCode>General</c:formatCode>
                <c:ptCount val="5"/>
                <c:pt idx="0">
                  <c:v>1000000</c:v>
                </c:pt>
                <c:pt idx="1">
                  <c:v>10000000</c:v>
                </c:pt>
                <c:pt idx="2">
                  <c:v>100000000</c:v>
                </c:pt>
                <c:pt idx="3">
                  <c:v>1000000000</c:v>
                </c:pt>
                <c:pt idx="4">
                  <c:v>10000000000</c:v>
                </c:pt>
              </c:numCache>
            </c:numRef>
          </c:cat>
          <c:val>
            <c:numRef>
              <c:f>Sheet1!$B$3:$F$3</c:f>
              <c:numCache>
                <c:formatCode>General</c:formatCode>
                <c:ptCount val="5"/>
                <c:pt idx="0">
                  <c:v>3.3869740000000001E-3</c:v>
                </c:pt>
                <c:pt idx="1">
                  <c:v>1.2903209999999998E-2</c:v>
                </c:pt>
                <c:pt idx="2">
                  <c:v>0.13006809999999999</c:v>
                </c:pt>
                <c:pt idx="3">
                  <c:v>0.87709280000000001</c:v>
                </c:pt>
                <c:pt idx="4">
                  <c:v>9.0819849999999995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7C6-43AF-9513-0978AFA8CDA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1574072608"/>
        <c:axId val="1701701968"/>
      </c:barChart>
      <c:catAx>
        <c:axId val="157407260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r-Latn-RS"/>
          </a:p>
        </c:txPr>
        <c:crossAx val="1701701968"/>
        <c:crosses val="autoZero"/>
        <c:auto val="1"/>
        <c:lblAlgn val="ctr"/>
        <c:lblOffset val="100"/>
        <c:noMultiLvlLbl val="0"/>
      </c:catAx>
      <c:valAx>
        <c:axId val="17017019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r-Latn-RS"/>
          </a:p>
        </c:txPr>
        <c:crossAx val="15740726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r-Latn-R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r-Latn-R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r-Latn-RS"/>
              <a:t>Ubranje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r-Latn-R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Sheet2!$A$2</c:f>
              <c:strCache>
                <c:ptCount val="1"/>
                <c:pt idx="0">
                  <c:v>SEQ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Sheet2!$B$1:$F$1</c:f>
              <c:numCache>
                <c:formatCode>General</c:formatCode>
                <c:ptCount val="5"/>
                <c:pt idx="0">
                  <c:v>1000000</c:v>
                </c:pt>
                <c:pt idx="1">
                  <c:v>10000000</c:v>
                </c:pt>
                <c:pt idx="2">
                  <c:v>100000000</c:v>
                </c:pt>
                <c:pt idx="3">
                  <c:v>1000000000</c:v>
                </c:pt>
                <c:pt idx="4">
                  <c:v>10000000000</c:v>
                </c:pt>
              </c:numCache>
            </c:numRef>
          </c:cat>
          <c:val>
            <c:numRef>
              <c:f>Sheet2!$B$2:$F$2</c:f>
              <c:numCache>
                <c:formatCode>0.000E+00</c:formatCode>
                <c:ptCount val="5"/>
                <c:pt idx="0">
                  <c:v>3.1940940000000002E-3</c:v>
                </c:pt>
                <c:pt idx="1">
                  <c:v>3.8003210000000003E-2</c:v>
                </c:pt>
                <c:pt idx="2">
                  <c:v>0.32729009999999997</c:v>
                </c:pt>
                <c:pt idx="3">
                  <c:v>3.1961110000000001</c:v>
                </c:pt>
                <c:pt idx="4">
                  <c:v>77.538550000000001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F8B-4B19-9D1C-864BFE6196C2}"/>
            </c:ext>
          </c:extLst>
        </c:ser>
        <c:ser>
          <c:idx val="1"/>
          <c:order val="1"/>
          <c:tx>
            <c:strRef>
              <c:f>Sheet2!$A$3</c:f>
              <c:strCache>
                <c:ptCount val="1"/>
                <c:pt idx="0">
                  <c:v>PAR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Sheet2!$B$1:$F$1</c:f>
              <c:numCache>
                <c:formatCode>General</c:formatCode>
                <c:ptCount val="5"/>
                <c:pt idx="0">
                  <c:v>1000000</c:v>
                </c:pt>
                <c:pt idx="1">
                  <c:v>10000000</c:v>
                </c:pt>
                <c:pt idx="2">
                  <c:v>100000000</c:v>
                </c:pt>
                <c:pt idx="3">
                  <c:v>1000000000</c:v>
                </c:pt>
                <c:pt idx="4">
                  <c:v>10000000000</c:v>
                </c:pt>
              </c:numCache>
            </c:numRef>
          </c:cat>
          <c:val>
            <c:numRef>
              <c:f>Sheet2!$B$3:$F$3</c:f>
              <c:numCache>
                <c:formatCode>0.000E+00</c:formatCode>
                <c:ptCount val="5"/>
                <c:pt idx="0">
                  <c:v>2.083063E-3</c:v>
                </c:pt>
                <c:pt idx="1">
                  <c:v>9.1388230000000008E-3</c:v>
                </c:pt>
                <c:pt idx="2">
                  <c:v>8.1164119999999992E-2</c:v>
                </c:pt>
                <c:pt idx="3">
                  <c:v>0.8019748000000001</c:v>
                </c:pt>
                <c:pt idx="4">
                  <c:v>18.3066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F8B-4B19-9D1C-864BFE6196C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890312016"/>
        <c:axId val="1703673664"/>
      </c:barChart>
      <c:catAx>
        <c:axId val="18903120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r-Latn-RS"/>
          </a:p>
        </c:txPr>
        <c:crossAx val="1703673664"/>
        <c:crosses val="autoZero"/>
        <c:auto val="1"/>
        <c:lblAlgn val="ctr"/>
        <c:lblOffset val="100"/>
        <c:noMultiLvlLbl val="0"/>
      </c:catAx>
      <c:valAx>
        <c:axId val="17036736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r-Latn-RS"/>
          </a:p>
        </c:txPr>
        <c:crossAx val="18903120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r-Latn-R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r-Latn-R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r-Latn-RS"/>
              <a:t>Ubrzanje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r-Latn-RS"/>
        </a:p>
      </c:txPr>
    </c:title>
    <c:autoTitleDeleted val="0"/>
    <c:plotArea>
      <c:layout/>
      <c:barChart>
        <c:barDir val="bar"/>
        <c:grouping val="percentStacked"/>
        <c:varyColors val="0"/>
        <c:ser>
          <c:idx val="0"/>
          <c:order val="0"/>
          <c:tx>
            <c:strRef>
              <c:f>Sheet4!$A$2</c:f>
              <c:strCache>
                <c:ptCount val="1"/>
                <c:pt idx="0">
                  <c:v>SEQ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sr-Latn-R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Sheet4!$B$1:$F$1</c:f>
              <c:numCache>
                <c:formatCode>General</c:formatCode>
                <c:ptCount val="5"/>
                <c:pt idx="0">
                  <c:v>1000000</c:v>
                </c:pt>
                <c:pt idx="1">
                  <c:v>10000000</c:v>
                </c:pt>
                <c:pt idx="2">
                  <c:v>100000000</c:v>
                </c:pt>
                <c:pt idx="3">
                  <c:v>1000000000</c:v>
                </c:pt>
                <c:pt idx="4">
                  <c:v>10000000000</c:v>
                </c:pt>
              </c:numCache>
            </c:numRef>
          </c:cat>
          <c:val>
            <c:numRef>
              <c:f>Sheet4!$B$2:$F$2</c:f>
              <c:numCache>
                <c:formatCode>General</c:formatCode>
                <c:ptCount val="5"/>
                <c:pt idx="0">
                  <c:v>8.0389980000000003E-3</c:v>
                </c:pt>
                <c:pt idx="1">
                  <c:v>8.9518070000000005E-2</c:v>
                </c:pt>
                <c:pt idx="2">
                  <c:v>0.79288789999999998</c:v>
                </c:pt>
                <c:pt idx="3">
                  <c:v>7.77271</c:v>
                </c:pt>
                <c:pt idx="4">
                  <c:v>77.889650000000003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511-4565-86B8-8891127A5BD5}"/>
            </c:ext>
          </c:extLst>
        </c:ser>
        <c:ser>
          <c:idx val="1"/>
          <c:order val="1"/>
          <c:tx>
            <c:strRef>
              <c:f>Sheet4!$A$3</c:f>
              <c:strCache>
                <c:ptCount val="1"/>
                <c:pt idx="0">
                  <c:v>PAR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sr-Latn-R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Sheet4!$B$1:$F$1</c:f>
              <c:numCache>
                <c:formatCode>General</c:formatCode>
                <c:ptCount val="5"/>
                <c:pt idx="0">
                  <c:v>1000000</c:v>
                </c:pt>
                <c:pt idx="1">
                  <c:v>10000000</c:v>
                </c:pt>
                <c:pt idx="2">
                  <c:v>100000000</c:v>
                </c:pt>
                <c:pt idx="3">
                  <c:v>1000000000</c:v>
                </c:pt>
                <c:pt idx="4">
                  <c:v>10000000000</c:v>
                </c:pt>
              </c:numCache>
            </c:numRef>
          </c:cat>
          <c:val>
            <c:numRef>
              <c:f>Sheet4!$B$3:$F$3</c:f>
              <c:numCache>
                <c:formatCode>General</c:formatCode>
                <c:ptCount val="5"/>
                <c:pt idx="0">
                  <c:v>1.097417E-2</c:v>
                </c:pt>
                <c:pt idx="1">
                  <c:v>3.1167029999999998E-2</c:v>
                </c:pt>
                <c:pt idx="2">
                  <c:v>0.25172</c:v>
                </c:pt>
                <c:pt idx="3">
                  <c:v>1.869607</c:v>
                </c:pt>
                <c:pt idx="4">
                  <c:v>13.89198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511-4565-86B8-8891127A5BD5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79"/>
        <c:overlap val="100"/>
        <c:axId val="1624607840"/>
        <c:axId val="1701700720"/>
      </c:barChart>
      <c:catAx>
        <c:axId val="16246078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r-Latn-RS"/>
          </a:p>
        </c:txPr>
        <c:crossAx val="1701700720"/>
        <c:crosses val="autoZero"/>
        <c:auto val="1"/>
        <c:lblAlgn val="ctr"/>
        <c:lblOffset val="100"/>
        <c:noMultiLvlLbl val="0"/>
      </c:catAx>
      <c:valAx>
        <c:axId val="1701700720"/>
        <c:scaling>
          <c:orientation val="minMax"/>
        </c:scaling>
        <c:delete val="1"/>
        <c:axPos val="b"/>
        <c:numFmt formatCode="0%" sourceLinked="1"/>
        <c:majorTickMark val="none"/>
        <c:minorTickMark val="none"/>
        <c:tickLblPos val="nextTo"/>
        <c:crossAx val="16246078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r-Latn-R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r-Latn-R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Sekvencijalno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sr-Latn-R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Sheet1!$A$2:$A$5</c:f>
              <c:numCache>
                <c:formatCode>General</c:formatCode>
                <c:ptCount val="4"/>
                <c:pt idx="0">
                  <c:v>2048</c:v>
                </c:pt>
                <c:pt idx="1">
                  <c:v>6144</c:v>
                </c:pt>
                <c:pt idx="2">
                  <c:v>16384</c:v>
                </c:pt>
                <c:pt idx="3">
                  <c:v>22528</c:v>
                </c:pt>
              </c:numCache>
            </c:numRef>
          </c:cat>
          <c:val>
            <c:numRef>
              <c:f>Sheet1!$B$2:$B$5</c:f>
              <c:numCache>
                <c:formatCode>#,##0</c:formatCode>
                <c:ptCount val="4"/>
                <c:pt idx="0" formatCode="0.00E+00">
                  <c:v>7.5650220000000004E-2</c:v>
                </c:pt>
                <c:pt idx="1">
                  <c:v>1.104854</c:v>
                </c:pt>
                <c:pt idx="2" formatCode="General">
                  <c:v>8.7477739999999997</c:v>
                </c:pt>
                <c:pt idx="3" formatCode="General">
                  <c:v>16.394680000000001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E27-4770-A818-01713EF0F10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Paralelno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sr-Latn-R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Sheet1!$A$2:$A$5</c:f>
              <c:numCache>
                <c:formatCode>General</c:formatCode>
                <c:ptCount val="4"/>
                <c:pt idx="0">
                  <c:v>2048</c:v>
                </c:pt>
                <c:pt idx="1">
                  <c:v>6144</c:v>
                </c:pt>
                <c:pt idx="2">
                  <c:v>16384</c:v>
                </c:pt>
                <c:pt idx="3">
                  <c:v>22528</c:v>
                </c:pt>
              </c:numCache>
            </c:numRef>
          </c:cat>
          <c:val>
            <c:numRef>
              <c:f>Sheet1!$C$2:$C$5</c:f>
              <c:numCache>
                <c:formatCode>0.E+00</c:formatCode>
                <c:ptCount val="4"/>
                <c:pt idx="0" formatCode="0.00E+00">
                  <c:v>4.4678309999999999E-2</c:v>
                </c:pt>
                <c:pt idx="1">
                  <c:v>0.5400317</c:v>
                </c:pt>
                <c:pt idx="2" formatCode="General">
                  <c:v>4.7446000000000002</c:v>
                </c:pt>
                <c:pt idx="3" formatCode="General">
                  <c:v>7.4743820000000003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E836-4B14-9871-78AE19B3E4BF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200640384"/>
        <c:axId val="200680576"/>
      </c:barChart>
      <c:catAx>
        <c:axId val="2006403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sr-Latn-RS"/>
                  <a:t>Veličina matrice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r-Latn-RS"/>
            </a:p>
          </c:txPr>
        </c:title>
        <c:numFmt formatCode="#,##0.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r-Latn-RS"/>
          </a:p>
        </c:txPr>
        <c:crossAx val="200680576"/>
        <c:crosses val="autoZero"/>
        <c:auto val="1"/>
        <c:lblAlgn val="ctr"/>
        <c:lblOffset val="100"/>
        <c:noMultiLvlLbl val="0"/>
      </c:catAx>
      <c:valAx>
        <c:axId val="200680576"/>
        <c:scaling>
          <c:orientation val="minMax"/>
          <c:max val="19"/>
          <c:min val="0"/>
        </c:scaling>
        <c:delete val="1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sr-Latn-RS"/>
                  <a:t>Vreme izvršavanja (s)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r-Latn-RS"/>
            </a:p>
          </c:txPr>
        </c:title>
        <c:numFmt formatCode="#,##0.00" sourceLinked="0"/>
        <c:majorTickMark val="none"/>
        <c:minorTickMark val="none"/>
        <c:tickLblPos val="nextTo"/>
        <c:crossAx val="2006403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r-Latn-R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r-Latn-R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Sequential</c:v>
                </c:pt>
              </c:strCache>
            </c:strRef>
          </c:tx>
          <c:invertIfNegative val="0"/>
          <c:trendline>
            <c:trendlineType val="exp"/>
            <c:dispRSqr val="0"/>
            <c:dispEq val="0"/>
          </c:trendline>
          <c:cat>
            <c:numRef>
              <c:f>Sheet1!$A$2:$A$4</c:f>
              <c:numCache>
                <c:formatCode>General</c:formatCode>
                <c:ptCount val="3"/>
                <c:pt idx="0">
                  <c:v>100</c:v>
                </c:pt>
                <c:pt idx="1">
                  <c:v>500</c:v>
                </c:pt>
                <c:pt idx="2">
                  <c:v>5000</c:v>
                </c:pt>
              </c:numCache>
            </c:numRef>
          </c:cat>
          <c:val>
            <c:numRef>
              <c:f>Sheet1!$B$2:$B$4</c:f>
              <c:numCache>
                <c:formatCode>0.00E+00</c:formatCode>
                <c:ptCount val="3"/>
                <c:pt idx="0">
                  <c:v>4.034281E-2</c:v>
                </c:pt>
                <c:pt idx="1">
                  <c:v>0.84995989999999999</c:v>
                </c:pt>
                <c:pt idx="2" formatCode="0.E+00">
                  <c:v>85.098969999999994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D54-402B-9D92-9F50CBD26460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Parallel</c:v>
                </c:pt>
              </c:strCache>
            </c:strRef>
          </c:tx>
          <c:invertIfNegative val="0"/>
          <c:cat>
            <c:numRef>
              <c:f>Sheet1!$A$2:$A$4</c:f>
              <c:numCache>
                <c:formatCode>General</c:formatCode>
                <c:ptCount val="3"/>
                <c:pt idx="0">
                  <c:v>100</c:v>
                </c:pt>
                <c:pt idx="1">
                  <c:v>500</c:v>
                </c:pt>
                <c:pt idx="2">
                  <c:v>5000</c:v>
                </c:pt>
              </c:numCache>
            </c:numRef>
          </c:cat>
          <c:val>
            <c:numRef>
              <c:f>Sheet1!$C$2:$C$4</c:f>
              <c:numCache>
                <c:formatCode>0.00E+00</c:formatCode>
                <c:ptCount val="3"/>
                <c:pt idx="0">
                  <c:v>2.524185E-2</c:v>
                </c:pt>
                <c:pt idx="1">
                  <c:v>0.33033109999999999</c:v>
                </c:pt>
                <c:pt idx="2">
                  <c:v>29.75226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56C-4020-B4D8-D362A389860D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Razlika</c:v>
                </c:pt>
              </c:strCache>
            </c:strRef>
          </c:tx>
          <c:invertIfNegative val="0"/>
          <c:cat>
            <c:numRef>
              <c:f>Sheet1!$A$2:$A$4</c:f>
              <c:numCache>
                <c:formatCode>General</c:formatCode>
                <c:ptCount val="3"/>
                <c:pt idx="0">
                  <c:v>100</c:v>
                </c:pt>
                <c:pt idx="1">
                  <c:v>500</c:v>
                </c:pt>
                <c:pt idx="2">
                  <c:v>5000</c:v>
                </c:pt>
              </c:numCache>
            </c:numRef>
          </c:cat>
          <c:val>
            <c:numRef>
              <c:f>Sheet1!$D$2:$D$4</c:f>
              <c:numCache>
                <c:formatCode>0.00E+00</c:formatCode>
                <c:ptCount val="3"/>
                <c:pt idx="0">
                  <c:v>1.510096E-2</c:v>
                </c:pt>
                <c:pt idx="1">
                  <c:v>0.5196288</c:v>
                </c:pt>
                <c:pt idx="2">
                  <c:v>55.346709999999995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B56C-4020-B4D8-D362A389860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00640384"/>
        <c:axId val="200680576"/>
      </c:barChart>
      <c:catAx>
        <c:axId val="20064038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sr-Latn-RS"/>
                  <a:t>Broj čestica</a:t>
                </a:r>
              </a:p>
            </c:rich>
          </c:tx>
          <c:overlay val="0"/>
        </c:title>
        <c:numFmt formatCode="#,##0.0" sourceLinked="0"/>
        <c:majorTickMark val="out"/>
        <c:minorTickMark val="none"/>
        <c:tickLblPos val="nextTo"/>
        <c:crossAx val="200680576"/>
        <c:crosses val="autoZero"/>
        <c:auto val="1"/>
        <c:lblAlgn val="ctr"/>
        <c:lblOffset val="100"/>
        <c:noMultiLvlLbl val="0"/>
      </c:catAx>
      <c:valAx>
        <c:axId val="200680576"/>
        <c:scaling>
          <c:orientation val="minMax"/>
          <c:max val="95"/>
          <c:min val="0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sr-Latn-RS"/>
                  <a:t>Razlika dužine izvršavanja (s)</a:t>
                </a:r>
              </a:p>
            </c:rich>
          </c:tx>
          <c:overlay val="0"/>
        </c:title>
        <c:numFmt formatCode="0.00E+00" sourceLinked="1"/>
        <c:majorTickMark val="out"/>
        <c:minorTickMark val="none"/>
        <c:tickLblPos val="nextTo"/>
        <c:crossAx val="200640384"/>
        <c:crosses val="autoZero"/>
        <c:crossBetween val="between"/>
      </c:valAx>
    </c:plotArea>
    <c:legend>
      <c:legendPos val="t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9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92B235-E9F8-4641-91A3-B2802F41F4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templejt_za_master_teze_02_09.dotx</Template>
  <TotalTime>255</TotalTime>
  <Pages>1</Pages>
  <Words>3781</Words>
  <Characters>21555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ELEKTROTEHNIČKI FAKULTET UNIVERZITETA U BEOGRADU</vt:lpstr>
    </vt:vector>
  </TitlesOfParts>
  <Company>ETF</Company>
  <LinksUpToDate>false</LinksUpToDate>
  <CharactersWithSpaces>25286</CharactersWithSpaces>
  <SharedDoc>false</SharedDoc>
  <HLinks>
    <vt:vector size="276" baseType="variant">
      <vt:variant>
        <vt:i4>8126561</vt:i4>
      </vt:variant>
      <vt:variant>
        <vt:i4>276</vt:i4>
      </vt:variant>
      <vt:variant>
        <vt:i4>0</vt:i4>
      </vt:variant>
      <vt:variant>
        <vt:i4>5</vt:i4>
      </vt:variant>
      <vt:variant>
        <vt:lpwstr>http://www.addbalance.com/usersguide/styles.htm</vt:lpwstr>
      </vt:variant>
      <vt:variant>
        <vt:lpwstr/>
      </vt:variant>
      <vt:variant>
        <vt:i4>1441844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_Toc289688773</vt:lpwstr>
      </vt:variant>
      <vt:variant>
        <vt:i4>1441844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_Toc289688772</vt:lpwstr>
      </vt:variant>
      <vt:variant>
        <vt:i4>1441844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_Toc289688771</vt:lpwstr>
      </vt:variant>
      <vt:variant>
        <vt:i4>1441844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_Toc289688770</vt:lpwstr>
      </vt:variant>
      <vt:variant>
        <vt:i4>1507380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_Toc289688769</vt:lpwstr>
      </vt:variant>
      <vt:variant>
        <vt:i4>1507380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_Toc289688768</vt:lpwstr>
      </vt:variant>
      <vt:variant>
        <vt:i4>1507380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_Toc289688767</vt:lpwstr>
      </vt:variant>
      <vt:variant>
        <vt:i4>1507380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_Toc289688766</vt:lpwstr>
      </vt:variant>
      <vt:variant>
        <vt:i4>1507380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_Toc289688765</vt:lpwstr>
      </vt:variant>
      <vt:variant>
        <vt:i4>1507380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_Toc289688764</vt:lpwstr>
      </vt:variant>
      <vt:variant>
        <vt:i4>1507380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_Toc289688763</vt:lpwstr>
      </vt:variant>
      <vt:variant>
        <vt:i4>1507380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_Toc289688762</vt:lpwstr>
      </vt:variant>
      <vt:variant>
        <vt:i4>1507380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_Toc289688761</vt:lpwstr>
      </vt:variant>
      <vt:variant>
        <vt:i4>1507380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_Toc289688760</vt:lpwstr>
      </vt:variant>
      <vt:variant>
        <vt:i4>1310772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_Toc289688759</vt:lpwstr>
      </vt:variant>
      <vt:variant>
        <vt:i4>1310772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_Toc289688758</vt:lpwstr>
      </vt:variant>
      <vt:variant>
        <vt:i4>1310772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_Toc289688757</vt:lpwstr>
      </vt:variant>
      <vt:variant>
        <vt:i4>1310772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_Toc289688756</vt:lpwstr>
      </vt:variant>
      <vt:variant>
        <vt:i4>1310772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_Toc289688755</vt:lpwstr>
      </vt:variant>
      <vt:variant>
        <vt:i4>1310772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_Toc289688754</vt:lpwstr>
      </vt:variant>
      <vt:variant>
        <vt:i4>1310772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_Toc289688753</vt:lpwstr>
      </vt:variant>
      <vt:variant>
        <vt:i4>1310772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_Toc289688752</vt:lpwstr>
      </vt:variant>
      <vt:variant>
        <vt:i4>1310772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_Toc289688751</vt:lpwstr>
      </vt:variant>
      <vt:variant>
        <vt:i4>1310772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_Toc289688750</vt:lpwstr>
      </vt:variant>
      <vt:variant>
        <vt:i4>1376308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_Toc289688749</vt:lpwstr>
      </vt:variant>
      <vt:variant>
        <vt:i4>1376308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_Toc289688748</vt:lpwstr>
      </vt:variant>
      <vt:variant>
        <vt:i4>1376308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_Toc289688747</vt:lpwstr>
      </vt:variant>
      <vt:variant>
        <vt:i4>1376308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_Toc289688746</vt:lpwstr>
      </vt:variant>
      <vt:variant>
        <vt:i4>1376308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_Toc289688745</vt:lpwstr>
      </vt:variant>
      <vt:variant>
        <vt:i4>1376308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_Toc289688744</vt:lpwstr>
      </vt:variant>
      <vt:variant>
        <vt:i4>1376308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_Toc289688743</vt:lpwstr>
      </vt:variant>
      <vt:variant>
        <vt:i4>1376308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_Toc289688742</vt:lpwstr>
      </vt:variant>
      <vt:variant>
        <vt:i4>1376308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_Toc289688741</vt:lpwstr>
      </vt:variant>
      <vt:variant>
        <vt:i4>1376308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_Toc289688740</vt:lpwstr>
      </vt:variant>
      <vt:variant>
        <vt:i4>1179700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_Toc289688739</vt:lpwstr>
      </vt:variant>
      <vt:variant>
        <vt:i4>1179700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_Toc289688738</vt:lpwstr>
      </vt:variant>
      <vt:variant>
        <vt:i4>1179700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_Toc289688737</vt:lpwstr>
      </vt:variant>
      <vt:variant>
        <vt:i4>1179700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_Toc289688736</vt:lpwstr>
      </vt:variant>
      <vt:variant>
        <vt:i4>1179700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_Toc289688735</vt:lpwstr>
      </vt:variant>
      <vt:variant>
        <vt:i4>1179700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_Toc289688734</vt:lpwstr>
      </vt:variant>
      <vt:variant>
        <vt:i4>1179700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_Toc289688733</vt:lpwstr>
      </vt:variant>
      <vt:variant>
        <vt:i4>1179700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_Toc289688732</vt:lpwstr>
      </vt:variant>
      <vt:variant>
        <vt:i4>1179700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_Toc289688731</vt:lpwstr>
      </vt:variant>
      <vt:variant>
        <vt:i4>1179700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_Toc289688730</vt:lpwstr>
      </vt:variant>
      <vt:variant>
        <vt:i4>1245236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_Toc289688729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ELEKTROTEHNIČKI FAKULTET UNIVERZITETA U BEOGRADU</dc:title>
  <dc:creator>Marko Mišić</dc:creator>
  <cp:lastModifiedBy>Damjan Pavlovic</cp:lastModifiedBy>
  <cp:revision>28</cp:revision>
  <cp:lastPrinted>2010-03-22T09:00:00Z</cp:lastPrinted>
  <dcterms:created xsi:type="dcterms:W3CDTF">2018-11-05T12:25:00Z</dcterms:created>
  <dcterms:modified xsi:type="dcterms:W3CDTF">2020-11-24T18:07:00Z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  <property fmtid="{D5CDD505-2E9C-101B-9397-08002B2CF9AE}" pid="4" name="MTPreferences">
    <vt:lpwstr>[Styles]_x000d_
Text=Times New Roman_x000d_
Function=Times New Roman_x000d_
Variable=Times New Roman,I_x000d_
LCGreek=Symbol,I_x000d_
UCGreek=Symbol_x000d_
Symbol=Symbol_x000d_
Vector=Times New Roman,B_x000d_
Number=Times New Roman_x000d_
User1=Courier New_x000d_
User2=Times New Roman_x000d_
MTExtra=MT Extra_x000d_
_x000d_
[Sizes]_x000d_</vt:lpwstr>
  </property>
  <property fmtid="{D5CDD505-2E9C-101B-9397-08002B2CF9AE}" pid="5" name="MTPreferences 1">
    <vt:lpwstr>
Full=12 pt_x000d_
Script=58 %_x000d_
ScriptScript=42 %_x000d_
Symbol=150 %_x000d_
SubSymbol=100 %_x000d_
User1=75 %_x000d_
User2=150 %_x000d_
SmallLargeIncr=1 pt_x000d_
_x000d_
[Spacing]_x000d_
LineSpacing=150 %_x000d_
MatrixRowSpacing=150 %_x000d_
MatrixColSpacing=100 %_x000d_
SuperscriptHeight=45 %_x000d_
SubscriptDepth=25 %_x000d_
SubSupGa</vt:lpwstr>
  </property>
  <property fmtid="{D5CDD505-2E9C-101B-9397-08002B2CF9AE}" pid="6" name="MTPreferences 2">
    <vt:lpwstr>p=8 %_x000d_
LimHeight=25 %_x000d_
LimDepth=100 %_x000d_
LimLineSpacing=100 %_x000d_
NumerHeight=35 %_x000d_
DenomDepth=100 %_x000d_
FractBarOver=8 %_x000d_
FractBarThick=5 %_x000d_
SubFractBarThick=2.5 %_x000d_
FractGap=8 %_x000d_
FenceOver=8 %_x000d_
OperSpacing=100 %_x000d_
NonOperSpacing=100 %_x000d_
CharWidth=0 %_x000d_
MinGap=8 %_x000d_
</vt:lpwstr>
  </property>
  <property fmtid="{D5CDD505-2E9C-101B-9397-08002B2CF9AE}" pid="7" name="MTPreferences 3">
    <vt:lpwstr>VertRadGap=17 %_x000d_
HorizRadGap=8 %_x000d_
RadWidth=100 %_x000d_
EmbellGap=12.5 %_x000d_
PrimeHeight=45 %_x000d_
BoxStrokeThick=5 %_x000d_
StikeThruThick=5 %_x000d_
MatrixLineThick=5 %_x000d_
RadStrokeThick=5 %_x000d_
HorizFenceGap=10 %_x000d_
_x000d_
</vt:lpwstr>
  </property>
  <property fmtid="{D5CDD505-2E9C-101B-9397-08002B2CF9AE}" pid="8" name="MTPreferenceSource">
    <vt:lpwstr>Times+Symbol 12.eqp</vt:lpwstr>
  </property>
  <property fmtid="{D5CDD505-2E9C-101B-9397-08002B2CF9AE}" pid="9" name="MTEquationNumber2">
    <vt:lpwstr>(#C1.#S1.#E1)</vt:lpwstr>
  </property>
</Properties>
</file>